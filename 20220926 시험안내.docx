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83D6" w14:textId="627AE455" w:rsidR="00A90B59" w:rsidRPr="00BB1EBB" w:rsidRDefault="00ED2C70" w:rsidP="0026438B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 xml:space="preserve">백엔드프레임워크 </w:t>
      </w:r>
      <w:r w:rsidR="00A90B59" w:rsidRPr="00BB1EBB">
        <w:rPr>
          <w:rFonts w:hint="eastAsia"/>
          <w:sz w:val="40"/>
          <w:szCs w:val="44"/>
        </w:rPr>
        <w:t>구현시험</w:t>
      </w:r>
    </w:p>
    <w:p w14:paraId="7F205345" w14:textId="1CF2FFA3" w:rsidR="00A90B59" w:rsidRDefault="006F5AD0" w:rsidP="0026438B">
      <w:r>
        <w:t>2022-09-26</w:t>
      </w:r>
    </w:p>
    <w:p w14:paraId="1724B0B2" w14:textId="77777777" w:rsidR="006F5AD0" w:rsidRDefault="006F5AD0" w:rsidP="0026438B"/>
    <w:p w14:paraId="1D1500DA" w14:textId="77777777" w:rsidR="00A335ED" w:rsidRPr="00A335ED" w:rsidRDefault="00A335ED" w:rsidP="00687019"/>
    <w:p w14:paraId="35582035" w14:textId="0DC68FD3" w:rsidR="00C36122" w:rsidRDefault="00C36122" w:rsidP="00C36122">
      <w:pPr>
        <w:pStyle w:val="Heading2"/>
      </w:pPr>
      <w:r>
        <w:rPr>
          <w:rFonts w:hint="eastAsia"/>
        </w:rPr>
        <w:t>프로젝트 이름</w:t>
      </w:r>
      <w:r w:rsidR="00E3669B">
        <w:rPr>
          <w:rFonts w:hint="eastAsia"/>
        </w:rPr>
        <w:t xml:space="preserve"> </w:t>
      </w:r>
      <w:r w:rsidR="00E3669B">
        <w:t>(5</w:t>
      </w:r>
      <w:r w:rsidR="00E3669B">
        <w:rPr>
          <w:rFonts w:hint="eastAsia"/>
        </w:rPr>
        <w:t>점)</w:t>
      </w:r>
    </w:p>
    <w:p w14:paraId="3D60353C" w14:textId="6DFB4BA2" w:rsidR="00C36122" w:rsidRDefault="006F5AD0" w:rsidP="00C36122">
      <w:r>
        <w:rPr>
          <w:sz w:val="28"/>
          <w:szCs w:val="32"/>
        </w:rPr>
        <w:t>a</w:t>
      </w:r>
      <w:r w:rsidR="00C36122" w:rsidRPr="00C36122">
        <w:rPr>
          <w:rFonts w:hint="eastAsia"/>
          <w:sz w:val="28"/>
          <w:szCs w:val="32"/>
        </w:rPr>
        <w:t>학번</w:t>
      </w:r>
    </w:p>
    <w:p w14:paraId="4CF62D5B" w14:textId="1B36CC92" w:rsidR="00C36122" w:rsidRDefault="00C36122" w:rsidP="00C36122"/>
    <w:p w14:paraId="2052CA5E" w14:textId="5463892E" w:rsidR="00C36122" w:rsidRPr="00E15BA7" w:rsidRDefault="00C36122" w:rsidP="00C36122">
      <w:r w:rsidRPr="00E15BA7">
        <w:rPr>
          <w:rFonts w:hint="eastAsia"/>
        </w:rPr>
        <w:t>예:</w:t>
      </w:r>
      <w:r w:rsidRPr="00E15BA7">
        <w:t xml:space="preserve"> </w:t>
      </w:r>
      <w:r w:rsidR="006F5AD0" w:rsidRPr="00E15BA7">
        <w:t>a</w:t>
      </w:r>
      <w:r w:rsidR="00ED2C70" w:rsidRPr="00E15BA7">
        <w:t>2</w:t>
      </w:r>
      <w:r w:rsidRPr="00E15BA7">
        <w:t>01014199</w:t>
      </w:r>
    </w:p>
    <w:p w14:paraId="6ACAD734" w14:textId="77777777" w:rsidR="006F5AD0" w:rsidRPr="00E15BA7" w:rsidRDefault="006F5AD0" w:rsidP="00C36122"/>
    <w:p w14:paraId="0B171489" w14:textId="77777777" w:rsidR="006F5AD0" w:rsidRPr="00E15BA7" w:rsidRDefault="006F5AD0" w:rsidP="00C36122"/>
    <w:p w14:paraId="6DDF8E19" w14:textId="77777777" w:rsidR="00E15BA7" w:rsidRDefault="00E15BA7" w:rsidP="00E15BA7">
      <w:pPr>
        <w:pStyle w:val="Heading2"/>
      </w:pPr>
      <w:r>
        <w:rPr>
          <w:rFonts w:hint="eastAsia"/>
        </w:rPr>
        <w:t>시험 시간</w:t>
      </w:r>
    </w:p>
    <w:p w14:paraId="1B39BA51" w14:textId="58AE900A" w:rsidR="00E15BA7" w:rsidRDefault="00A75FC8" w:rsidP="00E15BA7">
      <w:r>
        <w:t>9:00 ~ 10</w:t>
      </w:r>
      <w:r w:rsidR="00877E94">
        <w:t>:10</w:t>
      </w:r>
    </w:p>
    <w:p w14:paraId="2C9AFCF7" w14:textId="77777777" w:rsidR="00E15BA7" w:rsidRDefault="00E15BA7" w:rsidP="00E15BA7"/>
    <w:p w14:paraId="50E750D8" w14:textId="77777777" w:rsidR="00E15BA7" w:rsidRDefault="00E15BA7" w:rsidP="00E15BA7">
      <w:pPr>
        <w:pStyle w:val="Heading2"/>
      </w:pPr>
      <w:r>
        <w:rPr>
          <w:rFonts w:hint="eastAsia"/>
        </w:rPr>
        <w:t>압축 파일 제출</w:t>
      </w:r>
    </w:p>
    <w:p w14:paraId="55154263" w14:textId="77777777" w:rsidR="00E15BA7" w:rsidRDefault="00E15BA7" w:rsidP="00E15BA7">
      <w:pPr>
        <w:pStyle w:val="Heading3"/>
      </w:pPr>
      <w:r>
        <w:t>20</w:t>
      </w:r>
      <w:r>
        <w:t>분</w:t>
      </w:r>
      <w:r>
        <w:t xml:space="preserve"> </w:t>
      </w:r>
      <w:r>
        <w:t>마다</w:t>
      </w:r>
      <w:r>
        <w:t xml:space="preserve"> </w:t>
      </w:r>
      <w:r>
        <w:t>제출</w:t>
      </w:r>
    </w:p>
    <w:p w14:paraId="2BA0BA97" w14:textId="77777777" w:rsidR="00E15BA7" w:rsidRDefault="00E15BA7" w:rsidP="00E15BA7">
      <w:r>
        <w:t xml:space="preserve">20분 마다 한 번씩, </w:t>
      </w:r>
      <w:r>
        <w:rPr>
          <w:rFonts w:hint="eastAsia"/>
        </w:rPr>
        <w:t xml:space="preserve">프로젝트 폴더를 </w:t>
      </w:r>
      <w:r>
        <w:rPr>
          <w:highlight w:val="yellow"/>
        </w:rPr>
        <w:t>zip</w:t>
      </w:r>
      <w:r w:rsidRPr="00DA2EE8">
        <w:rPr>
          <w:highlight w:val="yellow"/>
        </w:rPr>
        <w:t xml:space="preserve"> 파일</w:t>
      </w:r>
      <w:r>
        <w:t>로 압축해서 교수 카톡으로 제출</w:t>
      </w:r>
    </w:p>
    <w:p w14:paraId="5022F88A" w14:textId="77777777" w:rsidR="00E15BA7" w:rsidRDefault="00E15BA7" w:rsidP="00E15BA7">
      <w:r>
        <w:rPr>
          <w:rFonts w:hint="eastAsia"/>
        </w:rPr>
        <w:t>교수</w:t>
      </w:r>
      <w:r>
        <w:t xml:space="preserve"> 손전화번호로 카톡 친추 010-3303-4165</w:t>
      </w:r>
    </w:p>
    <w:p w14:paraId="68A59D1F" w14:textId="77777777" w:rsidR="00E15BA7" w:rsidRPr="00A013A1" w:rsidRDefault="00E15BA7" w:rsidP="00E15BA7">
      <w:pPr>
        <w:rPr>
          <w:u w:val="single"/>
        </w:rPr>
      </w:pPr>
      <w:r w:rsidRPr="00A013A1">
        <w:rPr>
          <w:rFonts w:hint="eastAsia"/>
          <w:u w:val="single"/>
        </w:rPr>
        <w:t>제출 안하면 크게 감점.</w:t>
      </w:r>
    </w:p>
    <w:p w14:paraId="3489AA0B" w14:textId="77777777" w:rsidR="00E15BA7" w:rsidRDefault="00E15BA7" w:rsidP="00E15BA7"/>
    <w:p w14:paraId="204D4489" w14:textId="77777777" w:rsidR="00E15BA7" w:rsidRDefault="00E15BA7" w:rsidP="00E15BA7">
      <w:r>
        <w:rPr>
          <w:rFonts w:hint="eastAsia"/>
        </w:rPr>
        <w:t>가장 마지막에 제출한 것으로 채점함.</w:t>
      </w:r>
      <w:r>
        <w:t xml:space="preserve"> </w:t>
      </w:r>
    </w:p>
    <w:p w14:paraId="4F4AFBC2" w14:textId="77777777" w:rsidR="00E15BA7" w:rsidRPr="002E59BB" w:rsidRDefault="00E15BA7" w:rsidP="00E15BA7"/>
    <w:p w14:paraId="0AA91FF7" w14:textId="77777777" w:rsidR="00E15BA7" w:rsidRDefault="00E15BA7" w:rsidP="00E15BA7">
      <w:pPr>
        <w:pStyle w:val="Heading3"/>
      </w:pPr>
      <w:r>
        <w:rPr>
          <w:rFonts w:hint="eastAsia"/>
        </w:rPr>
        <w:t>제출</w:t>
      </w:r>
      <w:r>
        <w:rPr>
          <w:rFonts w:hint="eastAsia"/>
        </w:rPr>
        <w:t xml:space="preserve"> </w:t>
      </w:r>
      <w:r>
        <w:rPr>
          <w:rFonts w:hint="eastAsia"/>
        </w:rPr>
        <w:t>파일명</w:t>
      </w:r>
    </w:p>
    <w:p w14:paraId="153BFC15" w14:textId="381543A1" w:rsidR="00E15BA7" w:rsidRDefault="00877E94" w:rsidP="00E15BA7">
      <w:r>
        <w:rPr>
          <w:rFonts w:hint="eastAsia"/>
          <w:highlight w:val="yellow"/>
        </w:rPr>
        <w:t>a</w:t>
      </w:r>
      <w:r w:rsidR="00E15BA7" w:rsidRPr="00E32476">
        <w:rPr>
          <w:rFonts w:hint="eastAsia"/>
          <w:highlight w:val="yellow"/>
        </w:rPr>
        <w:t>학번.</w:t>
      </w:r>
      <w:r w:rsidR="00E15BA7" w:rsidRPr="00E32476">
        <w:rPr>
          <w:highlight w:val="yellow"/>
        </w:rPr>
        <w:t>ZIP</w:t>
      </w:r>
    </w:p>
    <w:p w14:paraId="394271B1" w14:textId="1B3488E1" w:rsidR="00E15BA7" w:rsidRDefault="00E15BA7" w:rsidP="00E15BA7">
      <w:r>
        <w:rPr>
          <w:rFonts w:hint="eastAsia"/>
        </w:rPr>
        <w:t>예:</w:t>
      </w:r>
      <w:r>
        <w:t xml:space="preserve"> </w:t>
      </w:r>
      <w:r w:rsidR="00877E94">
        <w:t>a</w:t>
      </w:r>
      <w:r>
        <w:t>201014199.zip</w:t>
      </w:r>
    </w:p>
    <w:p w14:paraId="451078C1" w14:textId="77777777" w:rsidR="00E15BA7" w:rsidRDefault="00E15BA7" w:rsidP="00E15BA7"/>
    <w:p w14:paraId="23F55BB5" w14:textId="77777777" w:rsidR="00E15BA7" w:rsidRDefault="00E15BA7" w:rsidP="00E15BA7"/>
    <w:p w14:paraId="16CBEF32" w14:textId="77777777" w:rsidR="00E15BA7" w:rsidRDefault="00E15BA7" w:rsidP="00E15BA7">
      <w:pPr>
        <w:pStyle w:val="Heading2"/>
      </w:pPr>
      <w:r>
        <w:rPr>
          <w:rFonts w:hint="eastAsia"/>
        </w:rPr>
        <w:t>부정</w:t>
      </w:r>
      <w:r>
        <w:t xml:space="preserve"> 행위 금지</w:t>
      </w:r>
    </w:p>
    <w:p w14:paraId="28A40CBC" w14:textId="77777777" w:rsidR="00E15BA7" w:rsidRDefault="00E15BA7" w:rsidP="00E15BA7">
      <w:r>
        <w:t>20분 마다 제출된 버전에서, 조금씩 소스코드가 발전하지 않고,</w:t>
      </w:r>
    </w:p>
    <w:p w14:paraId="38894B49" w14:textId="77777777" w:rsidR="00E15BA7" w:rsidRDefault="00E15BA7" w:rsidP="00E15BA7">
      <w:r>
        <w:rPr>
          <w:rFonts w:hint="eastAsia"/>
        </w:rPr>
        <w:t>갑자기</w:t>
      </w:r>
      <w:r>
        <w:t xml:space="preserve"> 완성되면 부정행위로 간주하고 F 입니다.</w:t>
      </w:r>
    </w:p>
    <w:p w14:paraId="0619F1D6" w14:textId="77777777" w:rsidR="00E15BA7" w:rsidRDefault="00E15BA7" w:rsidP="00E15BA7"/>
    <w:p w14:paraId="2C5F48B4" w14:textId="77777777" w:rsidR="00E15BA7" w:rsidRDefault="00E15BA7" w:rsidP="00E15BA7">
      <w:r>
        <w:rPr>
          <w:rFonts w:hint="eastAsia"/>
        </w:rPr>
        <w:t>최종</w:t>
      </w:r>
      <w:r>
        <w:t xml:space="preserve"> 버전 뿐만 아니라 중간에 제출한 버전도 유사도 검사를 합니다.</w:t>
      </w:r>
    </w:p>
    <w:p w14:paraId="5E74F070" w14:textId="77777777" w:rsidR="00E15BA7" w:rsidRDefault="00E15BA7" w:rsidP="00E15BA7">
      <w:r>
        <w:rPr>
          <w:rFonts w:hint="eastAsia"/>
        </w:rPr>
        <w:t>유사도</w:t>
      </w:r>
      <w:r>
        <w:t xml:space="preserve"> 검사 결과 부정행위로 판단되면 두 학생 다 F 입니다.</w:t>
      </w:r>
    </w:p>
    <w:p w14:paraId="4738EABA" w14:textId="77777777" w:rsidR="00E15BA7" w:rsidRDefault="00E15BA7" w:rsidP="00E15BA7"/>
    <w:p w14:paraId="6D91CCF1" w14:textId="77777777" w:rsidR="00E15BA7" w:rsidRDefault="00E15BA7" w:rsidP="00E15BA7">
      <w:r>
        <w:rPr>
          <w:rFonts w:hint="eastAsia"/>
        </w:rPr>
        <w:t>혹시</w:t>
      </w:r>
      <w:r>
        <w:t xml:space="preserve"> 친구가 도와달라고 부탁해도, 절대로 내 소스를 보여주지 마세요.</w:t>
      </w:r>
    </w:p>
    <w:p w14:paraId="0D701E8F" w14:textId="77777777" w:rsidR="00E15BA7" w:rsidRDefault="00E15BA7" w:rsidP="00E15BA7">
      <w:r>
        <w:rPr>
          <w:rFonts w:hint="eastAsia"/>
        </w:rPr>
        <w:t>스스로</w:t>
      </w:r>
      <w:r>
        <w:t xml:space="preserve"> 구현할 능력이 없는 친구는 보여준 소스 코드를 약간 수정해서 제출할 텐데,</w:t>
      </w:r>
    </w:p>
    <w:p w14:paraId="215101BC" w14:textId="77777777" w:rsidR="00E15BA7" w:rsidRDefault="00E15BA7" w:rsidP="00E15BA7">
      <w:r>
        <w:rPr>
          <w:rFonts w:hint="eastAsia"/>
        </w:rPr>
        <w:t>변수명</w:t>
      </w:r>
      <w:r>
        <w:t xml:space="preserve"> 수정, 줄바꿈이나 들여쓰기 수정은 유사도 검사에 아무런 영향을 주지 못합니다.</w:t>
      </w:r>
    </w:p>
    <w:p w14:paraId="3BBC3C19" w14:textId="77777777" w:rsidR="00E15BA7" w:rsidRDefault="00E15BA7" w:rsidP="00E15BA7">
      <w:r>
        <w:rPr>
          <w:rFonts w:hint="eastAsia"/>
        </w:rPr>
        <w:t>유사도</w:t>
      </w:r>
      <w:r>
        <w:t xml:space="preserve"> 검사는 소스 코드 문법 구조를 검사하기 때문입니다.</w:t>
      </w:r>
    </w:p>
    <w:p w14:paraId="3F5A6AC4" w14:textId="77777777" w:rsidR="00E15BA7" w:rsidRDefault="00E15BA7" w:rsidP="00E15BA7"/>
    <w:p w14:paraId="0ABEB953" w14:textId="77777777" w:rsidR="00E15BA7" w:rsidRPr="00A013A1" w:rsidRDefault="00E15BA7" w:rsidP="00E15BA7"/>
    <w:p w14:paraId="0FED1B22" w14:textId="77777777" w:rsidR="006F5AD0" w:rsidRPr="00E15BA7" w:rsidRDefault="006F5AD0" w:rsidP="00C36122">
      <w:pPr>
        <w:rPr>
          <w:rFonts w:hint="eastAsia"/>
          <w:sz w:val="24"/>
          <w:szCs w:val="28"/>
        </w:rPr>
      </w:pPr>
    </w:p>
    <w:sectPr w:rsidR="006F5AD0" w:rsidRPr="00E15BA7" w:rsidSect="00B12C18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3F194" w14:textId="77777777" w:rsidR="00D23FC7" w:rsidRDefault="00D23FC7" w:rsidP="00B12C18">
      <w:r>
        <w:separator/>
      </w:r>
    </w:p>
  </w:endnote>
  <w:endnote w:type="continuationSeparator" w:id="0">
    <w:p w14:paraId="60DAA44D" w14:textId="77777777" w:rsidR="00D23FC7" w:rsidRDefault="00D23FC7" w:rsidP="00B12C18">
      <w:r>
        <w:continuationSeparator/>
      </w:r>
    </w:p>
  </w:endnote>
  <w:endnote w:type="continuationNotice" w:id="1">
    <w:p w14:paraId="64A0F66C" w14:textId="77777777" w:rsidR="00D23FC7" w:rsidRDefault="00D23F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6C32A" w14:textId="77777777" w:rsidR="00D23FC7" w:rsidRDefault="00D23FC7" w:rsidP="00B12C18">
      <w:r>
        <w:separator/>
      </w:r>
    </w:p>
  </w:footnote>
  <w:footnote w:type="continuationSeparator" w:id="0">
    <w:p w14:paraId="439DD783" w14:textId="77777777" w:rsidR="00D23FC7" w:rsidRDefault="00D23FC7" w:rsidP="00B12C18">
      <w:r>
        <w:continuationSeparator/>
      </w:r>
    </w:p>
  </w:footnote>
  <w:footnote w:type="continuationNotice" w:id="1">
    <w:p w14:paraId="4D7EE688" w14:textId="77777777" w:rsidR="00D23FC7" w:rsidRDefault="00D23F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02305292">
    <w:abstractNumId w:val="2"/>
  </w:num>
  <w:num w:numId="2" w16cid:durableId="371424246">
    <w:abstractNumId w:val="0"/>
  </w:num>
  <w:num w:numId="3" w16cid:durableId="1172719023">
    <w:abstractNumId w:val="3"/>
  </w:num>
  <w:num w:numId="4" w16cid:durableId="1350520454">
    <w:abstractNumId w:val="2"/>
  </w:num>
  <w:num w:numId="5" w16cid:durableId="688917692">
    <w:abstractNumId w:val="2"/>
  </w:num>
  <w:num w:numId="6" w16cid:durableId="691147025">
    <w:abstractNumId w:val="5"/>
  </w:num>
  <w:num w:numId="7" w16cid:durableId="1614166310">
    <w:abstractNumId w:val="1"/>
  </w:num>
  <w:num w:numId="8" w16cid:durableId="12780259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39C4"/>
    <w:rsid w:val="00006BD2"/>
    <w:rsid w:val="000079F4"/>
    <w:rsid w:val="00010B6F"/>
    <w:rsid w:val="00016A5C"/>
    <w:rsid w:val="00021966"/>
    <w:rsid w:val="000223F0"/>
    <w:rsid w:val="00025722"/>
    <w:rsid w:val="00027FA0"/>
    <w:rsid w:val="00034572"/>
    <w:rsid w:val="00034866"/>
    <w:rsid w:val="00036CAF"/>
    <w:rsid w:val="000377BB"/>
    <w:rsid w:val="00040375"/>
    <w:rsid w:val="000428D2"/>
    <w:rsid w:val="00045244"/>
    <w:rsid w:val="0005304F"/>
    <w:rsid w:val="00053EA6"/>
    <w:rsid w:val="00060E9D"/>
    <w:rsid w:val="00062CFB"/>
    <w:rsid w:val="000639B9"/>
    <w:rsid w:val="00070454"/>
    <w:rsid w:val="00070AC8"/>
    <w:rsid w:val="00071D5E"/>
    <w:rsid w:val="00075027"/>
    <w:rsid w:val="0007550A"/>
    <w:rsid w:val="000828C5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D2A8B"/>
    <w:rsid w:val="000D2A98"/>
    <w:rsid w:val="000D5B3C"/>
    <w:rsid w:val="000E43BF"/>
    <w:rsid w:val="000F25E2"/>
    <w:rsid w:val="000F404B"/>
    <w:rsid w:val="00100173"/>
    <w:rsid w:val="0010789F"/>
    <w:rsid w:val="00110876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60417"/>
    <w:rsid w:val="001610B2"/>
    <w:rsid w:val="0016160C"/>
    <w:rsid w:val="0016412E"/>
    <w:rsid w:val="001657E8"/>
    <w:rsid w:val="001659A3"/>
    <w:rsid w:val="001725F9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96534"/>
    <w:rsid w:val="001A121C"/>
    <w:rsid w:val="001A4521"/>
    <w:rsid w:val="001A4C2B"/>
    <w:rsid w:val="001A5082"/>
    <w:rsid w:val="001B01A5"/>
    <w:rsid w:val="001B7D20"/>
    <w:rsid w:val="001C1AE9"/>
    <w:rsid w:val="001C5476"/>
    <w:rsid w:val="001D50A4"/>
    <w:rsid w:val="001E0593"/>
    <w:rsid w:val="001E34EE"/>
    <w:rsid w:val="001E52F5"/>
    <w:rsid w:val="001F40DB"/>
    <w:rsid w:val="0020772B"/>
    <w:rsid w:val="0021571D"/>
    <w:rsid w:val="002161B8"/>
    <w:rsid w:val="002162CC"/>
    <w:rsid w:val="002206F5"/>
    <w:rsid w:val="00224B5D"/>
    <w:rsid w:val="0023024A"/>
    <w:rsid w:val="00230789"/>
    <w:rsid w:val="00231304"/>
    <w:rsid w:val="00232EFE"/>
    <w:rsid w:val="00236695"/>
    <w:rsid w:val="0024153F"/>
    <w:rsid w:val="00242529"/>
    <w:rsid w:val="00242B3A"/>
    <w:rsid w:val="00244A9D"/>
    <w:rsid w:val="00245251"/>
    <w:rsid w:val="00245774"/>
    <w:rsid w:val="0025173A"/>
    <w:rsid w:val="0026438B"/>
    <w:rsid w:val="00266991"/>
    <w:rsid w:val="00271942"/>
    <w:rsid w:val="00275589"/>
    <w:rsid w:val="00281FEC"/>
    <w:rsid w:val="002836CF"/>
    <w:rsid w:val="00286D68"/>
    <w:rsid w:val="00290C13"/>
    <w:rsid w:val="002926E2"/>
    <w:rsid w:val="00294997"/>
    <w:rsid w:val="002968E9"/>
    <w:rsid w:val="002A7FA5"/>
    <w:rsid w:val="002B099B"/>
    <w:rsid w:val="002B7CDB"/>
    <w:rsid w:val="002C4A02"/>
    <w:rsid w:val="002C4D8F"/>
    <w:rsid w:val="002C78D5"/>
    <w:rsid w:val="002E17CE"/>
    <w:rsid w:val="002E5C4A"/>
    <w:rsid w:val="002F238A"/>
    <w:rsid w:val="002F28AF"/>
    <w:rsid w:val="002F2DB2"/>
    <w:rsid w:val="002F5D4E"/>
    <w:rsid w:val="002F6FB8"/>
    <w:rsid w:val="00302508"/>
    <w:rsid w:val="0030255D"/>
    <w:rsid w:val="00303E33"/>
    <w:rsid w:val="003079B7"/>
    <w:rsid w:val="00314A13"/>
    <w:rsid w:val="003173A7"/>
    <w:rsid w:val="0032434B"/>
    <w:rsid w:val="003601EA"/>
    <w:rsid w:val="00367300"/>
    <w:rsid w:val="00374A83"/>
    <w:rsid w:val="003754F7"/>
    <w:rsid w:val="003769DF"/>
    <w:rsid w:val="00390C52"/>
    <w:rsid w:val="0039576C"/>
    <w:rsid w:val="003967E2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24A0"/>
    <w:rsid w:val="003C3908"/>
    <w:rsid w:val="003C512B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118FD"/>
    <w:rsid w:val="00423D78"/>
    <w:rsid w:val="004310DB"/>
    <w:rsid w:val="00446EF2"/>
    <w:rsid w:val="00454E6A"/>
    <w:rsid w:val="00456091"/>
    <w:rsid w:val="00463030"/>
    <w:rsid w:val="004630D9"/>
    <w:rsid w:val="0046344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A68E2"/>
    <w:rsid w:val="004B142D"/>
    <w:rsid w:val="004B7EEF"/>
    <w:rsid w:val="004C32F4"/>
    <w:rsid w:val="004C4953"/>
    <w:rsid w:val="004C5012"/>
    <w:rsid w:val="004D08A8"/>
    <w:rsid w:val="004E4CD1"/>
    <w:rsid w:val="004F0083"/>
    <w:rsid w:val="004F1047"/>
    <w:rsid w:val="004F562E"/>
    <w:rsid w:val="004F6028"/>
    <w:rsid w:val="005028DC"/>
    <w:rsid w:val="00504032"/>
    <w:rsid w:val="005063F0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36B93"/>
    <w:rsid w:val="00540537"/>
    <w:rsid w:val="00540B43"/>
    <w:rsid w:val="00545128"/>
    <w:rsid w:val="005502F4"/>
    <w:rsid w:val="00552088"/>
    <w:rsid w:val="00552742"/>
    <w:rsid w:val="00553E7B"/>
    <w:rsid w:val="00555C5A"/>
    <w:rsid w:val="00563211"/>
    <w:rsid w:val="00567EA1"/>
    <w:rsid w:val="005714C7"/>
    <w:rsid w:val="005736D3"/>
    <w:rsid w:val="00574501"/>
    <w:rsid w:val="005874F3"/>
    <w:rsid w:val="0059675C"/>
    <w:rsid w:val="005A37A4"/>
    <w:rsid w:val="005A5EC7"/>
    <w:rsid w:val="005B28F4"/>
    <w:rsid w:val="005C3C39"/>
    <w:rsid w:val="005D3A15"/>
    <w:rsid w:val="005D79F6"/>
    <w:rsid w:val="005E1109"/>
    <w:rsid w:val="005E2939"/>
    <w:rsid w:val="005E5353"/>
    <w:rsid w:val="005E53F3"/>
    <w:rsid w:val="005E5B26"/>
    <w:rsid w:val="005F0044"/>
    <w:rsid w:val="005F0D56"/>
    <w:rsid w:val="005F3C74"/>
    <w:rsid w:val="005F49DA"/>
    <w:rsid w:val="00601977"/>
    <w:rsid w:val="006019AD"/>
    <w:rsid w:val="006129CC"/>
    <w:rsid w:val="00613F05"/>
    <w:rsid w:val="006220F9"/>
    <w:rsid w:val="00623BD1"/>
    <w:rsid w:val="006266BC"/>
    <w:rsid w:val="00626DEA"/>
    <w:rsid w:val="00632DEE"/>
    <w:rsid w:val="006364EF"/>
    <w:rsid w:val="0064292A"/>
    <w:rsid w:val="00646CDF"/>
    <w:rsid w:val="006501A1"/>
    <w:rsid w:val="00651D7B"/>
    <w:rsid w:val="00654C8A"/>
    <w:rsid w:val="00660709"/>
    <w:rsid w:val="0067187B"/>
    <w:rsid w:val="00672AC3"/>
    <w:rsid w:val="006732ED"/>
    <w:rsid w:val="006817B3"/>
    <w:rsid w:val="00683AA9"/>
    <w:rsid w:val="00684403"/>
    <w:rsid w:val="006858E1"/>
    <w:rsid w:val="00686B48"/>
    <w:rsid w:val="00687019"/>
    <w:rsid w:val="00687535"/>
    <w:rsid w:val="00691A0A"/>
    <w:rsid w:val="006A1101"/>
    <w:rsid w:val="006A1FA0"/>
    <w:rsid w:val="006A44B3"/>
    <w:rsid w:val="006A642D"/>
    <w:rsid w:val="006A7B53"/>
    <w:rsid w:val="006B3C2E"/>
    <w:rsid w:val="006C0D66"/>
    <w:rsid w:val="006C2D55"/>
    <w:rsid w:val="006C3413"/>
    <w:rsid w:val="006E0B71"/>
    <w:rsid w:val="006E7642"/>
    <w:rsid w:val="006F1AB8"/>
    <w:rsid w:val="006F306A"/>
    <w:rsid w:val="006F5AD0"/>
    <w:rsid w:val="00701598"/>
    <w:rsid w:val="007103AA"/>
    <w:rsid w:val="00712EEB"/>
    <w:rsid w:val="00714E44"/>
    <w:rsid w:val="00715AD1"/>
    <w:rsid w:val="0071724B"/>
    <w:rsid w:val="00720B4B"/>
    <w:rsid w:val="00723C11"/>
    <w:rsid w:val="00726C84"/>
    <w:rsid w:val="007352F3"/>
    <w:rsid w:val="00746D61"/>
    <w:rsid w:val="00753A16"/>
    <w:rsid w:val="00753C76"/>
    <w:rsid w:val="00755221"/>
    <w:rsid w:val="00761293"/>
    <w:rsid w:val="0077221F"/>
    <w:rsid w:val="00785E43"/>
    <w:rsid w:val="00794BCB"/>
    <w:rsid w:val="007954DA"/>
    <w:rsid w:val="00795CB8"/>
    <w:rsid w:val="007A02D9"/>
    <w:rsid w:val="007A3960"/>
    <w:rsid w:val="007A41B0"/>
    <w:rsid w:val="007B0EA3"/>
    <w:rsid w:val="007C6E64"/>
    <w:rsid w:val="007D4019"/>
    <w:rsid w:val="007D463C"/>
    <w:rsid w:val="007D53DC"/>
    <w:rsid w:val="007D690A"/>
    <w:rsid w:val="007E0A12"/>
    <w:rsid w:val="007E2E65"/>
    <w:rsid w:val="007E7F6A"/>
    <w:rsid w:val="008023C8"/>
    <w:rsid w:val="00806D63"/>
    <w:rsid w:val="0080790E"/>
    <w:rsid w:val="008234F6"/>
    <w:rsid w:val="008257B6"/>
    <w:rsid w:val="00832817"/>
    <w:rsid w:val="00833F05"/>
    <w:rsid w:val="0083686F"/>
    <w:rsid w:val="0083791A"/>
    <w:rsid w:val="008469F4"/>
    <w:rsid w:val="008503D8"/>
    <w:rsid w:val="008539AF"/>
    <w:rsid w:val="00853A6E"/>
    <w:rsid w:val="00855F0E"/>
    <w:rsid w:val="00856FD5"/>
    <w:rsid w:val="00875976"/>
    <w:rsid w:val="00877E94"/>
    <w:rsid w:val="00890732"/>
    <w:rsid w:val="008915E0"/>
    <w:rsid w:val="00896288"/>
    <w:rsid w:val="008A3FB6"/>
    <w:rsid w:val="008B0849"/>
    <w:rsid w:val="008B1AA8"/>
    <w:rsid w:val="008B1D06"/>
    <w:rsid w:val="008B1DAE"/>
    <w:rsid w:val="008B408D"/>
    <w:rsid w:val="008C7901"/>
    <w:rsid w:val="008D52E8"/>
    <w:rsid w:val="008D7EE4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2CF9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438C"/>
    <w:rsid w:val="00955B09"/>
    <w:rsid w:val="00955EC6"/>
    <w:rsid w:val="009609CC"/>
    <w:rsid w:val="009624C5"/>
    <w:rsid w:val="00976BCB"/>
    <w:rsid w:val="009810C8"/>
    <w:rsid w:val="009879A8"/>
    <w:rsid w:val="0099206C"/>
    <w:rsid w:val="00994E60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335ED"/>
    <w:rsid w:val="00A41426"/>
    <w:rsid w:val="00A52C88"/>
    <w:rsid w:val="00A52E39"/>
    <w:rsid w:val="00A53ADD"/>
    <w:rsid w:val="00A60B6F"/>
    <w:rsid w:val="00A652DF"/>
    <w:rsid w:val="00A7169A"/>
    <w:rsid w:val="00A75FC8"/>
    <w:rsid w:val="00A76AEC"/>
    <w:rsid w:val="00A852D9"/>
    <w:rsid w:val="00A8549A"/>
    <w:rsid w:val="00A85A47"/>
    <w:rsid w:val="00A8665B"/>
    <w:rsid w:val="00A86C98"/>
    <w:rsid w:val="00A86CD4"/>
    <w:rsid w:val="00A90B59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0030"/>
    <w:rsid w:val="00AE2DAD"/>
    <w:rsid w:val="00AF21A0"/>
    <w:rsid w:val="00AF461F"/>
    <w:rsid w:val="00AF5142"/>
    <w:rsid w:val="00B01551"/>
    <w:rsid w:val="00B02303"/>
    <w:rsid w:val="00B06D3F"/>
    <w:rsid w:val="00B07DCC"/>
    <w:rsid w:val="00B07FAE"/>
    <w:rsid w:val="00B10C6A"/>
    <w:rsid w:val="00B12C18"/>
    <w:rsid w:val="00B14F3D"/>
    <w:rsid w:val="00B14FAC"/>
    <w:rsid w:val="00B16E53"/>
    <w:rsid w:val="00B26D3A"/>
    <w:rsid w:val="00B304DA"/>
    <w:rsid w:val="00B3736F"/>
    <w:rsid w:val="00B37F0E"/>
    <w:rsid w:val="00B51508"/>
    <w:rsid w:val="00B60293"/>
    <w:rsid w:val="00B640AD"/>
    <w:rsid w:val="00B66AE8"/>
    <w:rsid w:val="00B7026E"/>
    <w:rsid w:val="00B733F2"/>
    <w:rsid w:val="00B73B89"/>
    <w:rsid w:val="00B749D8"/>
    <w:rsid w:val="00B756EB"/>
    <w:rsid w:val="00B75810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1EBB"/>
    <w:rsid w:val="00BB2C32"/>
    <w:rsid w:val="00BC6DA7"/>
    <w:rsid w:val="00BC71D0"/>
    <w:rsid w:val="00BD0079"/>
    <w:rsid w:val="00BD2A13"/>
    <w:rsid w:val="00BE0424"/>
    <w:rsid w:val="00BE0A7B"/>
    <w:rsid w:val="00BE113C"/>
    <w:rsid w:val="00BE3660"/>
    <w:rsid w:val="00BE69E4"/>
    <w:rsid w:val="00BF11A4"/>
    <w:rsid w:val="00BF34CE"/>
    <w:rsid w:val="00BF5CCA"/>
    <w:rsid w:val="00BF7B89"/>
    <w:rsid w:val="00C00B98"/>
    <w:rsid w:val="00C0361F"/>
    <w:rsid w:val="00C1234B"/>
    <w:rsid w:val="00C21454"/>
    <w:rsid w:val="00C21822"/>
    <w:rsid w:val="00C22468"/>
    <w:rsid w:val="00C23C11"/>
    <w:rsid w:val="00C26104"/>
    <w:rsid w:val="00C27028"/>
    <w:rsid w:val="00C27E8A"/>
    <w:rsid w:val="00C30F49"/>
    <w:rsid w:val="00C31009"/>
    <w:rsid w:val="00C32843"/>
    <w:rsid w:val="00C3323D"/>
    <w:rsid w:val="00C352DD"/>
    <w:rsid w:val="00C36122"/>
    <w:rsid w:val="00C41DD2"/>
    <w:rsid w:val="00C55BDE"/>
    <w:rsid w:val="00C57B80"/>
    <w:rsid w:val="00C63758"/>
    <w:rsid w:val="00C66CA3"/>
    <w:rsid w:val="00C71796"/>
    <w:rsid w:val="00C73FE2"/>
    <w:rsid w:val="00C77795"/>
    <w:rsid w:val="00C81045"/>
    <w:rsid w:val="00C81961"/>
    <w:rsid w:val="00C8273B"/>
    <w:rsid w:val="00C84036"/>
    <w:rsid w:val="00C866CC"/>
    <w:rsid w:val="00CA2500"/>
    <w:rsid w:val="00CB354B"/>
    <w:rsid w:val="00CB6640"/>
    <w:rsid w:val="00CC485A"/>
    <w:rsid w:val="00CC6834"/>
    <w:rsid w:val="00CD09DD"/>
    <w:rsid w:val="00CD799D"/>
    <w:rsid w:val="00CE130B"/>
    <w:rsid w:val="00CE7ADF"/>
    <w:rsid w:val="00CF3BCD"/>
    <w:rsid w:val="00CF5943"/>
    <w:rsid w:val="00D03D69"/>
    <w:rsid w:val="00D05FC0"/>
    <w:rsid w:val="00D0635C"/>
    <w:rsid w:val="00D1473E"/>
    <w:rsid w:val="00D147F9"/>
    <w:rsid w:val="00D21573"/>
    <w:rsid w:val="00D23FC7"/>
    <w:rsid w:val="00D27B74"/>
    <w:rsid w:val="00D31EBB"/>
    <w:rsid w:val="00D35F46"/>
    <w:rsid w:val="00D36027"/>
    <w:rsid w:val="00D36F89"/>
    <w:rsid w:val="00D409A1"/>
    <w:rsid w:val="00D44757"/>
    <w:rsid w:val="00D542F4"/>
    <w:rsid w:val="00D54C16"/>
    <w:rsid w:val="00D55CF5"/>
    <w:rsid w:val="00D64B8C"/>
    <w:rsid w:val="00D64EC7"/>
    <w:rsid w:val="00D65514"/>
    <w:rsid w:val="00D72F52"/>
    <w:rsid w:val="00D735FD"/>
    <w:rsid w:val="00D74A5F"/>
    <w:rsid w:val="00D85112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4122"/>
    <w:rsid w:val="00DC618D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15BA7"/>
    <w:rsid w:val="00E214F8"/>
    <w:rsid w:val="00E237B0"/>
    <w:rsid w:val="00E27ECA"/>
    <w:rsid w:val="00E35E02"/>
    <w:rsid w:val="00E3669B"/>
    <w:rsid w:val="00E370C0"/>
    <w:rsid w:val="00E37306"/>
    <w:rsid w:val="00E422CC"/>
    <w:rsid w:val="00E50655"/>
    <w:rsid w:val="00E612F9"/>
    <w:rsid w:val="00E64F4F"/>
    <w:rsid w:val="00E66E4B"/>
    <w:rsid w:val="00E71424"/>
    <w:rsid w:val="00E82B65"/>
    <w:rsid w:val="00E82FFB"/>
    <w:rsid w:val="00E83DD7"/>
    <w:rsid w:val="00E85D1D"/>
    <w:rsid w:val="00E91E92"/>
    <w:rsid w:val="00E94053"/>
    <w:rsid w:val="00E97723"/>
    <w:rsid w:val="00EA262E"/>
    <w:rsid w:val="00EA6F4C"/>
    <w:rsid w:val="00EB358A"/>
    <w:rsid w:val="00EB3A29"/>
    <w:rsid w:val="00EB57A4"/>
    <w:rsid w:val="00EB5BD1"/>
    <w:rsid w:val="00EB6052"/>
    <w:rsid w:val="00EB790E"/>
    <w:rsid w:val="00EC5160"/>
    <w:rsid w:val="00ED2C70"/>
    <w:rsid w:val="00ED4645"/>
    <w:rsid w:val="00ED60CE"/>
    <w:rsid w:val="00EE047E"/>
    <w:rsid w:val="00EF137D"/>
    <w:rsid w:val="00EF37B7"/>
    <w:rsid w:val="00F01150"/>
    <w:rsid w:val="00F0785F"/>
    <w:rsid w:val="00F12F4E"/>
    <w:rsid w:val="00F12F8A"/>
    <w:rsid w:val="00F162A3"/>
    <w:rsid w:val="00F16DD6"/>
    <w:rsid w:val="00F17127"/>
    <w:rsid w:val="00F20D0F"/>
    <w:rsid w:val="00F255F3"/>
    <w:rsid w:val="00F27942"/>
    <w:rsid w:val="00F50D6C"/>
    <w:rsid w:val="00F565C7"/>
    <w:rsid w:val="00F56E2D"/>
    <w:rsid w:val="00F579D5"/>
    <w:rsid w:val="00F57BA4"/>
    <w:rsid w:val="00F60D28"/>
    <w:rsid w:val="00F73468"/>
    <w:rsid w:val="00F76341"/>
    <w:rsid w:val="00F80A28"/>
    <w:rsid w:val="00F933F2"/>
    <w:rsid w:val="00F93C1D"/>
    <w:rsid w:val="00FA4360"/>
    <w:rsid w:val="00FA714C"/>
    <w:rsid w:val="00FB0BC8"/>
    <w:rsid w:val="00FB20CE"/>
    <w:rsid w:val="00FB67A8"/>
    <w:rsid w:val="00FC2BB9"/>
    <w:rsid w:val="00FC3958"/>
    <w:rsid w:val="00FD2401"/>
    <w:rsid w:val="00FD28D8"/>
    <w:rsid w:val="00FD334A"/>
    <w:rsid w:val="00FD4E77"/>
    <w:rsid w:val="00FD791C"/>
    <w:rsid w:val="00FE0346"/>
    <w:rsid w:val="00FE3E61"/>
    <w:rsid w:val="00FE49AF"/>
    <w:rsid w:val="00FF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AD0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AD0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AD0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AD0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5AD0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  <w:rsid w:val="006F5AD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F5AD0"/>
  </w:style>
  <w:style w:type="character" w:customStyle="1" w:styleId="Heading1Char">
    <w:name w:val="Heading 1 Char"/>
    <w:basedOn w:val="DefaultParagraphFont"/>
    <w:link w:val="Heading1"/>
    <w:uiPriority w:val="9"/>
    <w:rsid w:val="006F5AD0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5AD0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5AD0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6F5A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6F5AD0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6F5AD0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6F5A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6F5AD0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6F5AD0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6F5AD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F5AD0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6F5AD0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6F5AD0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6F5AD0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6F5AD0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6F5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5AD0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5AD0"/>
  </w:style>
  <w:style w:type="character" w:customStyle="1" w:styleId="DateChar">
    <w:name w:val="Date Char"/>
    <w:basedOn w:val="DefaultParagraphFont"/>
    <w:link w:val="Date"/>
    <w:uiPriority w:val="99"/>
    <w:semiHidden/>
    <w:rsid w:val="006F5AD0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6F5AD0"/>
  </w:style>
  <w:style w:type="paragraph" w:styleId="TOC2">
    <w:name w:val="toc 2"/>
    <w:basedOn w:val="Normal"/>
    <w:next w:val="Normal"/>
    <w:autoRedefine/>
    <w:uiPriority w:val="39"/>
    <w:unhideWhenUsed/>
    <w:rsid w:val="006F5AD0"/>
    <w:pPr>
      <w:ind w:leftChars="200" w:left="425"/>
    </w:pPr>
  </w:style>
  <w:style w:type="character" w:customStyle="1" w:styleId="ng-binding">
    <w:name w:val="ng-binding"/>
    <w:basedOn w:val="DefaultParagraphFont"/>
    <w:rsid w:val="006F5AD0"/>
  </w:style>
  <w:style w:type="paragraph" w:styleId="NormalWeb">
    <w:name w:val="Normal (Web)"/>
    <w:basedOn w:val="Normal"/>
    <w:uiPriority w:val="99"/>
    <w:unhideWhenUsed/>
    <w:rsid w:val="006F5A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6F5AD0"/>
  </w:style>
  <w:style w:type="paragraph" w:customStyle="1" w:styleId="a1">
    <w:name w:val="코드표"/>
    <w:basedOn w:val="Normal"/>
    <w:link w:val="Char1"/>
    <w:qFormat/>
    <w:rsid w:val="006F5AD0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6F5AD0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6F5AD0"/>
  </w:style>
  <w:style w:type="character" w:customStyle="1" w:styleId="im">
    <w:name w:val="im"/>
    <w:basedOn w:val="DefaultParagraphFont"/>
    <w:rsid w:val="006F5AD0"/>
  </w:style>
  <w:style w:type="paragraph" w:customStyle="1" w:styleId="a2">
    <w:name w:val="바탕글"/>
    <w:basedOn w:val="Normal"/>
    <w:rsid w:val="006F5AD0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6F5AD0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6F5AD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6F5AD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6F5AD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6F5AD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6F5AD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6F5AD0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6F5AD0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6F5AD0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6F5AD0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F5AD0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F5AD0"/>
    <w:rPr>
      <w:rFonts w:ascii="굴림체" w:eastAsia="굴림체"/>
      <w:sz w:val="18"/>
    </w:rPr>
  </w:style>
  <w:style w:type="paragraph" w:customStyle="1" w:styleId="a4">
    <w:name w:val="자바스크립트"/>
    <w:basedOn w:val="Normal"/>
    <w:link w:val="Char3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3">
    <w:name w:val="자바스크립트 Char"/>
    <w:basedOn w:val="DefaultParagraphFont"/>
    <w:link w:val="a4"/>
    <w:rsid w:val="00623BD1"/>
    <w:rPr>
      <w:rFonts w:ascii="Consolas" w:eastAsia="굴림체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1209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607</cp:revision>
  <dcterms:created xsi:type="dcterms:W3CDTF">2016-08-29T22:19:00Z</dcterms:created>
  <dcterms:modified xsi:type="dcterms:W3CDTF">2022-09-25T20:37:00Z</dcterms:modified>
</cp:coreProperties>
</file>