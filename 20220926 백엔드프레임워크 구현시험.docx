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3E233646" w:rsidR="003601EA" w:rsidRPr="00D64B8C" w:rsidRDefault="00555A13" w:rsidP="00715AD1">
      <w:r>
        <w:rPr>
          <w:rFonts w:hint="eastAsia"/>
          <w:sz w:val="52"/>
          <w:szCs w:val="56"/>
        </w:rPr>
        <w:t>백엔드프레임워크 구현시험</w:t>
      </w:r>
    </w:p>
    <w:p w14:paraId="139A3EA0" w14:textId="4F9F9A59" w:rsidR="00D64B8C" w:rsidRDefault="00555A13" w:rsidP="00F579D5">
      <w:r>
        <w:t>2022-09-26</w:t>
      </w:r>
    </w:p>
    <w:p w14:paraId="3414B667" w14:textId="38F13AF9" w:rsidR="00D64B8C" w:rsidRDefault="00D64B8C" w:rsidP="00F579D5"/>
    <w:p w14:paraId="49F6DECC" w14:textId="4F55C5B7" w:rsidR="00D64B8C" w:rsidRDefault="00D64B8C" w:rsidP="00F579D5"/>
    <w:p w14:paraId="288ECDBB" w14:textId="75BCB732" w:rsidR="00555A13" w:rsidRDefault="00555A13" w:rsidP="00555A13">
      <w:pPr>
        <w:pStyle w:val="Heading2"/>
      </w:pPr>
      <w:r>
        <w:rPr>
          <w:rFonts w:hint="eastAsia"/>
        </w:rPr>
        <w:t xml:space="preserve">프로젝트 이름 </w:t>
      </w:r>
      <w:r>
        <w:t>(5</w:t>
      </w:r>
      <w:r>
        <w:rPr>
          <w:rFonts w:hint="eastAsia"/>
        </w:rPr>
        <w:t>점)</w:t>
      </w:r>
    </w:p>
    <w:p w14:paraId="62C24792" w14:textId="76183976" w:rsidR="00555A13" w:rsidRDefault="00555A13" w:rsidP="00555A13">
      <w:r>
        <w:rPr>
          <w:rFonts w:hint="eastAsia"/>
        </w:rPr>
        <w:t>a학번</w:t>
      </w:r>
    </w:p>
    <w:p w14:paraId="1A615EC1" w14:textId="2C1CB753" w:rsidR="00555A13" w:rsidRDefault="00555A13" w:rsidP="00555A13">
      <w:r>
        <w:rPr>
          <w:rFonts w:hint="eastAsia"/>
        </w:rPr>
        <w:t>예)</w:t>
      </w:r>
      <w:r>
        <w:t xml:space="preserve"> a202114199</w:t>
      </w:r>
    </w:p>
    <w:p w14:paraId="44F6F2B8" w14:textId="63CD01AE" w:rsidR="00555A13" w:rsidRDefault="00555A13" w:rsidP="00555A13"/>
    <w:p w14:paraId="4AC66E9D" w14:textId="59203A40" w:rsidR="00555A13" w:rsidRDefault="00A718FF" w:rsidP="00A718FF">
      <w:pPr>
        <w:pStyle w:val="Heading2"/>
      </w:pPr>
      <w:r>
        <w:rPr>
          <w:rFonts w:hint="eastAsia"/>
        </w:rPr>
        <w:t>e</w:t>
      </w:r>
      <w:r>
        <w:t>xam1</w:t>
      </w:r>
      <w:r w:rsidR="005A683C">
        <w:t xml:space="preserve"> (10</w:t>
      </w:r>
      <w:r w:rsidR="005A683C">
        <w:rPr>
          <w:rFonts w:hint="eastAsia"/>
        </w:rPr>
        <w:t>점)</w:t>
      </w:r>
    </w:p>
    <w:p w14:paraId="2754600F" w14:textId="4A201C9D" w:rsidR="00A718FF" w:rsidRDefault="00A718FF" w:rsidP="00A718FF">
      <w:hyperlink r:id="rId8" w:history="1">
        <w:r w:rsidRPr="009A3279">
          <w:rPr>
            <w:rStyle w:val="Hyperlink"/>
          </w:rPr>
          <w:t>http://localhost:8088/exam1</w:t>
        </w:r>
      </w:hyperlink>
    </w:p>
    <w:p w14:paraId="130304D2" w14:textId="77777777" w:rsidR="00A718FF" w:rsidRPr="00A718FF" w:rsidRDefault="00A718FF" w:rsidP="00A718FF">
      <w:pPr>
        <w:rPr>
          <w:rFonts w:hint="eastAsia"/>
        </w:rPr>
      </w:pPr>
    </w:p>
    <w:p w14:paraId="512D3BA3" w14:textId="17ED2B05" w:rsidR="00555A13" w:rsidRDefault="00A718FF" w:rsidP="00F579D5">
      <w:r>
        <w:rPr>
          <w:noProof/>
        </w:rPr>
        <w:drawing>
          <wp:inline distT="0" distB="0" distL="0" distR="0" wp14:anchorId="4DC7FDE5" wp14:editId="617C6738">
            <wp:extent cx="4316219" cy="1885950"/>
            <wp:effectExtent l="0" t="0" r="825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7" cy="18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1046" w14:textId="3CE334D8" w:rsidR="00A718FF" w:rsidRDefault="00A718FF" w:rsidP="00F579D5">
      <w:r>
        <w:rPr>
          <w:rFonts w:hint="eastAsia"/>
        </w:rPr>
        <w:t>자신의 학번, 이름, 현재 이수중인 학기가 출력되어야 한다.</w:t>
      </w:r>
    </w:p>
    <w:p w14:paraId="736F0E71" w14:textId="469CE063" w:rsidR="004B4D21" w:rsidRDefault="004B4D21" w:rsidP="00F579D5">
      <w:pPr>
        <w:rPr>
          <w:rFonts w:hint="eastAsia"/>
        </w:rPr>
      </w:pPr>
      <w:r>
        <w:rPr>
          <w:rFonts w:hint="eastAsia"/>
        </w:rPr>
        <w:t>화면의 모양은 위와 유사해야 한다.</w:t>
      </w:r>
    </w:p>
    <w:p w14:paraId="79069433" w14:textId="77777777" w:rsidR="004B4D21" w:rsidRPr="005A683C" w:rsidRDefault="004B4D21" w:rsidP="00F579D5">
      <w:pPr>
        <w:rPr>
          <w:rFonts w:hint="eastAsia"/>
        </w:rPr>
      </w:pPr>
    </w:p>
    <w:p w14:paraId="7C0366A3" w14:textId="1E582AA5" w:rsidR="00A718FF" w:rsidRDefault="006450F3" w:rsidP="00F579D5">
      <w:r>
        <w:rPr>
          <w:rFonts w:hint="eastAsia"/>
        </w:rPr>
        <w:t>출력할 데이터들은 m</w:t>
      </w:r>
      <w:r>
        <w:t>odel attribute</w:t>
      </w:r>
      <w:r>
        <w:rPr>
          <w:rFonts w:hint="eastAsia"/>
        </w:rPr>
        <w:t>로 전달되어야 한다.</w:t>
      </w:r>
    </w:p>
    <w:p w14:paraId="506D3181" w14:textId="6E3A7428" w:rsidR="006450F3" w:rsidRDefault="006450F3" w:rsidP="00F579D5">
      <w:r>
        <w:rPr>
          <w:rFonts w:hint="eastAsia"/>
        </w:rPr>
        <w:t>m</w:t>
      </w:r>
      <w:r>
        <w:t xml:space="preserve">odel attribute </w:t>
      </w:r>
      <w:r>
        <w:rPr>
          <w:rFonts w:hint="eastAsia"/>
        </w:rPr>
        <w:t>이름은 다음과 같아야 한다.</w:t>
      </w:r>
    </w:p>
    <w:p w14:paraId="5387074F" w14:textId="3BF9CD8A" w:rsidR="006450F3" w:rsidRDefault="005A683C" w:rsidP="00F579D5">
      <w:r>
        <w:rPr>
          <w:rFonts w:hint="eastAsia"/>
        </w:rPr>
        <w:t>s</w:t>
      </w:r>
      <w:r>
        <w:t>tudentNo</w:t>
      </w:r>
    </w:p>
    <w:p w14:paraId="794EF847" w14:textId="4AB706C8" w:rsidR="005A683C" w:rsidRDefault="005A683C" w:rsidP="00F579D5">
      <w:r>
        <w:rPr>
          <w:rFonts w:hint="eastAsia"/>
        </w:rPr>
        <w:t>n</w:t>
      </w:r>
      <w:r>
        <w:t>ame</w:t>
      </w:r>
    </w:p>
    <w:p w14:paraId="6A8C0D61" w14:textId="4901E3C2" w:rsidR="005A683C" w:rsidRDefault="008C1718" w:rsidP="00F579D5">
      <w:r>
        <w:rPr>
          <w:rFonts w:hint="eastAsia"/>
        </w:rPr>
        <w:t>s</w:t>
      </w:r>
      <w:r>
        <w:t>emester</w:t>
      </w:r>
    </w:p>
    <w:p w14:paraId="688B52D4" w14:textId="1DDA3FA4" w:rsidR="008C1718" w:rsidRDefault="008C1718" w:rsidP="00F579D5"/>
    <w:p w14:paraId="58C84ADF" w14:textId="77777777" w:rsidR="007A3F03" w:rsidRDefault="007A3F03" w:rsidP="00F579D5">
      <w:pPr>
        <w:rPr>
          <w:rFonts w:hint="eastAsia"/>
        </w:rPr>
      </w:pPr>
    </w:p>
    <w:p w14:paraId="077CE5A7" w14:textId="28293AEF" w:rsidR="008C1718" w:rsidRDefault="008C1718" w:rsidP="008C1718">
      <w:pPr>
        <w:pStyle w:val="Heading2"/>
      </w:pPr>
      <w:r>
        <w:rPr>
          <w:rFonts w:hint="eastAsia"/>
        </w:rPr>
        <w:t>e</w:t>
      </w:r>
      <w:r>
        <w:t>xam2 (10</w:t>
      </w:r>
      <w:r>
        <w:rPr>
          <w:rFonts w:hint="eastAsia"/>
        </w:rPr>
        <w:t>점)</w:t>
      </w:r>
    </w:p>
    <w:p w14:paraId="72913F51" w14:textId="77777777" w:rsidR="003C58D8" w:rsidRDefault="003C58D8" w:rsidP="003C58D8">
      <w:hyperlink r:id="rId10" w:history="1">
        <w:r w:rsidRPr="009A3279">
          <w:rPr>
            <w:rStyle w:val="Hyperlink"/>
          </w:rPr>
          <w:t>http://localhost:8088/exam1</w:t>
        </w:r>
      </w:hyperlink>
    </w:p>
    <w:p w14:paraId="50C6B818" w14:textId="77777777" w:rsidR="003C58D8" w:rsidRPr="003C58D8" w:rsidRDefault="003C58D8" w:rsidP="003C58D8">
      <w:pPr>
        <w:rPr>
          <w:rFonts w:hint="eastAsia"/>
        </w:rPr>
      </w:pPr>
    </w:p>
    <w:p w14:paraId="32C6384B" w14:textId="7196BF60" w:rsidR="008C1718" w:rsidRDefault="003C58D8" w:rsidP="008C1718">
      <w:r>
        <w:rPr>
          <w:noProof/>
        </w:rPr>
        <w:drawing>
          <wp:inline distT="0" distB="0" distL="0" distR="0" wp14:anchorId="6BFCBFF2" wp14:editId="3E5D56DD">
            <wp:extent cx="4352925" cy="1901989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492" cy="19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4EE" w14:textId="77777777" w:rsidR="003C58D8" w:rsidRDefault="003C58D8" w:rsidP="003C58D8">
      <w:r>
        <w:rPr>
          <w:rFonts w:hint="eastAsia"/>
        </w:rPr>
        <w:t>자신의 학번, 이름, 현재 이수중인 학기가 출력되어야 한다.</w:t>
      </w:r>
    </w:p>
    <w:p w14:paraId="265F495A" w14:textId="77777777" w:rsidR="003C58D8" w:rsidRDefault="003C58D8" w:rsidP="003C58D8">
      <w:pPr>
        <w:rPr>
          <w:rFonts w:hint="eastAsia"/>
        </w:rPr>
      </w:pPr>
      <w:r>
        <w:rPr>
          <w:rFonts w:hint="eastAsia"/>
        </w:rPr>
        <w:t>화면의 모양은 위와 유사해야 한다.</w:t>
      </w:r>
    </w:p>
    <w:p w14:paraId="308DC1D6" w14:textId="77777777" w:rsidR="003C58D8" w:rsidRPr="005A683C" w:rsidRDefault="003C58D8" w:rsidP="003C58D8">
      <w:pPr>
        <w:rPr>
          <w:rFonts w:hint="eastAsia"/>
        </w:rPr>
      </w:pPr>
    </w:p>
    <w:p w14:paraId="5D534DFD" w14:textId="77777777" w:rsidR="003C58D8" w:rsidRDefault="003C58D8" w:rsidP="003C58D8">
      <w:r>
        <w:rPr>
          <w:rFonts w:hint="eastAsia"/>
        </w:rPr>
        <w:t>출력할 데이터들</w:t>
      </w:r>
      <w:r>
        <w:rPr>
          <w:rFonts w:hint="eastAsia"/>
        </w:rPr>
        <w:t xml:space="preserve">을 </w:t>
      </w:r>
      <w:r>
        <w:t xml:space="preserve">Student DTO </w:t>
      </w:r>
      <w:r>
        <w:rPr>
          <w:rFonts w:hint="eastAsia"/>
        </w:rPr>
        <w:t>객체에 채워서</w:t>
      </w:r>
    </w:p>
    <w:p w14:paraId="4951F4CD" w14:textId="5FE3D686" w:rsidR="003C58D8" w:rsidRDefault="003C58D8" w:rsidP="003C58D8">
      <w:r>
        <w:rPr>
          <w:rFonts w:hint="eastAsia"/>
        </w:rPr>
        <w:t>m</w:t>
      </w:r>
      <w:r>
        <w:t>odel attribute</w:t>
      </w:r>
      <w:r>
        <w:rPr>
          <w:rFonts w:hint="eastAsia"/>
        </w:rPr>
        <w:t>로 전달되어야 한다.</w:t>
      </w:r>
    </w:p>
    <w:p w14:paraId="0ABA3E4E" w14:textId="67580CD5" w:rsidR="001A5C32" w:rsidRDefault="001A5C32" w:rsidP="003C58D8"/>
    <w:p w14:paraId="37F145A2" w14:textId="77777777" w:rsidR="00122851" w:rsidRDefault="00122851" w:rsidP="003C58D8">
      <w:pPr>
        <w:rPr>
          <w:rFonts w:hint="eastAsia"/>
        </w:rPr>
      </w:pPr>
    </w:p>
    <w:p w14:paraId="3A1526C6" w14:textId="13DEE43E" w:rsidR="008C1718" w:rsidRDefault="00122851" w:rsidP="00122851">
      <w:pPr>
        <w:pStyle w:val="Heading2"/>
      </w:pPr>
      <w:r>
        <w:rPr>
          <w:rFonts w:hint="eastAsia"/>
        </w:rPr>
        <w:lastRenderedPageBreak/>
        <w:t>e</w:t>
      </w:r>
      <w:r>
        <w:t>xam3</w:t>
      </w:r>
    </w:p>
    <w:p w14:paraId="68E6D2C0" w14:textId="365DA5C1" w:rsidR="00122851" w:rsidRDefault="00122851" w:rsidP="00122851">
      <w:hyperlink r:id="rId12" w:history="1">
        <w:r w:rsidRPr="009A3279">
          <w:rPr>
            <w:rStyle w:val="Hyperlink"/>
          </w:rPr>
          <w:t>http://localhost:8088/exam3</w:t>
        </w:r>
      </w:hyperlink>
    </w:p>
    <w:p w14:paraId="5CB21621" w14:textId="77777777" w:rsidR="00122851" w:rsidRPr="00122851" w:rsidRDefault="00122851" w:rsidP="00122851">
      <w:pPr>
        <w:rPr>
          <w:rFonts w:hint="eastAsia"/>
        </w:rPr>
      </w:pPr>
    </w:p>
    <w:p w14:paraId="1178802F" w14:textId="36D509E1" w:rsidR="00A718FF" w:rsidRDefault="00122851" w:rsidP="00F579D5">
      <w:pPr>
        <w:rPr>
          <w:rFonts w:hint="eastAsia"/>
        </w:rPr>
      </w:pPr>
      <w:r>
        <w:rPr>
          <w:noProof/>
        </w:rPr>
        <w:drawing>
          <wp:inline distT="0" distB="0" distL="0" distR="0" wp14:anchorId="25E8D54F" wp14:editId="704BF6A3">
            <wp:extent cx="6419850" cy="38004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1DB8" w14:textId="70853C6C" w:rsidR="00A718FF" w:rsidRDefault="00122851" w:rsidP="00F579D5">
      <w:r>
        <w:rPr>
          <w:rFonts w:hint="eastAsia"/>
        </w:rPr>
        <w:t>처음 실행한 화면</w:t>
      </w:r>
      <w:r w:rsidR="00070DFB">
        <w:t>.</w:t>
      </w:r>
    </w:p>
    <w:p w14:paraId="055DA046" w14:textId="73DA4644" w:rsidR="00070DFB" w:rsidRDefault="00070DFB" w:rsidP="00F579D5"/>
    <w:p w14:paraId="17C68F50" w14:textId="3634AB62" w:rsidR="00070DFB" w:rsidRDefault="00070DFB" w:rsidP="00F579D5">
      <w:r>
        <w:rPr>
          <w:rFonts w:hint="eastAsia"/>
        </w:rPr>
        <w:t>위 화면에 데이터를 입력하고 저장 버튼을 클릭하면</w:t>
      </w:r>
    </w:p>
    <w:p w14:paraId="1D9FAC90" w14:textId="54694986" w:rsidR="00070DFB" w:rsidRDefault="00A21B9E" w:rsidP="00F579D5">
      <w:r>
        <w:rPr>
          <w:rFonts w:hint="eastAsia"/>
        </w:rPr>
        <w:t xml:space="preserve">입력한 데이터가 </w:t>
      </w:r>
      <w:r w:rsidR="00070DFB">
        <w:rPr>
          <w:rFonts w:hint="eastAsia"/>
        </w:rPr>
        <w:t>출력되어야 한다.</w:t>
      </w:r>
    </w:p>
    <w:p w14:paraId="26D8DDC2" w14:textId="1869C8F2" w:rsidR="00070DFB" w:rsidRPr="00070DFB" w:rsidRDefault="00A16297" w:rsidP="00F579D5">
      <w:pPr>
        <w:rPr>
          <w:rFonts w:hint="eastAsia"/>
        </w:rPr>
      </w:pPr>
      <w:r>
        <w:rPr>
          <w:noProof/>
        </w:rPr>
        <w:drawing>
          <wp:inline distT="0" distB="0" distL="0" distR="0" wp14:anchorId="2D4EB01A" wp14:editId="3EC69429">
            <wp:extent cx="6419850" cy="43529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CD57" w14:textId="6BD7F6F7" w:rsidR="00122851" w:rsidRDefault="00122851" w:rsidP="00F579D5"/>
    <w:p w14:paraId="572A4336" w14:textId="0B615499" w:rsidR="00A16297" w:rsidRDefault="00A16297" w:rsidP="00F579D5"/>
    <w:p w14:paraId="2FF72D3A" w14:textId="0395DB5D" w:rsidR="00A16297" w:rsidRDefault="00A16297" w:rsidP="00A16297">
      <w:pPr>
        <w:pStyle w:val="Heading2"/>
      </w:pPr>
      <w:r>
        <w:rPr>
          <w:rFonts w:hint="eastAsia"/>
        </w:rPr>
        <w:lastRenderedPageBreak/>
        <w:t>e</w:t>
      </w:r>
      <w:r>
        <w:t>xam4</w:t>
      </w:r>
    </w:p>
    <w:p w14:paraId="270D31BD" w14:textId="2E8CC68B" w:rsidR="00A16297" w:rsidRDefault="006D332F" w:rsidP="00A16297">
      <w:hyperlink r:id="rId15" w:history="1">
        <w:r w:rsidRPr="009A3279">
          <w:rPr>
            <w:rStyle w:val="Hyperlink"/>
          </w:rPr>
          <w:t>http://localhost:8088/exam4</w:t>
        </w:r>
      </w:hyperlink>
    </w:p>
    <w:p w14:paraId="7A56A630" w14:textId="63BC3518" w:rsidR="006D332F" w:rsidRDefault="006D332F" w:rsidP="00A16297"/>
    <w:p w14:paraId="464DB402" w14:textId="099716AE" w:rsidR="006D332F" w:rsidRPr="006D332F" w:rsidRDefault="006D332F" w:rsidP="00A16297">
      <w:pPr>
        <w:rPr>
          <w:rFonts w:hint="eastAsia"/>
        </w:rPr>
      </w:pPr>
      <w:r>
        <w:rPr>
          <w:noProof/>
        </w:rPr>
        <w:drawing>
          <wp:inline distT="0" distB="0" distL="0" distR="0" wp14:anchorId="044DBC26" wp14:editId="3537B45A">
            <wp:extent cx="6419850" cy="37338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D626" w14:textId="77777777" w:rsidR="006D332F" w:rsidRDefault="006D332F" w:rsidP="006D332F">
      <w:r>
        <w:rPr>
          <w:rFonts w:hint="eastAsia"/>
        </w:rPr>
        <w:t>처음 실행한 화면</w:t>
      </w:r>
      <w:r>
        <w:t>.</w:t>
      </w:r>
    </w:p>
    <w:p w14:paraId="7C0F23A9" w14:textId="16ED341E" w:rsidR="00A16297" w:rsidRDefault="006D332F" w:rsidP="00F579D5">
      <w:r>
        <w:rPr>
          <w:rFonts w:hint="eastAsia"/>
        </w:rPr>
        <w:t>자신의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이수 학기가 채워져 있어야 한다.</w:t>
      </w:r>
    </w:p>
    <w:p w14:paraId="24F513FA" w14:textId="1927CEE0" w:rsidR="007A3F03" w:rsidRDefault="007A3F03" w:rsidP="00F579D5"/>
    <w:p w14:paraId="273832AE" w14:textId="69DD01F0" w:rsidR="007A3F03" w:rsidRDefault="007A3F03" w:rsidP="00F579D5">
      <w:r>
        <w:rPr>
          <w:rFonts w:hint="eastAsia"/>
        </w:rPr>
        <w:t>위 화면의 데이터를 수정하고 저장 버튼을 클릭하면</w:t>
      </w:r>
    </w:p>
    <w:p w14:paraId="5EA03FEF" w14:textId="53D1D442" w:rsidR="00044073" w:rsidRDefault="00044073" w:rsidP="00F579D5">
      <w:pPr>
        <w:rPr>
          <w:rFonts w:hint="eastAsia"/>
        </w:rPr>
      </w:pPr>
      <w:r>
        <w:rPr>
          <w:rFonts w:hint="eastAsia"/>
        </w:rPr>
        <w:t>수정한 데이터가 출력되어야 한다.</w:t>
      </w:r>
    </w:p>
    <w:p w14:paraId="16251C7F" w14:textId="2BED57F6" w:rsidR="007A3F03" w:rsidRDefault="00A21B9E" w:rsidP="00F579D5">
      <w:r>
        <w:rPr>
          <w:noProof/>
        </w:rPr>
        <w:drawing>
          <wp:inline distT="0" distB="0" distL="0" distR="0" wp14:anchorId="4B544731" wp14:editId="20EB583C">
            <wp:extent cx="6419850" cy="435292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DF42" w14:textId="77777777" w:rsidR="006D332F" w:rsidRDefault="006D332F" w:rsidP="00F579D5">
      <w:pPr>
        <w:rPr>
          <w:rFonts w:hint="eastAsia"/>
        </w:rPr>
      </w:pPr>
    </w:p>
    <w:sectPr w:rsidR="006D332F" w:rsidSect="00B12C18">
      <w:footerReference w:type="default" r:id="rId1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2DE8" w14:textId="77777777" w:rsidR="00FA714C" w:rsidRDefault="00FA714C" w:rsidP="00B12C18">
      <w:r>
        <w:separator/>
      </w:r>
    </w:p>
  </w:endnote>
  <w:endnote w:type="continuationSeparator" w:id="0">
    <w:p w14:paraId="4072406B" w14:textId="77777777" w:rsidR="00FA714C" w:rsidRDefault="00FA714C" w:rsidP="00B12C18">
      <w:r>
        <w:continuationSeparator/>
      </w:r>
    </w:p>
  </w:endnote>
  <w:endnote w:type="continuationNotice" w:id="1">
    <w:p w14:paraId="7143307E" w14:textId="77777777" w:rsidR="00FA714C" w:rsidRDefault="00FA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6D8" w14:textId="77777777" w:rsidR="00FA714C" w:rsidRDefault="00FA714C" w:rsidP="00B12C18">
      <w:r>
        <w:separator/>
      </w:r>
    </w:p>
  </w:footnote>
  <w:footnote w:type="continuationSeparator" w:id="0">
    <w:p w14:paraId="523F7738" w14:textId="77777777" w:rsidR="00FA714C" w:rsidRDefault="00FA714C" w:rsidP="00B12C18">
      <w:r>
        <w:continuationSeparator/>
      </w:r>
    </w:p>
  </w:footnote>
  <w:footnote w:type="continuationNotice" w:id="1">
    <w:p w14:paraId="52413FA4" w14:textId="77777777" w:rsidR="00FA714C" w:rsidRDefault="00FA71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4073"/>
    <w:rsid w:val="00045244"/>
    <w:rsid w:val="0005304F"/>
    <w:rsid w:val="00060E9D"/>
    <w:rsid w:val="000639B9"/>
    <w:rsid w:val="00070454"/>
    <w:rsid w:val="00070AC8"/>
    <w:rsid w:val="00070DFB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2851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A5C3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C58D8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4D21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A13"/>
    <w:rsid w:val="00555C5A"/>
    <w:rsid w:val="00567EA1"/>
    <w:rsid w:val="005714C7"/>
    <w:rsid w:val="00574501"/>
    <w:rsid w:val="005874F3"/>
    <w:rsid w:val="0059675C"/>
    <w:rsid w:val="005A37A4"/>
    <w:rsid w:val="005A5EC7"/>
    <w:rsid w:val="005A683C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50F3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D332F"/>
    <w:rsid w:val="006E0B71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66B88"/>
    <w:rsid w:val="0077221F"/>
    <w:rsid w:val="00785E43"/>
    <w:rsid w:val="00794BCB"/>
    <w:rsid w:val="007954DA"/>
    <w:rsid w:val="00795CB8"/>
    <w:rsid w:val="007A3960"/>
    <w:rsid w:val="007A3F03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1718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297"/>
    <w:rsid w:val="00A166C1"/>
    <w:rsid w:val="00A204E1"/>
    <w:rsid w:val="00A21B9E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18FF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66CC"/>
    <w:rsid w:val="00C8737B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3470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13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A13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A13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13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55A13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555A1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55A13"/>
  </w:style>
  <w:style w:type="character" w:customStyle="1" w:styleId="Heading1Char">
    <w:name w:val="Heading 1 Char"/>
    <w:basedOn w:val="DefaultParagraphFont"/>
    <w:link w:val="Heading1"/>
    <w:uiPriority w:val="9"/>
    <w:rsid w:val="00555A13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5A13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5A13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555A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555A13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555A13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55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555A13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555A13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555A1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55A13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555A1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555A13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555A13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555A13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55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5A1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5A13"/>
  </w:style>
  <w:style w:type="character" w:customStyle="1" w:styleId="DateChar">
    <w:name w:val="Date Char"/>
    <w:basedOn w:val="DefaultParagraphFont"/>
    <w:link w:val="Date"/>
    <w:uiPriority w:val="99"/>
    <w:semiHidden/>
    <w:rsid w:val="00555A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555A13"/>
  </w:style>
  <w:style w:type="paragraph" w:styleId="TOC2">
    <w:name w:val="toc 2"/>
    <w:basedOn w:val="Normal"/>
    <w:next w:val="Normal"/>
    <w:autoRedefine/>
    <w:uiPriority w:val="39"/>
    <w:unhideWhenUsed/>
    <w:rsid w:val="00555A13"/>
    <w:pPr>
      <w:ind w:leftChars="200" w:left="425"/>
    </w:pPr>
  </w:style>
  <w:style w:type="character" w:customStyle="1" w:styleId="ng-binding">
    <w:name w:val="ng-binding"/>
    <w:basedOn w:val="DefaultParagraphFont"/>
    <w:rsid w:val="00555A13"/>
  </w:style>
  <w:style w:type="paragraph" w:styleId="NormalWeb">
    <w:name w:val="Normal (Web)"/>
    <w:basedOn w:val="Normal"/>
    <w:uiPriority w:val="99"/>
    <w:unhideWhenUsed/>
    <w:rsid w:val="00555A1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555A13"/>
  </w:style>
  <w:style w:type="paragraph" w:customStyle="1" w:styleId="a1">
    <w:name w:val="코드표"/>
    <w:basedOn w:val="Normal"/>
    <w:link w:val="Char1"/>
    <w:qFormat/>
    <w:rsid w:val="00555A13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555A1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555A13"/>
  </w:style>
  <w:style w:type="character" w:customStyle="1" w:styleId="im">
    <w:name w:val="im"/>
    <w:basedOn w:val="DefaultParagraphFont"/>
    <w:rsid w:val="00555A13"/>
  </w:style>
  <w:style w:type="paragraph" w:customStyle="1" w:styleId="a2">
    <w:name w:val="바탕글"/>
    <w:basedOn w:val="Normal"/>
    <w:rsid w:val="00555A1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555A13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555A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555A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555A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555A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555A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555A13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555A13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555A13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555A13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555A13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555A13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A71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exam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8/exam3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8/exam4" TargetMode="External"/><Relationship Id="rId10" Type="http://schemas.openxmlformats.org/officeDocument/2006/relationships/hyperlink" Target="http://localhost:8088/exam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1155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530</cp:revision>
  <dcterms:created xsi:type="dcterms:W3CDTF">2016-08-29T22:19:00Z</dcterms:created>
  <dcterms:modified xsi:type="dcterms:W3CDTF">2022-09-25T20:50:00Z</dcterms:modified>
</cp:coreProperties>
</file>