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0CD2" w14:textId="22F55290" w:rsidR="008B62DD" w:rsidRPr="00D64B8C" w:rsidRDefault="008B62DD" w:rsidP="008B62DD">
      <w:pPr>
        <w:rPr>
          <w:sz w:val="48"/>
          <w:szCs w:val="52"/>
        </w:rPr>
      </w:pPr>
      <w:r>
        <w:rPr>
          <w:sz w:val="48"/>
          <w:szCs w:val="52"/>
        </w:rPr>
        <w:t>mybatis result</w:t>
      </w:r>
      <w:r>
        <w:rPr>
          <w:rFonts w:hint="eastAsia"/>
          <w:sz w:val="48"/>
          <w:szCs w:val="52"/>
        </w:rPr>
        <w:t>M</w:t>
      </w:r>
      <w:r>
        <w:rPr>
          <w:sz w:val="48"/>
          <w:szCs w:val="52"/>
        </w:rPr>
        <w:t>ap</w:t>
      </w:r>
      <w:r w:rsidR="006B65BF">
        <w:rPr>
          <w:sz w:val="48"/>
          <w:szCs w:val="52"/>
        </w:rPr>
        <w:t xml:space="preserve"> #2</w:t>
      </w:r>
    </w:p>
    <w:p w14:paraId="139A3EA0" w14:textId="6F08ACBB" w:rsidR="00D64B8C" w:rsidRDefault="008B62DD" w:rsidP="00F579D5">
      <w:r>
        <w:t>202</w:t>
      </w:r>
      <w:r w:rsidR="00DB3DDC">
        <w:t>1</w:t>
      </w:r>
      <w:r>
        <w:t>-10-</w:t>
      </w:r>
      <w:r w:rsidR="00DB3DDC">
        <w:t>17</w:t>
      </w:r>
    </w:p>
    <w:p w14:paraId="3414B667" w14:textId="7A31221E" w:rsidR="00D64B8C" w:rsidRDefault="00D64B8C" w:rsidP="00F579D5">
      <w:r>
        <w:rPr>
          <w:rFonts w:hint="eastAsia"/>
        </w:rPr>
        <w:t>이승진</w:t>
      </w:r>
    </w:p>
    <w:p w14:paraId="49F6DECC" w14:textId="77777777" w:rsidR="00D64B8C" w:rsidRDefault="00D64B8C" w:rsidP="00F579D5"/>
    <w:p w14:paraId="02FBD758" w14:textId="1C165453" w:rsidR="003601EA" w:rsidRDefault="003601EA" w:rsidP="00F579D5"/>
    <w:p w14:paraId="1FADBC03" w14:textId="671279FB" w:rsidR="00BF5CCA" w:rsidRDefault="00BF5CCA" w:rsidP="00F579D5"/>
    <w:p w14:paraId="4ADE898B" w14:textId="1A9CBF64" w:rsidR="00BF5CCA" w:rsidRDefault="00BF5CCA" w:rsidP="00F579D5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학습목표</w:t>
      </w:r>
    </w:p>
    <w:p w14:paraId="52EEBD30" w14:textId="77777777" w:rsidR="00C8785F" w:rsidRDefault="00C8785F" w:rsidP="00C8785F">
      <w:r>
        <w:rPr>
          <w:rFonts w:hint="eastAsia"/>
        </w:rPr>
        <w:t>m</w:t>
      </w:r>
      <w:r>
        <w:t xml:space="preserve">ybatis resultmap </w:t>
      </w:r>
      <w:r>
        <w:rPr>
          <w:rFonts w:hint="eastAsia"/>
        </w:rPr>
        <w:t>기능을 학습한다</w:t>
      </w:r>
    </w:p>
    <w:p w14:paraId="47D21A5A" w14:textId="1E9E6BAA" w:rsidR="00D64B8C" w:rsidRDefault="00D64B8C" w:rsidP="00F579D5"/>
    <w:p w14:paraId="3E951B25" w14:textId="793F31BB" w:rsidR="00BF5CCA" w:rsidRDefault="00BF5CCA" w:rsidP="00F579D5"/>
    <w:p w14:paraId="0863C43B" w14:textId="77777777" w:rsidR="00BF5CCA" w:rsidRDefault="00BF5CCA" w:rsidP="00F579D5"/>
    <w:p w14:paraId="422F11FF" w14:textId="6F3F7FB8" w:rsidR="00D64B8C" w:rsidRPr="00D64B8C" w:rsidRDefault="00D64B8C" w:rsidP="00F579D5">
      <w:pPr>
        <w:rPr>
          <w:b/>
          <w:bCs/>
          <w:sz w:val="28"/>
          <w:szCs w:val="32"/>
        </w:rPr>
      </w:pPr>
      <w:r w:rsidRPr="00D64B8C">
        <w:rPr>
          <w:rFonts w:hint="eastAsia"/>
          <w:b/>
          <w:bCs/>
          <w:sz w:val="28"/>
          <w:szCs w:val="32"/>
        </w:rPr>
        <w:t>목차</w:t>
      </w:r>
    </w:p>
    <w:p w14:paraId="039F8F2E" w14:textId="40187D1D" w:rsidR="006B65BF" w:rsidRDefault="00D64B8C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4938094" w:history="1">
        <w:r w:rsidR="006B65BF" w:rsidRPr="004301AE">
          <w:rPr>
            <w:rStyle w:val="Hyperlink"/>
            <w:rFonts w:hAnsi="굴림체"/>
            <w:noProof/>
          </w:rPr>
          <w:t>1.</w:t>
        </w:r>
        <w:r w:rsidR="006B65BF" w:rsidRPr="004301AE">
          <w:rPr>
            <w:rStyle w:val="Hyperlink"/>
            <w:noProof/>
          </w:rPr>
          <w:t xml:space="preserve"> 개요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_Toc54938094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2</w:t>
        </w:r>
        <w:r w:rsidR="006B65BF">
          <w:rPr>
            <w:noProof/>
            <w:webHidden/>
          </w:rPr>
          <w:fldChar w:fldCharType="end"/>
        </w:r>
      </w:hyperlink>
    </w:p>
    <w:p w14:paraId="1B449C93" w14:textId="1CCF20D2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095" w:history="1">
        <w:r w:rsidR="006B65BF" w:rsidRPr="004301AE">
          <w:rPr>
            <w:rStyle w:val="Hyperlink"/>
            <w:noProof/>
          </w:rPr>
          <w:t>1) 교수별 강좌목록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_Toc54938095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2</w:t>
        </w:r>
        <w:r w:rsidR="006B65BF">
          <w:rPr>
            <w:noProof/>
            <w:webHidden/>
          </w:rPr>
          <w:fldChar w:fldCharType="end"/>
        </w:r>
      </w:hyperlink>
    </w:p>
    <w:p w14:paraId="3237641B" w14:textId="745C52DF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096" w:history="1">
        <w:r w:rsidR="006B65BF" w:rsidRPr="004301AE">
          <w:rPr>
            <w:rStyle w:val="Hyperlink"/>
            <w:noProof/>
          </w:rPr>
          <w:t>2) DTO 클래스 구현 방법 #1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_Toc54938096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3</w:t>
        </w:r>
        <w:r w:rsidR="006B65BF">
          <w:rPr>
            <w:noProof/>
            <w:webHidden/>
          </w:rPr>
          <w:fldChar w:fldCharType="end"/>
        </w:r>
      </w:hyperlink>
    </w:p>
    <w:p w14:paraId="12083C33" w14:textId="5DD2BEA7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097" w:history="1">
        <w:r w:rsidR="006B65BF" w:rsidRPr="004301AE">
          <w:rPr>
            <w:rStyle w:val="Hyperlink"/>
            <w:noProof/>
          </w:rPr>
          <w:t>3) DTO 클래스 구현 방법 #2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_Toc54938097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4</w:t>
        </w:r>
        <w:r w:rsidR="006B65BF">
          <w:rPr>
            <w:noProof/>
            <w:webHidden/>
          </w:rPr>
          <w:fldChar w:fldCharType="end"/>
        </w:r>
      </w:hyperlink>
    </w:p>
    <w:p w14:paraId="60FA2294" w14:textId="649D4FEF" w:rsidR="006B65BF" w:rsidRDefault="009463D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4938098" w:history="1">
        <w:r w:rsidR="006B65BF" w:rsidRPr="004301AE">
          <w:rPr>
            <w:rStyle w:val="Hyperlink"/>
            <w:rFonts w:hAnsi="굴림체"/>
            <w:noProof/>
          </w:rPr>
          <w:t>2.</w:t>
        </w:r>
        <w:r w:rsidR="006B65BF" w:rsidRPr="004301AE">
          <w:rPr>
            <w:rStyle w:val="Hyperlink"/>
            <w:noProof/>
          </w:rPr>
          <w:t xml:space="preserve"> 교수별 강좌 목록 구현 #1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_Toc54938098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5</w:t>
        </w:r>
        <w:r w:rsidR="006B65BF">
          <w:rPr>
            <w:noProof/>
            <w:webHidden/>
          </w:rPr>
          <w:fldChar w:fldCharType="end"/>
        </w:r>
      </w:hyperlink>
    </w:p>
    <w:p w14:paraId="770D6E7D" w14:textId="207D64B7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099" w:history="1">
        <w:r w:rsidR="006B65BF" w:rsidRPr="004301AE">
          <w:rPr>
            <w:rStyle w:val="Hyperlink"/>
            <w:noProof/>
          </w:rPr>
          <w:t>1) 프로젝트 생성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_Toc54938099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5</w:t>
        </w:r>
        <w:r w:rsidR="006B65BF">
          <w:rPr>
            <w:noProof/>
            <w:webHidden/>
          </w:rPr>
          <w:fldChar w:fldCharType="end"/>
        </w:r>
      </w:hyperlink>
    </w:p>
    <w:p w14:paraId="5954B2BC" w14:textId="69F5C60B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0" w:history="1">
        <w:r w:rsidR="006B65BF" w:rsidRPr="004301AE">
          <w:rPr>
            <w:rStyle w:val="Hyperlink"/>
            <w:noProof/>
          </w:rPr>
          <w:t>2) pom.xml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_Toc54938100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7</w:t>
        </w:r>
        <w:r w:rsidR="006B65BF">
          <w:rPr>
            <w:noProof/>
            <w:webHidden/>
          </w:rPr>
          <w:fldChar w:fldCharType="end"/>
        </w:r>
      </w:hyperlink>
    </w:p>
    <w:p w14:paraId="2159C3EB" w14:textId="181D97DE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1" w:history="1">
        <w:r w:rsidR="006B65BF" w:rsidRPr="004301AE">
          <w:rPr>
            <w:rStyle w:val="Hyperlink"/>
            <w:noProof/>
          </w:rPr>
          <w:t>3) application.properties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_Toc54938101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7</w:t>
        </w:r>
        <w:r w:rsidR="006B65BF">
          <w:rPr>
            <w:noProof/>
            <w:webHidden/>
          </w:rPr>
          <w:fldChar w:fldCharType="end"/>
        </w:r>
      </w:hyperlink>
    </w:p>
    <w:p w14:paraId="0BBDDE40" w14:textId="5C95F680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2" w:history="1">
        <w:r w:rsidR="006B65BF" w:rsidRPr="004301AE">
          <w:rPr>
            <w:rStyle w:val="Hyperlink"/>
            <w:noProof/>
          </w:rPr>
          <w:t>4) Course.java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_Toc54938102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8</w:t>
        </w:r>
        <w:r w:rsidR="006B65BF">
          <w:rPr>
            <w:noProof/>
            <w:webHidden/>
          </w:rPr>
          <w:fldChar w:fldCharType="end"/>
        </w:r>
      </w:hyperlink>
    </w:p>
    <w:p w14:paraId="0E03E27E" w14:textId="77D69706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3" w:history="1">
        <w:r w:rsidR="006B65BF" w:rsidRPr="004301AE">
          <w:rPr>
            <w:rStyle w:val="Hyperlink"/>
            <w:noProof/>
          </w:rPr>
          <w:t>5) Professor.java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_Toc54938103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8</w:t>
        </w:r>
        <w:r w:rsidR="006B65BF">
          <w:rPr>
            <w:noProof/>
            <w:webHidden/>
          </w:rPr>
          <w:fldChar w:fldCharType="end"/>
        </w:r>
      </w:hyperlink>
    </w:p>
    <w:p w14:paraId="4614B9D0" w14:textId="0AEE7477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4" w:history="1">
        <w:r w:rsidR="006B65BF" w:rsidRPr="004301AE">
          <w:rPr>
            <w:rStyle w:val="Hyperlink"/>
            <w:noProof/>
          </w:rPr>
          <w:t>6) CourseMapper.java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_Toc54938104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9</w:t>
        </w:r>
        <w:r w:rsidR="006B65BF">
          <w:rPr>
            <w:noProof/>
            <w:webHidden/>
          </w:rPr>
          <w:fldChar w:fldCharType="end"/>
        </w:r>
      </w:hyperlink>
    </w:p>
    <w:p w14:paraId="242949B0" w14:textId="5088A8C3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5" w:history="1">
        <w:r w:rsidR="006B65BF" w:rsidRPr="004301AE">
          <w:rPr>
            <w:rStyle w:val="Hyperlink"/>
            <w:noProof/>
          </w:rPr>
          <w:t>7) ProfessorMapper.java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_Toc54938105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9</w:t>
        </w:r>
        <w:r w:rsidR="006B65BF">
          <w:rPr>
            <w:noProof/>
            <w:webHidden/>
          </w:rPr>
          <w:fldChar w:fldCharType="end"/>
        </w:r>
      </w:hyperlink>
    </w:p>
    <w:p w14:paraId="5EFCB8B5" w14:textId="120D7E75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6" w:history="1">
        <w:r w:rsidR="006B65BF" w:rsidRPr="004301AE">
          <w:rPr>
            <w:rStyle w:val="Hyperlink"/>
            <w:noProof/>
          </w:rPr>
          <w:t>8) ProfessorController.java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_Toc54938106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10</w:t>
        </w:r>
        <w:r w:rsidR="006B65BF">
          <w:rPr>
            <w:noProof/>
            <w:webHidden/>
          </w:rPr>
          <w:fldChar w:fldCharType="end"/>
        </w:r>
      </w:hyperlink>
    </w:p>
    <w:p w14:paraId="2046D471" w14:textId="0A25D56D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7" w:history="1">
        <w:r w:rsidR="006B65BF" w:rsidRPr="004301AE">
          <w:rPr>
            <w:rStyle w:val="Hyperlink"/>
            <w:noProof/>
          </w:rPr>
          <w:t>9) common.css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_Toc54938107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11</w:t>
        </w:r>
        <w:r w:rsidR="006B65BF">
          <w:rPr>
            <w:noProof/>
            <w:webHidden/>
          </w:rPr>
          <w:fldChar w:fldCharType="end"/>
        </w:r>
      </w:hyperlink>
    </w:p>
    <w:p w14:paraId="5850C0FA" w14:textId="5423E372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08" w:history="1">
        <w:r w:rsidR="006B65BF" w:rsidRPr="004301AE">
          <w:rPr>
            <w:rStyle w:val="Hyperlink"/>
            <w:noProof/>
          </w:rPr>
          <w:t>10) professor/list.jsp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_Toc54938108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12</w:t>
        </w:r>
        <w:r w:rsidR="006B65BF">
          <w:rPr>
            <w:noProof/>
            <w:webHidden/>
          </w:rPr>
          <w:fldChar w:fldCharType="end"/>
        </w:r>
      </w:hyperlink>
    </w:p>
    <w:p w14:paraId="2D080D10" w14:textId="7BC8E9C5" w:rsidR="006B65BF" w:rsidRDefault="009463D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54938109" w:history="1">
        <w:r w:rsidR="006B65BF" w:rsidRPr="004301AE">
          <w:rPr>
            <w:rStyle w:val="Hyperlink"/>
            <w:rFonts w:hAnsi="굴림체"/>
            <w:noProof/>
          </w:rPr>
          <w:t>3.</w:t>
        </w:r>
        <w:r w:rsidR="006B65BF" w:rsidRPr="004301AE">
          <w:rPr>
            <w:rStyle w:val="Hyperlink"/>
            <w:noProof/>
          </w:rPr>
          <w:t xml:space="preserve"> 교수별 강좌 목록 구현 #2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_Toc54938109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13</w:t>
        </w:r>
        <w:r w:rsidR="006B65BF">
          <w:rPr>
            <w:noProof/>
            <w:webHidden/>
          </w:rPr>
          <w:fldChar w:fldCharType="end"/>
        </w:r>
      </w:hyperlink>
    </w:p>
    <w:p w14:paraId="28E9FB47" w14:textId="5D847C5B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0" w:history="1">
        <w:r w:rsidR="006B65BF" w:rsidRPr="004301AE">
          <w:rPr>
            <w:rStyle w:val="Hyperlink"/>
            <w:noProof/>
          </w:rPr>
          <w:t>1) SQL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_Toc54938110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13</w:t>
        </w:r>
        <w:r w:rsidR="006B65BF">
          <w:rPr>
            <w:noProof/>
            <w:webHidden/>
          </w:rPr>
          <w:fldChar w:fldCharType="end"/>
        </w:r>
      </w:hyperlink>
    </w:p>
    <w:p w14:paraId="33598BD1" w14:textId="69671FD2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1" w:history="1">
        <w:r w:rsidR="006B65BF" w:rsidRPr="004301AE">
          <w:rPr>
            <w:rStyle w:val="Hyperlink"/>
            <w:noProof/>
          </w:rPr>
          <w:t>2) 프로젝트 생성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_Toc54938111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14</w:t>
        </w:r>
        <w:r w:rsidR="006B65BF">
          <w:rPr>
            <w:noProof/>
            <w:webHidden/>
          </w:rPr>
          <w:fldChar w:fldCharType="end"/>
        </w:r>
      </w:hyperlink>
    </w:p>
    <w:p w14:paraId="0D558D2C" w14:textId="55FAE931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2" w:history="1">
        <w:r w:rsidR="006B65BF" w:rsidRPr="004301AE">
          <w:rPr>
            <w:rStyle w:val="Hyperlink"/>
            <w:noProof/>
          </w:rPr>
          <w:t>3) pom.xml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_Toc54938112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16</w:t>
        </w:r>
        <w:r w:rsidR="006B65BF">
          <w:rPr>
            <w:noProof/>
            <w:webHidden/>
          </w:rPr>
          <w:fldChar w:fldCharType="end"/>
        </w:r>
      </w:hyperlink>
    </w:p>
    <w:p w14:paraId="261585F6" w14:textId="249887D3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3" w:history="1">
        <w:r w:rsidR="006B65BF" w:rsidRPr="004301AE">
          <w:rPr>
            <w:rStyle w:val="Hyperlink"/>
            <w:noProof/>
          </w:rPr>
          <w:t>4) application.properties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_Toc54938113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16</w:t>
        </w:r>
        <w:r w:rsidR="006B65BF">
          <w:rPr>
            <w:noProof/>
            <w:webHidden/>
          </w:rPr>
          <w:fldChar w:fldCharType="end"/>
        </w:r>
      </w:hyperlink>
    </w:p>
    <w:p w14:paraId="22C0F1F4" w14:textId="2C091C83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4" w:history="1">
        <w:r w:rsidR="006B65BF" w:rsidRPr="004301AE">
          <w:rPr>
            <w:rStyle w:val="Hyperlink"/>
            <w:noProof/>
          </w:rPr>
          <w:t>5) Course.java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_Toc54938114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17</w:t>
        </w:r>
        <w:r w:rsidR="006B65BF">
          <w:rPr>
            <w:noProof/>
            <w:webHidden/>
          </w:rPr>
          <w:fldChar w:fldCharType="end"/>
        </w:r>
      </w:hyperlink>
    </w:p>
    <w:p w14:paraId="5F0EF155" w14:textId="552864E5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5" w:history="1">
        <w:r w:rsidR="006B65BF" w:rsidRPr="004301AE">
          <w:rPr>
            <w:rStyle w:val="Hyperlink"/>
            <w:noProof/>
          </w:rPr>
          <w:t>6) Professor.java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_Toc54938115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17</w:t>
        </w:r>
        <w:r w:rsidR="006B65BF">
          <w:rPr>
            <w:noProof/>
            <w:webHidden/>
          </w:rPr>
          <w:fldChar w:fldCharType="end"/>
        </w:r>
      </w:hyperlink>
    </w:p>
    <w:p w14:paraId="5B4D45F5" w14:textId="64DB3440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6" w:history="1">
        <w:r w:rsidR="006B65BF" w:rsidRPr="004301AE">
          <w:rPr>
            <w:rStyle w:val="Hyperlink"/>
            <w:noProof/>
          </w:rPr>
          <w:t>7) ProfessorMapper.java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_Toc54938116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18</w:t>
        </w:r>
        <w:r w:rsidR="006B65BF">
          <w:rPr>
            <w:noProof/>
            <w:webHidden/>
          </w:rPr>
          <w:fldChar w:fldCharType="end"/>
        </w:r>
      </w:hyperlink>
    </w:p>
    <w:p w14:paraId="3E81C06A" w14:textId="542875B9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7" w:history="1">
        <w:r w:rsidR="006B65BF" w:rsidRPr="004301AE">
          <w:rPr>
            <w:rStyle w:val="Hyperlink"/>
            <w:noProof/>
          </w:rPr>
          <w:t>8) ProfessorMapper.xml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_Toc54938117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18</w:t>
        </w:r>
        <w:r w:rsidR="006B65BF">
          <w:rPr>
            <w:noProof/>
            <w:webHidden/>
          </w:rPr>
          <w:fldChar w:fldCharType="end"/>
        </w:r>
      </w:hyperlink>
    </w:p>
    <w:p w14:paraId="12BF7861" w14:textId="03953F71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8" w:history="1">
        <w:r w:rsidR="006B65BF" w:rsidRPr="004301AE">
          <w:rPr>
            <w:rStyle w:val="Hyperlink"/>
            <w:noProof/>
          </w:rPr>
          <w:t>9) ProfessorController.java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_Toc54938118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20</w:t>
        </w:r>
        <w:r w:rsidR="006B65BF">
          <w:rPr>
            <w:noProof/>
            <w:webHidden/>
          </w:rPr>
          <w:fldChar w:fldCharType="end"/>
        </w:r>
      </w:hyperlink>
    </w:p>
    <w:p w14:paraId="5679DADB" w14:textId="1E172CD7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19" w:history="1">
        <w:r w:rsidR="006B65BF" w:rsidRPr="004301AE">
          <w:rPr>
            <w:rStyle w:val="Hyperlink"/>
            <w:noProof/>
          </w:rPr>
          <w:t>10) common.css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_Toc54938119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21</w:t>
        </w:r>
        <w:r w:rsidR="006B65BF">
          <w:rPr>
            <w:noProof/>
            <w:webHidden/>
          </w:rPr>
          <w:fldChar w:fldCharType="end"/>
        </w:r>
      </w:hyperlink>
    </w:p>
    <w:p w14:paraId="1BCDF78D" w14:textId="250042D6" w:rsidR="006B65BF" w:rsidRDefault="009463D2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54938120" w:history="1">
        <w:r w:rsidR="006B65BF" w:rsidRPr="004301AE">
          <w:rPr>
            <w:rStyle w:val="Hyperlink"/>
            <w:noProof/>
          </w:rPr>
          <w:t>11) professor/list.jsp</w:t>
        </w:r>
        <w:r w:rsidR="006B65BF">
          <w:rPr>
            <w:noProof/>
            <w:webHidden/>
          </w:rPr>
          <w:tab/>
        </w:r>
        <w:r w:rsidR="006B65BF">
          <w:rPr>
            <w:noProof/>
            <w:webHidden/>
          </w:rPr>
          <w:fldChar w:fldCharType="begin"/>
        </w:r>
        <w:r w:rsidR="006B65BF">
          <w:rPr>
            <w:noProof/>
            <w:webHidden/>
          </w:rPr>
          <w:instrText xml:space="preserve"> PAGEREF _Toc54938120 \h </w:instrText>
        </w:r>
        <w:r w:rsidR="006B65BF">
          <w:rPr>
            <w:noProof/>
            <w:webHidden/>
          </w:rPr>
        </w:r>
        <w:r w:rsidR="006B65BF">
          <w:rPr>
            <w:noProof/>
            <w:webHidden/>
          </w:rPr>
          <w:fldChar w:fldCharType="separate"/>
        </w:r>
        <w:r w:rsidR="006B65BF">
          <w:rPr>
            <w:noProof/>
            <w:webHidden/>
          </w:rPr>
          <w:t>22</w:t>
        </w:r>
        <w:r w:rsidR="006B65BF">
          <w:rPr>
            <w:noProof/>
            <w:webHidden/>
          </w:rPr>
          <w:fldChar w:fldCharType="end"/>
        </w:r>
      </w:hyperlink>
    </w:p>
    <w:p w14:paraId="72139BF8" w14:textId="479E9697" w:rsidR="00D64B8C" w:rsidRDefault="00D64B8C" w:rsidP="00F579D5">
      <w:r>
        <w:fldChar w:fldCharType="end"/>
      </w:r>
    </w:p>
    <w:p w14:paraId="1BF4464B" w14:textId="1057E10D" w:rsidR="00D64B8C" w:rsidRDefault="00D64B8C" w:rsidP="00F579D5"/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EB8369D" w14:textId="22D13A2E" w:rsidR="00F80A28" w:rsidRDefault="00070763" w:rsidP="00F80A28">
      <w:pPr>
        <w:pStyle w:val="Heading1"/>
      </w:pPr>
      <w:bookmarkStart w:id="0" w:name="_Toc54938094"/>
      <w:r>
        <w:rPr>
          <w:rFonts w:hint="eastAsia"/>
        </w:rPr>
        <w:lastRenderedPageBreak/>
        <w:t>개요</w:t>
      </w:r>
      <w:bookmarkEnd w:id="0"/>
    </w:p>
    <w:p w14:paraId="3C13F728" w14:textId="77777777" w:rsidR="00F80A28" w:rsidRDefault="00F80A28" w:rsidP="00F80A28"/>
    <w:p w14:paraId="64FD965E" w14:textId="48C41731" w:rsidR="00F80A28" w:rsidRDefault="00281B93" w:rsidP="00F80A28">
      <w:pPr>
        <w:pStyle w:val="Heading2"/>
      </w:pPr>
      <w:bookmarkStart w:id="1" w:name="_Toc54938095"/>
      <w:r>
        <w:rPr>
          <w:rFonts w:hint="eastAsia"/>
        </w:rPr>
        <w:t>교수별 강좌목록</w:t>
      </w:r>
      <w:bookmarkEnd w:id="1"/>
    </w:p>
    <w:p w14:paraId="25BA9BB4" w14:textId="6898759D" w:rsidR="00281B93" w:rsidRDefault="004315D0" w:rsidP="00281B93">
      <w:r>
        <w:rPr>
          <w:noProof/>
        </w:rPr>
        <w:drawing>
          <wp:inline distT="0" distB="0" distL="0" distR="0" wp14:anchorId="4981BD1A" wp14:editId="11406B6F">
            <wp:extent cx="5003225" cy="3490622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136" cy="34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06AA" w14:textId="5C3D808C" w:rsidR="004315D0" w:rsidRDefault="004315D0" w:rsidP="00281B93"/>
    <w:p w14:paraId="3E795E11" w14:textId="05BC2B84" w:rsidR="004315D0" w:rsidRDefault="004315D0" w:rsidP="00281B93"/>
    <w:p w14:paraId="1EDE1D0E" w14:textId="07C6FEB0" w:rsidR="0029470D" w:rsidRPr="00281B93" w:rsidRDefault="0029470D" w:rsidP="00281B93">
      <w:r w:rsidRPr="0029470D">
        <w:rPr>
          <w:noProof/>
        </w:rPr>
        <w:drawing>
          <wp:inline distT="0" distB="0" distL="0" distR="0" wp14:anchorId="782549AD" wp14:editId="52870017">
            <wp:extent cx="6030167" cy="3534268"/>
            <wp:effectExtent l="19050" t="19050" r="2794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534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B189D9" w14:textId="475E9202" w:rsidR="005502F4" w:rsidRDefault="005502F4" w:rsidP="005502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9470D" w14:paraId="352B432A" w14:textId="77777777" w:rsidTr="0029470D">
        <w:tc>
          <w:tcPr>
            <w:tcW w:w="10456" w:type="dxa"/>
          </w:tcPr>
          <w:p w14:paraId="619F030F" w14:textId="77777777" w:rsidR="0029470D" w:rsidRDefault="0029470D" w:rsidP="0029470D">
            <w:r>
              <w:t xml:space="preserve">select * </w:t>
            </w:r>
          </w:p>
          <w:p w14:paraId="2C454FFC" w14:textId="77777777" w:rsidR="0029470D" w:rsidRDefault="0029470D" w:rsidP="0029470D">
            <w:r>
              <w:t xml:space="preserve">from professor p join course c </w:t>
            </w:r>
          </w:p>
          <w:p w14:paraId="7A1A41D9" w14:textId="77777777" w:rsidR="0029470D" w:rsidRDefault="0029470D" w:rsidP="0029470D">
            <w:r>
              <w:t xml:space="preserve">  on p.id = c.professorId</w:t>
            </w:r>
          </w:p>
          <w:p w14:paraId="51C2B1C9" w14:textId="795782D0" w:rsidR="0029470D" w:rsidRDefault="0029470D" w:rsidP="0029470D">
            <w:r>
              <w:t xml:space="preserve">order by p.id </w:t>
            </w:r>
          </w:p>
        </w:tc>
      </w:tr>
    </w:tbl>
    <w:p w14:paraId="6F3C5495" w14:textId="7B0D822E" w:rsidR="00E21F97" w:rsidRDefault="00C16F57" w:rsidP="005502F4">
      <w:r>
        <w:rPr>
          <w:rFonts w:hint="eastAsia"/>
        </w:rPr>
        <w:t>이 명령의 조회 결</w:t>
      </w:r>
      <w:r w:rsidR="00161DBE">
        <w:rPr>
          <w:rFonts w:hint="eastAsia"/>
        </w:rPr>
        <w:t>과 출력 화면을 구현하자.</w:t>
      </w:r>
    </w:p>
    <w:p w14:paraId="50482415" w14:textId="7E1843DC" w:rsidR="00161DBE" w:rsidRDefault="00161DBE" w:rsidP="005502F4"/>
    <w:p w14:paraId="03F0477C" w14:textId="33F31D90" w:rsidR="000002A7" w:rsidRDefault="000002A7" w:rsidP="005502F4"/>
    <w:p w14:paraId="10C1FC06" w14:textId="77777777" w:rsidR="000002A7" w:rsidRDefault="000002A7" w:rsidP="005502F4"/>
    <w:p w14:paraId="3BDF3C47" w14:textId="062B0A9D" w:rsidR="000002A7" w:rsidRDefault="000002A7" w:rsidP="000002A7">
      <w:r>
        <w:rPr>
          <w:rFonts w:hint="eastAsia"/>
        </w:rPr>
        <w:lastRenderedPageBreak/>
        <w:t>위 조회 결과의 컬럼은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816"/>
      </w:tblGrid>
      <w:tr w:rsidR="00C65653" w:rsidRPr="00C65653" w14:paraId="36014AF6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1081A705" w14:textId="77777777" w:rsidR="00C65653" w:rsidRPr="00C65653" w:rsidRDefault="00C65653" w:rsidP="0076241D">
            <w:r w:rsidRPr="00C65653">
              <w:rPr>
                <w:rFonts w:hint="eastAsia"/>
              </w:rPr>
              <w:t>i</w:t>
            </w:r>
            <w:r w:rsidRPr="00C65653">
              <w:t>d</w:t>
            </w:r>
          </w:p>
        </w:tc>
        <w:tc>
          <w:tcPr>
            <w:tcW w:w="0" w:type="auto"/>
          </w:tcPr>
          <w:p w14:paraId="58F1240F" w14:textId="77777777" w:rsidR="00C65653" w:rsidRPr="00C65653" w:rsidRDefault="00C65653" w:rsidP="0076241D">
            <w:r w:rsidRPr="00C65653">
              <w:t xml:space="preserve">professor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359EFE58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6AA58E57" w14:textId="77777777" w:rsidR="00C65653" w:rsidRPr="00C65653" w:rsidRDefault="00C65653" w:rsidP="0076241D">
            <w:r w:rsidRPr="00C65653">
              <w:rPr>
                <w:rFonts w:hint="eastAsia"/>
              </w:rPr>
              <w:t>p</w:t>
            </w:r>
            <w:r w:rsidRPr="00C65653">
              <w:t>rofessorName</w:t>
            </w:r>
          </w:p>
        </w:tc>
        <w:tc>
          <w:tcPr>
            <w:tcW w:w="0" w:type="auto"/>
          </w:tcPr>
          <w:p w14:paraId="6C528AAD" w14:textId="77777777" w:rsidR="00C65653" w:rsidRPr="00C65653" w:rsidRDefault="00C65653" w:rsidP="0076241D">
            <w:r w:rsidRPr="00C65653">
              <w:t xml:space="preserve">professor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4A47D1A3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2F90343C" w14:textId="77777777" w:rsidR="00C65653" w:rsidRPr="00C65653" w:rsidRDefault="00C65653" w:rsidP="0076241D">
            <w:r w:rsidRPr="00C65653">
              <w:rPr>
                <w:rFonts w:hint="eastAsia"/>
              </w:rPr>
              <w:t>d</w:t>
            </w:r>
            <w:r w:rsidRPr="00C65653">
              <w:t>epartmentId</w:t>
            </w:r>
          </w:p>
        </w:tc>
        <w:tc>
          <w:tcPr>
            <w:tcW w:w="0" w:type="auto"/>
          </w:tcPr>
          <w:p w14:paraId="4A30B976" w14:textId="77777777" w:rsidR="00C65653" w:rsidRPr="00C65653" w:rsidRDefault="00C65653" w:rsidP="0076241D">
            <w:r w:rsidRPr="00C65653">
              <w:t xml:space="preserve">professor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1B43AE13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40423806" w14:textId="77777777" w:rsidR="00C65653" w:rsidRPr="00C65653" w:rsidRDefault="00C65653" w:rsidP="0076241D">
            <w:r w:rsidRPr="00C65653">
              <w:rPr>
                <w:rFonts w:hint="eastAsia"/>
              </w:rPr>
              <w:t>i</w:t>
            </w:r>
            <w:r w:rsidRPr="00C65653">
              <w:t>d</w:t>
            </w:r>
          </w:p>
        </w:tc>
        <w:tc>
          <w:tcPr>
            <w:tcW w:w="0" w:type="auto"/>
          </w:tcPr>
          <w:p w14:paraId="476C27E7" w14:textId="77777777" w:rsidR="00C65653" w:rsidRPr="00C65653" w:rsidRDefault="00C65653" w:rsidP="0076241D">
            <w:r w:rsidRPr="00C65653">
              <w:t xml:space="preserve">course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65904801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0E79CAA0" w14:textId="77777777" w:rsidR="00C65653" w:rsidRPr="00C65653" w:rsidRDefault="00C65653" w:rsidP="0076241D">
            <w:r w:rsidRPr="00C65653">
              <w:rPr>
                <w:rFonts w:hint="eastAsia"/>
              </w:rPr>
              <w:t>c</w:t>
            </w:r>
            <w:r w:rsidRPr="00C65653">
              <w:t>ourseName</w:t>
            </w:r>
          </w:p>
        </w:tc>
        <w:tc>
          <w:tcPr>
            <w:tcW w:w="0" w:type="auto"/>
          </w:tcPr>
          <w:p w14:paraId="715F06AE" w14:textId="77777777" w:rsidR="00C65653" w:rsidRPr="00C65653" w:rsidRDefault="00C65653" w:rsidP="0076241D">
            <w:r w:rsidRPr="00C65653">
              <w:t xml:space="preserve">course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77F94E8D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6B2745DF" w14:textId="77777777" w:rsidR="00C65653" w:rsidRPr="00C65653" w:rsidRDefault="00C65653" w:rsidP="0076241D">
            <w:r w:rsidRPr="00C65653">
              <w:rPr>
                <w:rFonts w:hint="eastAsia"/>
              </w:rPr>
              <w:t>d</w:t>
            </w:r>
            <w:r w:rsidRPr="00C65653">
              <w:t>epartmentId</w:t>
            </w:r>
          </w:p>
        </w:tc>
        <w:tc>
          <w:tcPr>
            <w:tcW w:w="0" w:type="auto"/>
          </w:tcPr>
          <w:p w14:paraId="5CB07159" w14:textId="77777777" w:rsidR="00C65653" w:rsidRPr="00C65653" w:rsidRDefault="00C65653" w:rsidP="0076241D">
            <w:r w:rsidRPr="00C65653">
              <w:t xml:space="preserve">course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5E483C3E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324774A7" w14:textId="77777777" w:rsidR="00C65653" w:rsidRPr="00C65653" w:rsidRDefault="00C65653" w:rsidP="0076241D">
            <w:r w:rsidRPr="00C65653">
              <w:rPr>
                <w:rFonts w:hint="eastAsia"/>
              </w:rPr>
              <w:t>u</w:t>
            </w:r>
            <w:r w:rsidRPr="00C65653">
              <w:t>nit</w:t>
            </w:r>
          </w:p>
        </w:tc>
        <w:tc>
          <w:tcPr>
            <w:tcW w:w="0" w:type="auto"/>
          </w:tcPr>
          <w:p w14:paraId="7A530734" w14:textId="77777777" w:rsidR="00C65653" w:rsidRPr="00C65653" w:rsidRDefault="00C65653" w:rsidP="0076241D">
            <w:r w:rsidRPr="00C65653">
              <w:t xml:space="preserve">course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315667E6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143BF529" w14:textId="77777777" w:rsidR="00C65653" w:rsidRPr="00C65653" w:rsidRDefault="00C65653" w:rsidP="0076241D">
            <w:r w:rsidRPr="00C65653">
              <w:rPr>
                <w:rFonts w:hint="eastAsia"/>
              </w:rPr>
              <w:t>p</w:t>
            </w:r>
            <w:r w:rsidRPr="00C65653">
              <w:t>rofessorId</w:t>
            </w:r>
          </w:p>
        </w:tc>
        <w:tc>
          <w:tcPr>
            <w:tcW w:w="0" w:type="auto"/>
          </w:tcPr>
          <w:p w14:paraId="5B38E92E" w14:textId="77777777" w:rsidR="00C65653" w:rsidRPr="00C65653" w:rsidRDefault="00C65653" w:rsidP="0076241D">
            <w:r w:rsidRPr="00C65653">
              <w:t xml:space="preserve">course </w:t>
            </w:r>
            <w:r w:rsidRPr="00C65653">
              <w:rPr>
                <w:rFonts w:hint="eastAsia"/>
              </w:rPr>
              <w:t>테이블</w:t>
            </w:r>
          </w:p>
        </w:tc>
      </w:tr>
      <w:tr w:rsidR="00C65653" w:rsidRPr="00C65653" w14:paraId="3324811E" w14:textId="77777777" w:rsidTr="00C65653">
        <w:tc>
          <w:tcPr>
            <w:tcW w:w="0" w:type="auto"/>
            <w:shd w:val="clear" w:color="auto" w:fill="F2F2F2" w:themeFill="background1" w:themeFillShade="F2"/>
          </w:tcPr>
          <w:p w14:paraId="5ADCA264" w14:textId="77777777" w:rsidR="00C65653" w:rsidRPr="00C65653" w:rsidRDefault="00C65653" w:rsidP="0076241D">
            <w:r w:rsidRPr="00C65653">
              <w:rPr>
                <w:rFonts w:hint="eastAsia"/>
              </w:rPr>
              <w:t>s</w:t>
            </w:r>
            <w:r w:rsidRPr="00C65653">
              <w:t>tartDate</w:t>
            </w:r>
          </w:p>
        </w:tc>
        <w:tc>
          <w:tcPr>
            <w:tcW w:w="0" w:type="auto"/>
          </w:tcPr>
          <w:p w14:paraId="5D4ECD3D" w14:textId="77777777" w:rsidR="00C65653" w:rsidRPr="00C65653" w:rsidRDefault="00C65653" w:rsidP="0076241D">
            <w:r w:rsidRPr="00C65653">
              <w:t xml:space="preserve">course </w:t>
            </w:r>
            <w:r w:rsidRPr="00C65653">
              <w:rPr>
                <w:rFonts w:hint="eastAsia"/>
              </w:rPr>
              <w:t>테이블</w:t>
            </w:r>
          </w:p>
        </w:tc>
      </w:tr>
    </w:tbl>
    <w:p w14:paraId="4F178370" w14:textId="18DBB9D2" w:rsidR="001805D6" w:rsidRDefault="001805D6" w:rsidP="000002A7"/>
    <w:p w14:paraId="40745C58" w14:textId="77777777" w:rsidR="006E76E1" w:rsidRDefault="006E76E1" w:rsidP="000002A7"/>
    <w:p w14:paraId="7041FAC8" w14:textId="6075FF67" w:rsidR="006E76E1" w:rsidRDefault="006E76E1" w:rsidP="006E76E1">
      <w:pPr>
        <w:pStyle w:val="Heading2"/>
      </w:pPr>
      <w:bookmarkStart w:id="2" w:name="_Toc54938096"/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 xml:space="preserve">클래스 구현 방법 </w:t>
      </w:r>
      <w:r>
        <w:t>#1</w:t>
      </w:r>
      <w:bookmarkEnd w:id="2"/>
    </w:p>
    <w:p w14:paraId="2EE2BB7A" w14:textId="75F9FE60" w:rsidR="001805D6" w:rsidRDefault="00C65653" w:rsidP="000002A7">
      <w:r>
        <w:rPr>
          <w:rFonts w:hint="eastAsia"/>
        </w:rPr>
        <w:t xml:space="preserve">만약 조회 결과 레코드 한 개를 어떤 </w:t>
      </w:r>
      <w:r>
        <w:t xml:space="preserve">DTO </w:t>
      </w:r>
      <w:r>
        <w:rPr>
          <w:rFonts w:hint="eastAsia"/>
        </w:rPr>
        <w:t>객체 한 개에 다 채워야 한다면,</w:t>
      </w:r>
    </w:p>
    <w:p w14:paraId="20C304F3" w14:textId="4CF63CEA" w:rsidR="006D6AE1" w:rsidRDefault="00C65653" w:rsidP="000002A7">
      <w:r>
        <w:rPr>
          <w:rFonts w:hint="eastAsia"/>
        </w:rPr>
        <w:t>C</w:t>
      </w:r>
      <w:r>
        <w:t xml:space="preserve">ourse DTO </w:t>
      </w:r>
      <w:r>
        <w:rPr>
          <w:rFonts w:hint="eastAsia"/>
        </w:rPr>
        <w:t xml:space="preserve">클래스에 </w:t>
      </w:r>
      <w:r>
        <w:t xml:space="preserve">professorName, professorDepartmentId </w:t>
      </w:r>
      <w:r w:rsidR="006D6AE1">
        <w:rPr>
          <w:rFonts w:hint="eastAsia"/>
        </w:rPr>
        <w:t>속성을 추가하여,</w:t>
      </w:r>
    </w:p>
    <w:p w14:paraId="2D3AD354" w14:textId="5075FB26" w:rsidR="006D6AE1" w:rsidRDefault="006D6AE1" w:rsidP="000002A7">
      <w:r>
        <w:rPr>
          <w:rFonts w:hint="eastAsia"/>
        </w:rPr>
        <w:t>이 D</w:t>
      </w:r>
      <w:r>
        <w:t xml:space="preserve">TO </w:t>
      </w:r>
      <w:r>
        <w:rPr>
          <w:rFonts w:hint="eastAsia"/>
        </w:rPr>
        <w:t>클래스에 채우면 된다.</w:t>
      </w:r>
    </w:p>
    <w:p w14:paraId="5930B0C1" w14:textId="3BF9AEAF" w:rsidR="00467442" w:rsidRDefault="00467442" w:rsidP="000002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7442" w14:paraId="24F56C1C" w14:textId="77777777" w:rsidTr="00467442">
        <w:tc>
          <w:tcPr>
            <w:tcW w:w="10456" w:type="dxa"/>
          </w:tcPr>
          <w:p w14:paraId="09BAAF09" w14:textId="77777777" w:rsidR="00467442" w:rsidRDefault="00467442" w:rsidP="000002A7">
            <w:r>
              <w:rPr>
                <w:rFonts w:hint="eastAsia"/>
              </w:rPr>
              <w:t>@</w:t>
            </w:r>
            <w:r>
              <w:t>Data</w:t>
            </w:r>
          </w:p>
          <w:p w14:paraId="65421AF3" w14:textId="02C25092" w:rsidR="00467442" w:rsidRDefault="00467442" w:rsidP="000002A7">
            <w:r>
              <w:rPr>
                <w:rFonts w:hint="eastAsia"/>
              </w:rPr>
              <w:t>p</w:t>
            </w:r>
            <w:r>
              <w:t>ublic class Course {</w:t>
            </w:r>
          </w:p>
          <w:p w14:paraId="7399A70F" w14:textId="22F0DD3A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int id;</w:t>
            </w:r>
          </w:p>
          <w:p w14:paraId="0D63CF7E" w14:textId="2086FABF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String courseName;</w:t>
            </w:r>
          </w:p>
          <w:p w14:paraId="1A95A030" w14:textId="03F45032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int departmentId;</w:t>
            </w:r>
          </w:p>
          <w:p w14:paraId="4EB54A42" w14:textId="70C38EC7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int unit;</w:t>
            </w:r>
          </w:p>
          <w:p w14:paraId="19496E1E" w14:textId="3C69FBF6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int professorId;</w:t>
            </w:r>
          </w:p>
          <w:p w14:paraId="48F3E1DC" w14:textId="788B1104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Date startDate;</w:t>
            </w:r>
          </w:p>
          <w:p w14:paraId="75930C54" w14:textId="254CDF50" w:rsidR="00467442" w:rsidRDefault="00467442" w:rsidP="000002A7"/>
          <w:p w14:paraId="111FD004" w14:textId="36A48500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String professorName;</w:t>
            </w:r>
          </w:p>
          <w:p w14:paraId="3A7EDB15" w14:textId="1FB00AA3" w:rsidR="00467442" w:rsidRDefault="00467442" w:rsidP="000002A7">
            <w:r>
              <w:rPr>
                <w:rFonts w:hint="eastAsia"/>
              </w:rPr>
              <w:t xml:space="preserve"> </w:t>
            </w:r>
            <w:r>
              <w:t xml:space="preserve"> int professorDepartmentId;</w:t>
            </w:r>
          </w:p>
          <w:p w14:paraId="406605B3" w14:textId="3410C780" w:rsidR="00467442" w:rsidRDefault="00467442" w:rsidP="000002A7">
            <w:r>
              <w:rPr>
                <w:rFonts w:hint="eastAsia"/>
              </w:rPr>
              <w:t>}</w:t>
            </w:r>
          </w:p>
        </w:tc>
      </w:tr>
    </w:tbl>
    <w:p w14:paraId="0A84EE2E" w14:textId="0237F87E" w:rsidR="00D97525" w:rsidRDefault="00D97525" w:rsidP="000002A7">
      <w:r>
        <w:rPr>
          <w:rFonts w:hint="eastAsia"/>
        </w:rPr>
        <w:t xml:space="preserve">이 </w:t>
      </w:r>
      <w:r>
        <w:t xml:space="preserve">Course </w:t>
      </w:r>
      <w:r>
        <w:rPr>
          <w:rFonts w:hint="eastAsia"/>
        </w:rPr>
        <w:t>클래스의 속성들중,</w:t>
      </w:r>
      <w:r>
        <w:t xml:space="preserve"> course </w:t>
      </w:r>
      <w:r>
        <w:rPr>
          <w:rFonts w:hint="eastAsia"/>
        </w:rPr>
        <w:t xml:space="preserve">테이블의 필드에 해당하는 속성은 </w:t>
      </w:r>
      <w:r>
        <w:t xml:space="preserve">6 </w:t>
      </w:r>
      <w:r>
        <w:rPr>
          <w:rFonts w:hint="eastAsia"/>
        </w:rPr>
        <w:t>개이고,</w:t>
      </w:r>
    </w:p>
    <w:p w14:paraId="3844A156" w14:textId="060C3957" w:rsidR="00D97525" w:rsidRDefault="00D97525" w:rsidP="000002A7">
      <w:r>
        <w:rPr>
          <w:rFonts w:hint="eastAsia"/>
        </w:rPr>
        <w:t>p</w:t>
      </w:r>
      <w:r>
        <w:t xml:space="preserve">rofessor </w:t>
      </w:r>
      <w:r>
        <w:rPr>
          <w:rFonts w:hint="eastAsia"/>
        </w:rPr>
        <w:t xml:space="preserve">테이블의 필드에 해당하는 속성은 </w:t>
      </w:r>
      <w:r>
        <w:t xml:space="preserve">2 </w:t>
      </w:r>
      <w:r>
        <w:rPr>
          <w:rFonts w:hint="eastAsia"/>
        </w:rPr>
        <w:t>개이다.</w:t>
      </w:r>
    </w:p>
    <w:p w14:paraId="2D3A4631" w14:textId="77777777" w:rsidR="00D97525" w:rsidRDefault="00D97525" w:rsidP="000002A7"/>
    <w:p w14:paraId="1F6EF60F" w14:textId="77777777" w:rsidR="009323E8" w:rsidRDefault="00CB14D2" w:rsidP="000002A7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이런 방식으로 구현을 하다보면,</w:t>
      </w:r>
      <w:r>
        <w:t xml:space="preserve"> </w:t>
      </w:r>
    </w:p>
    <w:p w14:paraId="0A513944" w14:textId="19F2D6C8" w:rsidR="00CB14D2" w:rsidRDefault="009323E8" w:rsidP="000002A7">
      <w:r>
        <w:t xml:space="preserve">Course </w:t>
      </w:r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클래스의 속성들 중, c</w:t>
      </w:r>
      <w:r>
        <w:t xml:space="preserve">ourse </w:t>
      </w:r>
      <w:r>
        <w:rPr>
          <w:rFonts w:hint="eastAsia"/>
        </w:rPr>
        <w:t>테이블의 필드에 해당하는 속성보다</w:t>
      </w:r>
    </w:p>
    <w:p w14:paraId="142684A9" w14:textId="41183E97" w:rsidR="009323E8" w:rsidRDefault="009323E8" w:rsidP="000002A7">
      <w:r>
        <w:rPr>
          <w:rFonts w:hint="eastAsia"/>
        </w:rPr>
        <w:t>다른 테이블의 필드에 해당하는 속성이 더 많아지는 상황까지</w:t>
      </w:r>
      <w:r w:rsidR="00573066">
        <w:rPr>
          <w:rFonts w:hint="eastAsia"/>
        </w:rPr>
        <w:t xml:space="preserve"> 발전하게 된다.</w:t>
      </w:r>
    </w:p>
    <w:p w14:paraId="5A260FFB" w14:textId="695F426B" w:rsidR="00573066" w:rsidRDefault="00573066" w:rsidP="000002A7"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 구조가 지저분해진다.</w:t>
      </w:r>
    </w:p>
    <w:p w14:paraId="5DB60074" w14:textId="79DDAB59" w:rsidR="000002A7" w:rsidRDefault="000002A7" w:rsidP="000002A7"/>
    <w:p w14:paraId="48035C6F" w14:textId="29E5790F" w:rsidR="0067325D" w:rsidRDefault="0067325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0978E01" w14:textId="432D1343" w:rsidR="00CB14D2" w:rsidRPr="000002A7" w:rsidRDefault="00CB14D2" w:rsidP="00CB14D2">
      <w:pPr>
        <w:pStyle w:val="Heading2"/>
      </w:pPr>
      <w:bookmarkStart w:id="3" w:name="_Toc54938097"/>
      <w:r>
        <w:rPr>
          <w:rFonts w:hint="eastAsia"/>
        </w:rPr>
        <w:lastRenderedPageBreak/>
        <w:t>D</w:t>
      </w:r>
      <w:r>
        <w:t xml:space="preserve">TO </w:t>
      </w:r>
      <w:r>
        <w:rPr>
          <w:rFonts w:hint="eastAsia"/>
        </w:rPr>
        <w:t xml:space="preserve">클래스 구현 방법 </w:t>
      </w:r>
      <w:r>
        <w:t>#2</w:t>
      </w:r>
      <w:bookmarkEnd w:id="3"/>
    </w:p>
    <w:p w14:paraId="10E8C517" w14:textId="46FE1B37" w:rsidR="00127DE4" w:rsidRDefault="00573066" w:rsidP="005502F4">
      <w:r>
        <w:t xml:space="preserve">course </w:t>
      </w:r>
      <w:r>
        <w:rPr>
          <w:rFonts w:hint="eastAsia"/>
        </w:rPr>
        <w:t xml:space="preserve">테이블의 필드는 </w:t>
      </w:r>
      <w:r>
        <w:t xml:space="preserve">Course </w:t>
      </w:r>
      <w:r w:rsidR="00C8434B">
        <w:t xml:space="preserve">DTO </w:t>
      </w:r>
      <w:r w:rsidR="00C8434B">
        <w:rPr>
          <w:rFonts w:hint="eastAsia"/>
        </w:rPr>
        <w:t>객체에 채우고,</w:t>
      </w:r>
    </w:p>
    <w:p w14:paraId="1D66E7CC" w14:textId="5D3145D0" w:rsidR="00C8434B" w:rsidRDefault="00C8434B" w:rsidP="005502F4">
      <w:r>
        <w:rPr>
          <w:rFonts w:hint="eastAsia"/>
        </w:rPr>
        <w:t>p</w:t>
      </w:r>
      <w:r>
        <w:t xml:space="preserve">rofessor </w:t>
      </w:r>
      <w:r>
        <w:rPr>
          <w:rFonts w:hint="eastAsia"/>
        </w:rPr>
        <w:t xml:space="preserve">테이블의 필드는 </w:t>
      </w:r>
      <w:r>
        <w:t xml:space="preserve">Professor DTO </w:t>
      </w:r>
      <w:r>
        <w:rPr>
          <w:rFonts w:hint="eastAsia"/>
        </w:rPr>
        <w:t>객체에 채우</w:t>
      </w:r>
      <w:r w:rsidR="00120ADD">
        <w:rPr>
          <w:rFonts w:hint="eastAsia"/>
        </w:rPr>
        <w:t>고,</w:t>
      </w:r>
    </w:p>
    <w:p w14:paraId="6C249316" w14:textId="269783A3" w:rsidR="00D3745D" w:rsidRDefault="00D3745D" w:rsidP="005502F4">
      <w:r>
        <w:rPr>
          <w:rFonts w:hint="eastAsia"/>
        </w:rPr>
        <w:t xml:space="preserve">이 </w:t>
      </w:r>
      <w:r>
        <w:t xml:space="preserve">DTO </w:t>
      </w:r>
      <w:r>
        <w:rPr>
          <w:rFonts w:hint="eastAsia"/>
        </w:rPr>
        <w:t>객체들을 서로 연결하여 구현하는 방법이</w:t>
      </w:r>
      <w:r>
        <w:t xml:space="preserve"> </w:t>
      </w:r>
      <w:r>
        <w:rPr>
          <w:rFonts w:hint="eastAsia"/>
        </w:rPr>
        <w:t>더 객체지향적이다</w:t>
      </w:r>
    </w:p>
    <w:p w14:paraId="1DA1CF12" w14:textId="77777777" w:rsidR="0067325D" w:rsidRDefault="0067325D" w:rsidP="005502F4"/>
    <w:p w14:paraId="26DEDCDE" w14:textId="5763C766" w:rsidR="00D3745D" w:rsidRDefault="0067325D" w:rsidP="0067325D">
      <w:pPr>
        <w:pStyle w:val="Heading3"/>
      </w:pPr>
      <w:r>
        <w:t>association</w:t>
      </w:r>
    </w:p>
    <w:p w14:paraId="40D8FB6D" w14:textId="51F8315A" w:rsidR="00C8434B" w:rsidRDefault="00120ADD" w:rsidP="005502F4">
      <w:r>
        <w:rPr>
          <w:rFonts w:hint="eastAsia"/>
        </w:rPr>
        <w:t xml:space="preserve">만약 </w:t>
      </w:r>
      <w:r>
        <w:t>Cour</w:t>
      </w:r>
      <w:r w:rsidR="003E4E11">
        <w:rPr>
          <w:rFonts w:hint="eastAsia"/>
        </w:rPr>
        <w:t>s</w:t>
      </w:r>
      <w:r w:rsidR="003E4E11">
        <w:t xml:space="preserve">e DTO </w:t>
      </w:r>
      <w:r w:rsidR="003E4E11">
        <w:rPr>
          <w:rFonts w:hint="eastAsia"/>
        </w:rPr>
        <w:t xml:space="preserve">객체에 </w:t>
      </w:r>
      <w:r w:rsidR="003E4E11">
        <w:t xml:space="preserve">professor </w:t>
      </w:r>
      <w:r w:rsidR="003E4E11">
        <w:rPr>
          <w:rFonts w:hint="eastAsia"/>
        </w:rPr>
        <w:t>테이블의 필드도 채우려면,</w:t>
      </w:r>
    </w:p>
    <w:p w14:paraId="398A3824" w14:textId="1D95A8E1" w:rsidR="003E4E11" w:rsidRDefault="003E4E11" w:rsidP="005502F4">
      <w:r>
        <w:rPr>
          <w:rFonts w:hint="eastAsia"/>
        </w:rPr>
        <w:t>C</w:t>
      </w:r>
      <w:r>
        <w:t xml:space="preserve">ourse DTO </w:t>
      </w:r>
      <w:r>
        <w:rPr>
          <w:rFonts w:hint="eastAsia"/>
        </w:rPr>
        <w:t>클래스를 다음과 같이 구현한다.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4E11" w14:paraId="2C63C1A9" w14:textId="77777777" w:rsidTr="003E4E11">
        <w:tc>
          <w:tcPr>
            <w:tcW w:w="10456" w:type="dxa"/>
          </w:tcPr>
          <w:p w14:paraId="45BD6B34" w14:textId="77777777" w:rsidR="003E4E11" w:rsidRDefault="003E4E11" w:rsidP="005502F4">
            <w:r>
              <w:rPr>
                <w:rFonts w:hint="eastAsia"/>
              </w:rPr>
              <w:t>@D</w:t>
            </w:r>
            <w:r>
              <w:t>ata</w:t>
            </w:r>
          </w:p>
          <w:p w14:paraId="77C1B47E" w14:textId="03C5F4FD" w:rsidR="003E4E11" w:rsidRDefault="003E4E11" w:rsidP="005502F4">
            <w:r>
              <w:rPr>
                <w:rFonts w:hint="eastAsia"/>
              </w:rPr>
              <w:t>p</w:t>
            </w:r>
            <w:r>
              <w:t>ublic class Course {</w:t>
            </w:r>
          </w:p>
          <w:p w14:paraId="19C0FC13" w14:textId="77777777" w:rsidR="003E4E11" w:rsidRDefault="003E4E11" w:rsidP="003E4E11">
            <w:r>
              <w:rPr>
                <w:rFonts w:hint="eastAsia"/>
              </w:rPr>
              <w:t xml:space="preserve"> </w:t>
            </w:r>
            <w:r>
              <w:t xml:space="preserve"> int id;</w:t>
            </w:r>
          </w:p>
          <w:p w14:paraId="1B931F20" w14:textId="77777777" w:rsidR="003E4E11" w:rsidRDefault="003E4E11" w:rsidP="003E4E11">
            <w:r>
              <w:rPr>
                <w:rFonts w:hint="eastAsia"/>
              </w:rPr>
              <w:t xml:space="preserve"> </w:t>
            </w:r>
            <w:r>
              <w:t xml:space="preserve"> String courseName;</w:t>
            </w:r>
          </w:p>
          <w:p w14:paraId="761DC745" w14:textId="77777777" w:rsidR="003E4E11" w:rsidRDefault="003E4E11" w:rsidP="003E4E11">
            <w:r>
              <w:rPr>
                <w:rFonts w:hint="eastAsia"/>
              </w:rPr>
              <w:t xml:space="preserve"> </w:t>
            </w:r>
            <w:r>
              <w:t xml:space="preserve"> int departmentId;</w:t>
            </w:r>
          </w:p>
          <w:p w14:paraId="6F728831" w14:textId="77777777" w:rsidR="003E4E11" w:rsidRDefault="003E4E11" w:rsidP="003E4E11">
            <w:r>
              <w:rPr>
                <w:rFonts w:hint="eastAsia"/>
              </w:rPr>
              <w:t xml:space="preserve"> </w:t>
            </w:r>
            <w:r>
              <w:t xml:space="preserve"> int unit;</w:t>
            </w:r>
          </w:p>
          <w:p w14:paraId="17DFAFD2" w14:textId="77777777" w:rsidR="003E4E11" w:rsidRDefault="003E4E11" w:rsidP="003E4E11">
            <w:r>
              <w:rPr>
                <w:rFonts w:hint="eastAsia"/>
              </w:rPr>
              <w:t xml:space="preserve"> </w:t>
            </w:r>
            <w:r>
              <w:t xml:space="preserve"> int professorId;</w:t>
            </w:r>
          </w:p>
          <w:p w14:paraId="14B5CD3E" w14:textId="3B741432" w:rsidR="003E4E11" w:rsidRDefault="003E4E11" w:rsidP="005502F4">
            <w:r>
              <w:rPr>
                <w:rFonts w:hint="eastAsia"/>
              </w:rPr>
              <w:t xml:space="preserve"> </w:t>
            </w:r>
            <w:r>
              <w:t xml:space="preserve"> Date startDate;</w:t>
            </w:r>
          </w:p>
          <w:p w14:paraId="6F3782D3" w14:textId="3FA2CF7D" w:rsidR="003E4E11" w:rsidRDefault="003E4E11" w:rsidP="005502F4"/>
          <w:p w14:paraId="63FECB8B" w14:textId="021E5643" w:rsidR="003E4E11" w:rsidRDefault="003E4E11" w:rsidP="005502F4">
            <w:r>
              <w:rPr>
                <w:rFonts w:hint="eastAsia"/>
              </w:rPr>
              <w:t xml:space="preserve"> </w:t>
            </w:r>
            <w:r>
              <w:t xml:space="preserve"> Professor professor;</w:t>
            </w:r>
          </w:p>
          <w:p w14:paraId="7F138F0C" w14:textId="5D363617" w:rsidR="003E4E11" w:rsidRDefault="003E4E11" w:rsidP="005502F4">
            <w:r>
              <w:rPr>
                <w:rFonts w:hint="eastAsia"/>
              </w:rPr>
              <w:t>}</w:t>
            </w:r>
          </w:p>
        </w:tc>
      </w:tr>
    </w:tbl>
    <w:p w14:paraId="70E2EF86" w14:textId="5856CC3C" w:rsidR="003E4E11" w:rsidRDefault="0067325D" w:rsidP="005502F4">
      <w:r>
        <w:t xml:space="preserve">Course </w:t>
      </w:r>
      <w:r>
        <w:rPr>
          <w:rFonts w:hint="eastAsia"/>
        </w:rPr>
        <w:t xml:space="preserve">하나를 담당하는 </w:t>
      </w:r>
      <w:r>
        <w:t>Professor</w:t>
      </w:r>
      <w:r>
        <w:rPr>
          <w:rFonts w:hint="eastAsia"/>
        </w:rPr>
        <w:t>는 한 명이다.</w:t>
      </w:r>
    </w:p>
    <w:p w14:paraId="504FC3E9" w14:textId="6B7F6869" w:rsidR="00C8434B" w:rsidRDefault="00C8434B" w:rsidP="005502F4"/>
    <w:p w14:paraId="11D5634E" w14:textId="62158F8F" w:rsidR="002A2CF7" w:rsidRDefault="002A2CF7" w:rsidP="005502F4">
      <w:r>
        <w:rPr>
          <w:rFonts w:hint="eastAsia"/>
        </w:rPr>
        <w:t>C</w:t>
      </w:r>
      <w:r>
        <w:t xml:space="preserve">ourse DTO </w:t>
      </w:r>
      <w:r>
        <w:rPr>
          <w:rFonts w:hint="eastAsia"/>
        </w:rPr>
        <w:t xml:space="preserve">클래스의 </w:t>
      </w:r>
      <w:r>
        <w:t xml:space="preserve">Professor </w:t>
      </w:r>
      <w:r>
        <w:rPr>
          <w:rFonts w:hint="eastAsia"/>
        </w:rPr>
        <w:t xml:space="preserve">속성을 </w:t>
      </w:r>
      <w:r>
        <w:t xml:space="preserve">association </w:t>
      </w:r>
      <w:r>
        <w:rPr>
          <w:rFonts w:hint="eastAsia"/>
        </w:rPr>
        <w:t>속성이라고 부르자.</w:t>
      </w:r>
    </w:p>
    <w:p w14:paraId="25CE59D9" w14:textId="77777777" w:rsidR="008561D8" w:rsidRDefault="002A2CF7" w:rsidP="005502F4">
      <w:r>
        <w:rPr>
          <w:rFonts w:hint="eastAsia"/>
        </w:rPr>
        <w:t xml:space="preserve">이 </w:t>
      </w:r>
      <w:r>
        <w:t xml:space="preserve">association </w:t>
      </w:r>
      <w:r>
        <w:rPr>
          <w:rFonts w:hint="eastAsia"/>
        </w:rPr>
        <w:t>속성</w:t>
      </w:r>
      <w:r w:rsidR="008561D8">
        <w:rPr>
          <w:rFonts w:hint="eastAsia"/>
        </w:rPr>
        <w:t xml:space="preserve">에 데이터를 채우는 </w:t>
      </w:r>
      <w:r>
        <w:rPr>
          <w:rFonts w:hint="eastAsia"/>
        </w:rPr>
        <w:t>구현 방법은</w:t>
      </w:r>
      <w:r w:rsidR="006738EA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70315B9B" w14:textId="1F2D3EC9" w:rsidR="002A2CF7" w:rsidRDefault="002A2CF7" w:rsidP="005502F4">
      <w:r>
        <w:rPr>
          <w:rFonts w:hint="eastAsia"/>
        </w:rPr>
        <w:t xml:space="preserve">지난 시간의 </w:t>
      </w:r>
      <w:r w:rsidR="006738EA">
        <w:t xml:space="preserve">resultMap </w:t>
      </w:r>
      <w:r w:rsidR="006738EA">
        <w:rPr>
          <w:rFonts w:hint="eastAsia"/>
        </w:rPr>
        <w:t>예제의 구현 방법과 같다.</w:t>
      </w:r>
    </w:p>
    <w:p w14:paraId="1159F415" w14:textId="55B4AF14" w:rsidR="002A2CF7" w:rsidRDefault="002A2CF7" w:rsidP="005502F4"/>
    <w:p w14:paraId="00B89AC4" w14:textId="3F8610D6" w:rsidR="00C8434B" w:rsidRDefault="00C8434B" w:rsidP="005502F4"/>
    <w:p w14:paraId="1540C686" w14:textId="43384040" w:rsidR="00337336" w:rsidRDefault="00337336" w:rsidP="00337336">
      <w:pPr>
        <w:pStyle w:val="Heading3"/>
      </w:pPr>
      <w:r>
        <w:rPr>
          <w:rFonts w:hint="eastAsia"/>
        </w:rPr>
        <w:t>c</w:t>
      </w:r>
      <w:r>
        <w:t>ollection</w:t>
      </w:r>
    </w:p>
    <w:p w14:paraId="6005A121" w14:textId="5ACF3CC8" w:rsidR="00337336" w:rsidRDefault="00337336" w:rsidP="00337336">
      <w:r>
        <w:rPr>
          <w:rFonts w:hint="eastAsia"/>
        </w:rPr>
        <w:t xml:space="preserve">만약 </w:t>
      </w:r>
      <w:r>
        <w:t xml:space="preserve">Professor DTO </w:t>
      </w:r>
      <w:r>
        <w:rPr>
          <w:rFonts w:hint="eastAsia"/>
        </w:rPr>
        <w:t xml:space="preserve">객체에 </w:t>
      </w:r>
      <w:r>
        <w:t xml:space="preserve">course </w:t>
      </w:r>
      <w:r>
        <w:rPr>
          <w:rFonts w:hint="eastAsia"/>
        </w:rPr>
        <w:t>테이블의 필드도 채우려면,</w:t>
      </w:r>
    </w:p>
    <w:p w14:paraId="5B5BA2B1" w14:textId="6E79CA92" w:rsidR="00337336" w:rsidRDefault="00337336" w:rsidP="00337336">
      <w:r>
        <w:rPr>
          <w:rFonts w:hint="eastAsia"/>
        </w:rPr>
        <w:t>P</w:t>
      </w:r>
      <w:r>
        <w:t xml:space="preserve">rofessor DTO </w:t>
      </w:r>
      <w:r>
        <w:rPr>
          <w:rFonts w:hint="eastAsia"/>
        </w:rPr>
        <w:t>클래스를 다음과 같이 구현한다.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7336" w14:paraId="1AE02B31" w14:textId="77777777" w:rsidTr="00337336">
        <w:tc>
          <w:tcPr>
            <w:tcW w:w="10456" w:type="dxa"/>
          </w:tcPr>
          <w:p w14:paraId="04BAB082" w14:textId="77777777" w:rsidR="00337336" w:rsidRDefault="00337336" w:rsidP="00337336">
            <w:r>
              <w:rPr>
                <w:rFonts w:hint="eastAsia"/>
              </w:rPr>
              <w:t>@</w:t>
            </w:r>
            <w:r>
              <w:t>Data</w:t>
            </w:r>
          </w:p>
          <w:p w14:paraId="2F0E0F60" w14:textId="02C71485" w:rsidR="00337336" w:rsidRDefault="00337336" w:rsidP="00337336">
            <w:r>
              <w:rPr>
                <w:rFonts w:hint="eastAsia"/>
              </w:rPr>
              <w:t>p</w:t>
            </w:r>
            <w:r>
              <w:t>ublic class Professor {</w:t>
            </w:r>
          </w:p>
          <w:p w14:paraId="2A6ADD67" w14:textId="475A493C" w:rsidR="00337336" w:rsidRDefault="00337336" w:rsidP="00337336">
            <w:r>
              <w:rPr>
                <w:rFonts w:hint="eastAsia"/>
              </w:rPr>
              <w:t xml:space="preserve"> </w:t>
            </w:r>
            <w:r>
              <w:t xml:space="preserve"> int id;</w:t>
            </w:r>
          </w:p>
          <w:p w14:paraId="6DB85D4F" w14:textId="36EEC274" w:rsidR="00337336" w:rsidRDefault="00337336" w:rsidP="00337336">
            <w:r>
              <w:rPr>
                <w:rFonts w:hint="eastAsia"/>
              </w:rPr>
              <w:t xml:space="preserve"> </w:t>
            </w:r>
            <w:r>
              <w:t xml:space="preserve"> String professorName;</w:t>
            </w:r>
          </w:p>
          <w:p w14:paraId="00A6BF5A" w14:textId="769D4053" w:rsidR="00337336" w:rsidRDefault="00337336" w:rsidP="00337336">
            <w:r>
              <w:rPr>
                <w:rFonts w:hint="eastAsia"/>
              </w:rPr>
              <w:t xml:space="preserve"> </w:t>
            </w:r>
            <w:r>
              <w:t xml:space="preserve"> int departmentId;</w:t>
            </w:r>
          </w:p>
          <w:p w14:paraId="09B9A977" w14:textId="7F07E32A" w:rsidR="00337336" w:rsidRDefault="00337336" w:rsidP="00337336"/>
          <w:p w14:paraId="6CA2D112" w14:textId="5BA026A9" w:rsidR="00337336" w:rsidRDefault="00337336" w:rsidP="00337336">
            <w:r>
              <w:rPr>
                <w:rFonts w:hint="eastAsia"/>
              </w:rPr>
              <w:t xml:space="preserve"> </w:t>
            </w:r>
            <w:r>
              <w:t xml:space="preserve"> List&lt;Course&gt; courses;</w:t>
            </w:r>
          </w:p>
          <w:p w14:paraId="534861E3" w14:textId="4970ADC4" w:rsidR="00337336" w:rsidRDefault="00337336" w:rsidP="00337336">
            <w:r>
              <w:rPr>
                <w:rFonts w:hint="eastAsia"/>
              </w:rPr>
              <w:t>}</w:t>
            </w:r>
          </w:p>
        </w:tc>
      </w:tr>
    </w:tbl>
    <w:p w14:paraId="515D23FF" w14:textId="487EAC9D" w:rsidR="00337336" w:rsidRDefault="00337336" w:rsidP="00337336">
      <w:r>
        <w:rPr>
          <w:rFonts w:hint="eastAsia"/>
        </w:rPr>
        <w:t>P</w:t>
      </w:r>
      <w:r>
        <w:t xml:space="preserve">rofessor </w:t>
      </w:r>
      <w:r>
        <w:rPr>
          <w:rFonts w:hint="eastAsia"/>
        </w:rPr>
        <w:t xml:space="preserve">한 명이 담당하는 </w:t>
      </w:r>
      <w:r>
        <w:t>Course</w:t>
      </w:r>
      <w:r>
        <w:rPr>
          <w:rFonts w:hint="eastAsia"/>
        </w:rPr>
        <w:t>는 여러 개이다.</w:t>
      </w:r>
    </w:p>
    <w:p w14:paraId="3EB0D7EE" w14:textId="5F164244" w:rsidR="00337336" w:rsidRDefault="00337336" w:rsidP="00337336"/>
    <w:p w14:paraId="73F91420" w14:textId="6C73E3EB" w:rsidR="009865E2" w:rsidRDefault="008561D8" w:rsidP="00337336">
      <w:r>
        <w:rPr>
          <w:rFonts w:hint="eastAsia"/>
        </w:rPr>
        <w:t>P</w:t>
      </w:r>
      <w:r>
        <w:t xml:space="preserve">rofessor DTO </w:t>
      </w:r>
      <w:r>
        <w:rPr>
          <w:rFonts w:hint="eastAsia"/>
        </w:rPr>
        <w:t xml:space="preserve">클래스의 </w:t>
      </w:r>
      <w:r>
        <w:t xml:space="preserve">List&lt;Course&gt; </w:t>
      </w:r>
      <w:r>
        <w:rPr>
          <w:rFonts w:hint="eastAsia"/>
        </w:rPr>
        <w:t xml:space="preserve">속성을 </w:t>
      </w:r>
      <w:r>
        <w:t xml:space="preserve">collection </w:t>
      </w:r>
      <w:r>
        <w:rPr>
          <w:rFonts w:hint="eastAsia"/>
        </w:rPr>
        <w:t>속성이라고 부르자.</w:t>
      </w:r>
    </w:p>
    <w:p w14:paraId="34FB8D28" w14:textId="3C6CC88E" w:rsidR="008561D8" w:rsidRDefault="008561D8" w:rsidP="00337336">
      <w:r>
        <w:rPr>
          <w:rFonts w:hint="eastAsia"/>
        </w:rPr>
        <w:t xml:space="preserve">이 </w:t>
      </w:r>
      <w:r>
        <w:t xml:space="preserve">collection </w:t>
      </w:r>
      <w:r>
        <w:rPr>
          <w:rFonts w:hint="eastAsia"/>
        </w:rPr>
        <w:t xml:space="preserve">속성에 데이터를 채우는 구현 방법을 </w:t>
      </w:r>
      <w:r w:rsidR="000E5437">
        <w:rPr>
          <w:rFonts w:hint="eastAsia"/>
        </w:rPr>
        <w:t>살펴보자.</w:t>
      </w:r>
    </w:p>
    <w:p w14:paraId="3456B7D1" w14:textId="7DD6AAA8" w:rsidR="000E5437" w:rsidRDefault="000E5437" w:rsidP="00337336"/>
    <w:p w14:paraId="5CE9F854" w14:textId="2EC89E43" w:rsidR="0067325D" w:rsidRDefault="00300C66" w:rsidP="005502F4">
      <w:r>
        <w:rPr>
          <w:rFonts w:hint="eastAsia"/>
        </w:rPr>
        <w:t>이 구현 방법은</w:t>
      </w:r>
      <w:r>
        <w:t xml:space="preserve"> </w:t>
      </w:r>
      <w:r>
        <w:rPr>
          <w:rFonts w:hint="eastAsia"/>
        </w:rPr>
        <w:t xml:space="preserve">두 </w:t>
      </w:r>
      <w:r w:rsidR="00B0662D">
        <w:rPr>
          <w:rFonts w:hint="eastAsia"/>
        </w:rPr>
        <w:t>개이다.</w:t>
      </w:r>
    </w:p>
    <w:p w14:paraId="616C4143" w14:textId="111087C7" w:rsidR="009639D9" w:rsidRDefault="009639D9" w:rsidP="005502F4"/>
    <w:p w14:paraId="42358801" w14:textId="77777777" w:rsidR="009639D9" w:rsidRDefault="009639D9" w:rsidP="005502F4"/>
    <w:p w14:paraId="50799C32" w14:textId="0419A21B" w:rsidR="009639D9" w:rsidRDefault="009639D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1E92EE1" w14:textId="0E350BAB" w:rsidR="00B0662D" w:rsidRDefault="00B0662D" w:rsidP="005502F4"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먼저 교수 목록을 조회하고,</w:t>
      </w:r>
    </w:p>
    <w:p w14:paraId="240D5572" w14:textId="556F2DE7" w:rsidR="00B0662D" w:rsidRDefault="00B0662D" w:rsidP="005502F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교수 각각에 대해서 </w:t>
      </w:r>
      <w:r w:rsidR="008634E5">
        <w:rPr>
          <w:rFonts w:hint="eastAsia"/>
        </w:rPr>
        <w:t xml:space="preserve">담당 강좌 목록을 조회하여 교수 </w:t>
      </w:r>
      <w:r w:rsidR="008634E5">
        <w:t xml:space="preserve">DTO </w:t>
      </w:r>
      <w:r w:rsidR="008634E5">
        <w:rPr>
          <w:rFonts w:hint="eastAsia"/>
        </w:rPr>
        <w:t>객체에 채운다.</w:t>
      </w:r>
    </w:p>
    <w:p w14:paraId="4C455FBB" w14:textId="44C547B6" w:rsidR="008634E5" w:rsidRDefault="008634E5" w:rsidP="005502F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구현은 비교적 단순하지만,</w:t>
      </w:r>
      <w:r>
        <w:t xml:space="preserve"> </w:t>
      </w:r>
      <w:r>
        <w:rPr>
          <w:rFonts w:hint="eastAsia"/>
        </w:rPr>
        <w:t>여러 번 조회해야</w:t>
      </w:r>
      <w:r w:rsidR="006A00C0">
        <w:t xml:space="preserve"> </w:t>
      </w:r>
      <w:r w:rsidR="006A00C0">
        <w:rPr>
          <w:rFonts w:hint="eastAsia"/>
        </w:rPr>
        <w:t>하는 것이 단점이다.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39D9" w14:paraId="0F5669C6" w14:textId="77777777" w:rsidTr="009639D9">
        <w:tc>
          <w:tcPr>
            <w:tcW w:w="10456" w:type="dxa"/>
          </w:tcPr>
          <w:p w14:paraId="3D11C534" w14:textId="77777777" w:rsidR="009639D9" w:rsidRDefault="009639D9" w:rsidP="009639D9">
            <w:pPr>
              <w:pStyle w:val="a0"/>
            </w:pPr>
            <w:r>
              <w:t>ProfessorMapper</w:t>
            </w:r>
          </w:p>
          <w:p w14:paraId="6DC72C10" w14:textId="77777777" w:rsidR="009639D9" w:rsidRDefault="009639D9" w:rsidP="009639D9">
            <w:pPr>
              <w:pStyle w:val="a0"/>
            </w:pPr>
            <w:r>
              <w:t xml:space="preserve">    @Select("SELECT * FROM professor")</w:t>
            </w:r>
          </w:p>
          <w:p w14:paraId="0CF2494B" w14:textId="77777777" w:rsidR="009639D9" w:rsidRDefault="009639D9" w:rsidP="009639D9">
            <w:pPr>
              <w:pStyle w:val="a0"/>
            </w:pPr>
            <w:r>
              <w:t xml:space="preserve">    List&lt;Professor&gt; findAll();</w:t>
            </w:r>
          </w:p>
          <w:p w14:paraId="45F26FE1" w14:textId="77777777" w:rsidR="009639D9" w:rsidRDefault="009639D9" w:rsidP="009639D9">
            <w:pPr>
              <w:pStyle w:val="a0"/>
            </w:pPr>
            <w:r>
              <w:tab/>
            </w:r>
          </w:p>
          <w:p w14:paraId="00BAD5F8" w14:textId="77777777" w:rsidR="009639D9" w:rsidRDefault="009639D9" w:rsidP="009639D9">
            <w:pPr>
              <w:pStyle w:val="a0"/>
            </w:pPr>
            <w:r>
              <w:t>CourseMapper</w:t>
            </w:r>
          </w:p>
          <w:p w14:paraId="1AAF4CA9" w14:textId="77777777" w:rsidR="009639D9" w:rsidRDefault="009639D9" w:rsidP="009639D9">
            <w:pPr>
              <w:pStyle w:val="a0"/>
            </w:pPr>
            <w:r>
              <w:t xml:space="preserve">    @Select("SELECT * FROM course WHERE professorId = #{professorId}")</w:t>
            </w:r>
          </w:p>
          <w:p w14:paraId="521CA066" w14:textId="3930F460" w:rsidR="009639D9" w:rsidRDefault="00592B4B" w:rsidP="009639D9">
            <w:pPr>
              <w:pStyle w:val="a0"/>
            </w:pPr>
            <w:r>
              <w:t xml:space="preserve">    </w:t>
            </w:r>
            <w:r w:rsidR="009639D9">
              <w:t>List&lt;Course&gt; findByProfessorId(int professorId);</w:t>
            </w:r>
          </w:p>
          <w:p w14:paraId="2F424674" w14:textId="77777777" w:rsidR="009639D9" w:rsidRDefault="009639D9" w:rsidP="009639D9">
            <w:pPr>
              <w:pStyle w:val="a0"/>
            </w:pPr>
          </w:p>
          <w:p w14:paraId="1C95A6C3" w14:textId="77777777" w:rsidR="009639D9" w:rsidRDefault="009639D9" w:rsidP="009639D9">
            <w:pPr>
              <w:pStyle w:val="a0"/>
            </w:pPr>
          </w:p>
          <w:p w14:paraId="794688A5" w14:textId="77777777" w:rsidR="009639D9" w:rsidRDefault="009639D9" w:rsidP="009639D9">
            <w:pPr>
              <w:pStyle w:val="a0"/>
            </w:pPr>
            <w:r>
              <w:t>List&lt;Professor&gt; professors = professorMapper.findAll();</w:t>
            </w:r>
          </w:p>
          <w:p w14:paraId="21F52CC9" w14:textId="77777777" w:rsidR="009639D9" w:rsidRPr="009639D9" w:rsidRDefault="009639D9" w:rsidP="009639D9">
            <w:pPr>
              <w:pStyle w:val="a0"/>
            </w:pPr>
          </w:p>
          <w:p w14:paraId="572E4945" w14:textId="55915E15" w:rsidR="009639D9" w:rsidRDefault="009639D9" w:rsidP="009639D9">
            <w:pPr>
              <w:pStyle w:val="a0"/>
            </w:pPr>
            <w:r>
              <w:t>for (Professor p : professors)</w:t>
            </w:r>
            <w:r w:rsidR="009463D2">
              <w:t xml:space="preserve"> {</w:t>
            </w:r>
          </w:p>
          <w:p w14:paraId="1D1657AC" w14:textId="5EACD1EA" w:rsidR="009463D2" w:rsidRDefault="009463D2" w:rsidP="009639D9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L</w:t>
            </w:r>
            <w:r>
              <w:t xml:space="preserve">ist&lt;Courses&gt; courses = </w:t>
            </w:r>
            <w:r>
              <w:t>courseMapper.findByProfessorId(p.getId()</w:t>
            </w:r>
            <w:r>
              <w:t>)</w:t>
            </w:r>
          </w:p>
          <w:p w14:paraId="3A1CD56A" w14:textId="5D1D99F6" w:rsidR="009463D2" w:rsidRDefault="009639D9" w:rsidP="009639D9">
            <w:pPr>
              <w:pStyle w:val="a0"/>
              <w:rPr>
                <w:rFonts w:hint="eastAsia"/>
              </w:rPr>
            </w:pPr>
            <w:r>
              <w:t xml:space="preserve">    p.setCourses(</w:t>
            </w:r>
            <w:r w:rsidR="009463D2">
              <w:t>courses</w:t>
            </w:r>
            <w:r w:rsidR="009463D2">
              <w:rPr>
                <w:rFonts w:hint="eastAsia"/>
              </w:rPr>
              <w:t>)</w:t>
            </w:r>
            <w:r w:rsidR="009463D2">
              <w:t>;</w:t>
            </w:r>
          </w:p>
          <w:p w14:paraId="57E88C2C" w14:textId="31EB557C" w:rsidR="009463D2" w:rsidRPr="009463D2" w:rsidRDefault="009463D2" w:rsidP="009639D9">
            <w:pPr>
              <w:pStyle w:val="a0"/>
            </w:pPr>
            <w:r>
              <w:rPr>
                <w:rFonts w:hint="eastAsia"/>
              </w:rPr>
              <w:t>}</w:t>
            </w:r>
          </w:p>
        </w:tc>
      </w:tr>
    </w:tbl>
    <w:p w14:paraId="5FFAE036" w14:textId="15FD8966" w:rsidR="008634E5" w:rsidRDefault="008634E5" w:rsidP="005502F4"/>
    <w:p w14:paraId="3A8CBCA9" w14:textId="77777777" w:rsidR="009639D9" w:rsidRDefault="009639D9" w:rsidP="005502F4"/>
    <w:p w14:paraId="41B15D7A" w14:textId="446FE49E" w:rsidR="008634E5" w:rsidRDefault="008634E5" w:rsidP="005502F4">
      <w:r>
        <w:t xml:space="preserve">(2) </w:t>
      </w:r>
      <w:r>
        <w:rPr>
          <w:rFonts w:hint="eastAsia"/>
        </w:rPr>
        <w:t>교수별 담당 강좌 목록 전체를 한 번에 조회해서</w:t>
      </w:r>
    </w:p>
    <w:p w14:paraId="13A24822" w14:textId="40CAD9F1" w:rsidR="008634E5" w:rsidRDefault="008634E5" w:rsidP="005502F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교수 D</w:t>
      </w:r>
      <w:r>
        <w:t>TO</w:t>
      </w:r>
      <w:r>
        <w:rPr>
          <w:rFonts w:hint="eastAsia"/>
        </w:rPr>
        <w:t xml:space="preserve"> 객체와 강좌 </w:t>
      </w:r>
      <w:r>
        <w:t xml:space="preserve">DTO </w:t>
      </w:r>
      <w:r>
        <w:rPr>
          <w:rFonts w:hint="eastAsia"/>
        </w:rPr>
        <w:t>객체에 나누어 채운다.</w:t>
      </w:r>
      <w:r w:rsidR="00CD4D88">
        <w:t xml:space="preserve"> (</w:t>
      </w:r>
      <w:r w:rsidR="00CD4D88">
        <w:rPr>
          <w:rFonts w:hint="eastAsia"/>
        </w:rPr>
        <w:t xml:space="preserve">위에서 구현한 </w:t>
      </w:r>
      <w:r w:rsidR="00CD4D88">
        <w:t xml:space="preserve">Professor DTO </w:t>
      </w:r>
      <w:r w:rsidR="00CD4D88">
        <w:rPr>
          <w:rFonts w:hint="eastAsia"/>
        </w:rPr>
        <w:t>클래스에 채운다)</w:t>
      </w:r>
    </w:p>
    <w:p w14:paraId="636ADAAC" w14:textId="53C217AA" w:rsidR="003C1AEA" w:rsidRDefault="003C1AEA" w:rsidP="005502F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이렇게 나누어 채우는 방법을 </w:t>
      </w:r>
      <w:r>
        <w:t xml:space="preserve">mybatis resultMap </w:t>
      </w:r>
      <w:r>
        <w:rPr>
          <w:rFonts w:hint="eastAsia"/>
        </w:rPr>
        <w:t>기능으로 구현해야 한다.</w:t>
      </w:r>
    </w:p>
    <w:p w14:paraId="450C705D" w14:textId="6984A050" w:rsidR="008634E5" w:rsidRDefault="008634E5" w:rsidP="005502F4">
      <w:r>
        <w:rPr>
          <w:rFonts w:hint="eastAsia"/>
        </w:rPr>
        <w:t xml:space="preserve"> </w:t>
      </w:r>
      <w:r>
        <w:t xml:space="preserve">   </w:t>
      </w:r>
      <w:r w:rsidR="006A00C0">
        <w:rPr>
          <w:rFonts w:hint="eastAsia"/>
        </w:rPr>
        <w:t>한 번만 조회하면 된다.</w:t>
      </w:r>
    </w:p>
    <w:p w14:paraId="20070E0E" w14:textId="1B258294" w:rsidR="006A00C0" w:rsidRDefault="006A00C0" w:rsidP="005502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39D9" w14:paraId="7CD08F8D" w14:textId="77777777" w:rsidTr="009639D9">
        <w:tc>
          <w:tcPr>
            <w:tcW w:w="10456" w:type="dxa"/>
          </w:tcPr>
          <w:p w14:paraId="6820219C" w14:textId="77777777" w:rsidR="009639D9" w:rsidRDefault="009639D9" w:rsidP="009639D9">
            <w:r>
              <w:t xml:space="preserve">select * </w:t>
            </w:r>
          </w:p>
          <w:p w14:paraId="33B65496" w14:textId="77777777" w:rsidR="009639D9" w:rsidRDefault="009639D9" w:rsidP="009639D9">
            <w:r>
              <w:t xml:space="preserve">from professor p join course c </w:t>
            </w:r>
          </w:p>
          <w:p w14:paraId="34B41D30" w14:textId="0F87702D" w:rsidR="009639D9" w:rsidRDefault="009639D9" w:rsidP="009639D9">
            <w:r>
              <w:t xml:space="preserve">  on p.id = c.professorId</w:t>
            </w:r>
          </w:p>
        </w:tc>
      </w:tr>
    </w:tbl>
    <w:p w14:paraId="090F37DE" w14:textId="77777777" w:rsidR="009639D9" w:rsidRDefault="009639D9" w:rsidP="005502F4"/>
    <w:p w14:paraId="45D105C3" w14:textId="77777777" w:rsidR="009639D9" w:rsidRPr="003C1AEA" w:rsidRDefault="009639D9" w:rsidP="005502F4"/>
    <w:p w14:paraId="73371E78" w14:textId="1C4F93D5" w:rsidR="00EA4022" w:rsidRDefault="00EA402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E725B3" w14:textId="01E0DB62" w:rsidR="00127DE4" w:rsidRDefault="004E5BF5" w:rsidP="00EA4022">
      <w:pPr>
        <w:pStyle w:val="Heading1"/>
      </w:pPr>
      <w:bookmarkStart w:id="4" w:name="_Toc54938098"/>
      <w:r>
        <w:rPr>
          <w:rFonts w:hint="eastAsia"/>
        </w:rPr>
        <w:lastRenderedPageBreak/>
        <w:t>교수별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C546F9">
        <w:rPr>
          <w:rFonts w:hint="eastAsia"/>
        </w:rPr>
        <w:t xml:space="preserve"> </w:t>
      </w:r>
      <w:r w:rsidR="00C546F9">
        <w:t>#1</w:t>
      </w:r>
      <w:bookmarkEnd w:id="4"/>
    </w:p>
    <w:p w14:paraId="503F0279" w14:textId="36D0DA57" w:rsidR="004E5BF5" w:rsidRDefault="004E5BF5" w:rsidP="004E5BF5"/>
    <w:p w14:paraId="05550364" w14:textId="748DC175" w:rsidR="004E5BF5" w:rsidRDefault="004E5BF5" w:rsidP="004E5BF5">
      <w:pPr>
        <w:pStyle w:val="Heading2"/>
      </w:pPr>
      <w:bookmarkStart w:id="5" w:name="_Toc54938099"/>
      <w:r>
        <w:rPr>
          <w:rFonts w:hint="eastAsia"/>
        </w:rPr>
        <w:t>프로젝트 생성</w:t>
      </w:r>
      <w:bookmarkEnd w:id="5"/>
    </w:p>
    <w:p w14:paraId="7D4389FB" w14:textId="41545A67" w:rsidR="004E5BF5" w:rsidRDefault="00673667" w:rsidP="004E5BF5">
      <w:r>
        <w:rPr>
          <w:noProof/>
        </w:rPr>
        <w:drawing>
          <wp:inline distT="0" distB="0" distL="0" distR="0" wp14:anchorId="5C1CE886" wp14:editId="159E8727">
            <wp:extent cx="4023667" cy="532608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928" cy="53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157C" w14:textId="695B167A" w:rsidR="00673667" w:rsidRDefault="00673667" w:rsidP="004E5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216"/>
      </w:tblGrid>
      <w:tr w:rsidR="0079475D" w:rsidRPr="0079475D" w14:paraId="515F98D4" w14:textId="77777777" w:rsidTr="0079475D">
        <w:tc>
          <w:tcPr>
            <w:tcW w:w="0" w:type="auto"/>
            <w:shd w:val="clear" w:color="auto" w:fill="F2F2F2" w:themeFill="background1" w:themeFillShade="F2"/>
          </w:tcPr>
          <w:p w14:paraId="4812F131" w14:textId="77777777" w:rsidR="0079475D" w:rsidRPr="0079475D" w:rsidRDefault="0079475D" w:rsidP="00525E37">
            <w:r w:rsidRPr="0079475D">
              <w:rPr>
                <w:rFonts w:hint="eastAsia"/>
              </w:rPr>
              <w:t>N</w:t>
            </w:r>
            <w:r w:rsidRPr="0079475D">
              <w:t>ame</w:t>
            </w:r>
          </w:p>
        </w:tc>
        <w:tc>
          <w:tcPr>
            <w:tcW w:w="0" w:type="auto"/>
          </w:tcPr>
          <w:p w14:paraId="19BBB6C6" w14:textId="77777777" w:rsidR="0079475D" w:rsidRPr="0079475D" w:rsidRDefault="0079475D" w:rsidP="00525E37">
            <w:r w:rsidRPr="0079475D">
              <w:t>result</w:t>
            </w:r>
            <w:r w:rsidRPr="0079475D">
              <w:rPr>
                <w:rFonts w:hint="eastAsia"/>
              </w:rPr>
              <w:t>M</w:t>
            </w:r>
            <w:r w:rsidRPr="0079475D">
              <w:t>ap3</w:t>
            </w:r>
          </w:p>
        </w:tc>
      </w:tr>
      <w:tr w:rsidR="0079475D" w:rsidRPr="0079475D" w14:paraId="7AD698D7" w14:textId="77777777" w:rsidTr="0079475D">
        <w:tc>
          <w:tcPr>
            <w:tcW w:w="0" w:type="auto"/>
            <w:shd w:val="clear" w:color="auto" w:fill="F2F2F2" w:themeFill="background1" w:themeFillShade="F2"/>
          </w:tcPr>
          <w:p w14:paraId="5B76E11E" w14:textId="77777777" w:rsidR="0079475D" w:rsidRPr="0079475D" w:rsidRDefault="0079475D" w:rsidP="00525E37">
            <w:r w:rsidRPr="0079475D">
              <w:t>Package</w:t>
            </w:r>
          </w:p>
        </w:tc>
        <w:tc>
          <w:tcPr>
            <w:tcW w:w="0" w:type="auto"/>
          </w:tcPr>
          <w:p w14:paraId="7AA72F82" w14:textId="77777777" w:rsidR="0079475D" w:rsidRPr="0079475D" w:rsidRDefault="0079475D" w:rsidP="00525E37">
            <w:r w:rsidRPr="0079475D">
              <w:t>net.skhu</w:t>
            </w:r>
          </w:p>
        </w:tc>
      </w:tr>
    </w:tbl>
    <w:p w14:paraId="203E8E38" w14:textId="77777777" w:rsidR="0079475D" w:rsidRPr="004E5BF5" w:rsidRDefault="0079475D" w:rsidP="004E5BF5"/>
    <w:p w14:paraId="15E2BF48" w14:textId="344092FD" w:rsidR="004E5BF5" w:rsidRDefault="00DF49C3" w:rsidP="004E5BF5">
      <w:r>
        <w:rPr>
          <w:noProof/>
        </w:rPr>
        <w:lastRenderedPageBreak/>
        <w:drawing>
          <wp:inline distT="0" distB="0" distL="0" distR="0" wp14:anchorId="2C53BC84" wp14:editId="2373EE2B">
            <wp:extent cx="5267325" cy="69723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36DB" w14:textId="2C060995" w:rsidR="00821E55" w:rsidRDefault="00821E55" w:rsidP="004E5BF5"/>
    <w:p w14:paraId="7EAA5345" w14:textId="68A5948B" w:rsidR="00DF49C3" w:rsidRDefault="00DF49C3" w:rsidP="004E5BF5"/>
    <w:p w14:paraId="33407FF9" w14:textId="77777777" w:rsidR="00DF49C3" w:rsidRDefault="00DF49C3" w:rsidP="004E5BF5"/>
    <w:p w14:paraId="4540788C" w14:textId="029FB3DA" w:rsidR="007539F1" w:rsidRDefault="007539F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C351D1" w14:textId="4E8913E9" w:rsidR="00821E55" w:rsidRDefault="007539F1" w:rsidP="007539F1">
      <w:pPr>
        <w:pStyle w:val="Heading2"/>
      </w:pPr>
      <w:bookmarkStart w:id="6" w:name="_Toc54938100"/>
      <w:r>
        <w:rPr>
          <w:rFonts w:hint="eastAsia"/>
        </w:rPr>
        <w:lastRenderedPageBreak/>
        <w:t>p</w:t>
      </w:r>
      <w:r>
        <w:t>om.xml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9F1" w14:paraId="73D23197" w14:textId="77777777" w:rsidTr="007539F1">
        <w:tc>
          <w:tcPr>
            <w:tcW w:w="10456" w:type="dxa"/>
          </w:tcPr>
          <w:p w14:paraId="312BB67D" w14:textId="11A4D986" w:rsid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04B618" w14:textId="7C39AB8A" w:rsid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CAAB02" w14:textId="4B76C05F" w:rsid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0F41F9" w14:textId="7FBDAD8B" w:rsid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662A38F" w14:textId="7A96A17A" w:rsid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295DF9" w14:textId="25BEE470" w:rsid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B06D5B2" w14:textId="274E740E" w:rsid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9F2D494" w14:textId="07C70EFC" w:rsidR="007539F1" w:rsidRPr="007539F1" w:rsidRDefault="007539F1" w:rsidP="007539F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7BCDC1F5" w14:textId="2A88D4C3" w:rsidR="007539F1" w:rsidRDefault="007539F1" w:rsidP="007539F1"/>
    <w:p w14:paraId="5E56FEA0" w14:textId="54E2AC20" w:rsidR="007539F1" w:rsidRDefault="007539F1" w:rsidP="007539F1"/>
    <w:p w14:paraId="16F22118" w14:textId="77777777" w:rsidR="00184F06" w:rsidRDefault="00184F06" w:rsidP="007539F1"/>
    <w:p w14:paraId="325D694B" w14:textId="1BC730F5" w:rsidR="00184F06" w:rsidRDefault="00184F06" w:rsidP="00184F06">
      <w:pPr>
        <w:pStyle w:val="Heading2"/>
      </w:pPr>
      <w:bookmarkStart w:id="7" w:name="_Toc54938101"/>
      <w:r>
        <w:rPr>
          <w:rFonts w:hint="eastAsia"/>
        </w:rPr>
        <w:t>a</w:t>
      </w:r>
      <w:r>
        <w:t>pplication.properties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4F06" w14:paraId="2863BD5A" w14:textId="77777777" w:rsidTr="00184F06">
        <w:tc>
          <w:tcPr>
            <w:tcW w:w="10456" w:type="dxa"/>
          </w:tcPr>
          <w:p w14:paraId="4FA756AB" w14:textId="77777777" w:rsidR="004B17D1" w:rsidRDefault="004B17D1" w:rsidP="004B17D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61B4B004" w14:textId="77777777" w:rsidR="004B17D1" w:rsidRDefault="004B17D1" w:rsidP="004B17D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0E16107F" w14:textId="77777777" w:rsidR="00716CDF" w:rsidRDefault="00716CDF" w:rsidP="00716C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5DEBC29C" w14:textId="0A6EBC77" w:rsidR="004B17D1" w:rsidRDefault="004B17D1" w:rsidP="004B17D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jdbc:mysql://localhost:3306/student1?useUnicode=yes&amp;characterEncoding=UTF-8&amp;allowMultiQueries=true&amp;serverTimezone=</w:t>
            </w:r>
            <w:r w:rsidR="00510E21">
              <w:rPr>
                <w:rFonts w:cs="굴림체"/>
                <w:color w:val="2AA198"/>
                <w:kern w:val="0"/>
                <w:szCs w:val="20"/>
              </w:rPr>
              <w:t>Asia/Seoul</w:t>
            </w:r>
          </w:p>
          <w:p w14:paraId="3895CDFD" w14:textId="77777777" w:rsidR="004B17D1" w:rsidRDefault="004B17D1" w:rsidP="004B17D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660C2B4A" w14:textId="389550A4" w:rsidR="004B17D1" w:rsidRDefault="004B17D1" w:rsidP="004B17D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 w:rsidR="00E5220B">
              <w:rPr>
                <w:rFonts w:cs="굴림체" w:hint="eastAsia"/>
                <w:color w:val="2AA198"/>
                <w:kern w:val="0"/>
                <w:szCs w:val="20"/>
              </w:rPr>
              <w:t>s</w:t>
            </w:r>
            <w:r w:rsidR="00E5220B">
              <w:rPr>
                <w:rFonts w:cs="굴림체"/>
                <w:color w:val="2AA198"/>
                <w:kern w:val="0"/>
                <w:szCs w:val="20"/>
              </w:rPr>
              <w:t>khuA+4.5</w:t>
            </w:r>
          </w:p>
          <w:p w14:paraId="7BE5A18D" w14:textId="77777777" w:rsidR="004B17D1" w:rsidRDefault="004B17D1" w:rsidP="004B17D1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6F8DA79A" w14:textId="77777777" w:rsidR="00184F06" w:rsidRPr="00184F06" w:rsidRDefault="00184F06" w:rsidP="00184F06"/>
        </w:tc>
      </w:tr>
    </w:tbl>
    <w:p w14:paraId="43ADDC6E" w14:textId="4950A887" w:rsidR="00184F06" w:rsidRDefault="00184F06" w:rsidP="00184F06"/>
    <w:p w14:paraId="365E25F3" w14:textId="77777777" w:rsidR="00184F06" w:rsidRPr="00184F06" w:rsidRDefault="00184F06" w:rsidP="00184F06"/>
    <w:p w14:paraId="3F7B0A97" w14:textId="6500E55E" w:rsidR="00E2268B" w:rsidRDefault="00E2268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7C3F31" w14:textId="1216A518" w:rsidR="004C7ED7" w:rsidRDefault="004C7ED7" w:rsidP="004C7ED7">
      <w:pPr>
        <w:pStyle w:val="Heading2"/>
      </w:pPr>
      <w:bookmarkStart w:id="8" w:name="_Toc54938102"/>
      <w:r>
        <w:rPr>
          <w:rFonts w:hint="eastAsia"/>
        </w:rPr>
        <w:lastRenderedPageBreak/>
        <w:t>C</w:t>
      </w:r>
      <w:r>
        <w:t>ourse.java</w:t>
      </w:r>
      <w:bookmarkEnd w:id="8"/>
    </w:p>
    <w:p w14:paraId="3057EE24" w14:textId="66B9415E" w:rsidR="004C7ED7" w:rsidRDefault="004C7ED7" w:rsidP="004C7ED7">
      <w:r>
        <w:rPr>
          <w:rFonts w:hint="eastAsia"/>
        </w:rPr>
        <w:t>s</w:t>
      </w:r>
      <w:r>
        <w:t>rc/main/java/net/skhu/dto/Course.java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C7ED7" w14:paraId="232E45C5" w14:textId="77777777" w:rsidTr="00092BDE">
        <w:tc>
          <w:tcPr>
            <w:tcW w:w="426" w:type="dxa"/>
          </w:tcPr>
          <w:p w14:paraId="030C88DD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2EB2815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26D5E08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8BD56CA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2B73CDB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AA65D40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B5422DD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5CA3E1F" w14:textId="77777777" w:rsidR="004C7ED7" w:rsidRPr="00185935" w:rsidRDefault="004C7ED7" w:rsidP="002C1C1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ABDE9D4" w14:textId="77777777" w:rsidR="004C7ED7" w:rsidRDefault="004C7ED7" w:rsidP="002C1C1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2C03732" w14:textId="77777777" w:rsidR="004C7ED7" w:rsidRDefault="004C7ED7" w:rsidP="002C1C1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3123016" w14:textId="77777777" w:rsidR="004C7ED7" w:rsidRDefault="004C7ED7" w:rsidP="002C1C1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BCB9B4D" w14:textId="77777777" w:rsidR="004C7ED7" w:rsidRDefault="004C7ED7" w:rsidP="002C1C1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D11B49C" w14:textId="77777777" w:rsidR="004C7ED7" w:rsidRDefault="004C7ED7" w:rsidP="002C1C1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B4AA421" w14:textId="77777777" w:rsidR="004C7ED7" w:rsidRDefault="004C7ED7" w:rsidP="002C1C1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9876F90" w14:textId="77777777" w:rsidR="004C7ED7" w:rsidRDefault="004C7ED7" w:rsidP="002C1C1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98F7374" w14:textId="6D1D257D" w:rsidR="004C7ED7" w:rsidRPr="00185935" w:rsidRDefault="004C7ED7" w:rsidP="002C1C13">
            <w:pPr>
              <w:pStyle w:val="a0"/>
            </w:pPr>
          </w:p>
        </w:tc>
        <w:tc>
          <w:tcPr>
            <w:tcW w:w="10631" w:type="dxa"/>
          </w:tcPr>
          <w:p w14:paraId="65D13EE2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27665D7D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D1D41C7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06714012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1B39EAC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22DB05CD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77A50BB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3A77E5CF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Course {</w:t>
            </w:r>
          </w:p>
          <w:p w14:paraId="24B801CE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29F9E0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F63EF7F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E7D546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3ED94C1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professorId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C707E0A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Date </w:t>
            </w:r>
            <w:r>
              <w:rPr>
                <w:rFonts w:cs="굴림체"/>
                <w:color w:val="0000C0"/>
                <w:kern w:val="0"/>
                <w:szCs w:val="20"/>
              </w:rPr>
              <w:t>startDate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2A01BE0" w14:textId="77777777" w:rsidR="002C1C13" w:rsidRDefault="002C1C13" w:rsidP="002C1C1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F4CDFB0" w14:textId="77777777" w:rsidR="004C7ED7" w:rsidRDefault="004C7ED7" w:rsidP="002C1C13">
            <w:pPr>
              <w:pStyle w:val="a0"/>
            </w:pPr>
          </w:p>
        </w:tc>
      </w:tr>
    </w:tbl>
    <w:p w14:paraId="09C84B96" w14:textId="77777777" w:rsidR="004C7ED7" w:rsidRPr="004C7ED7" w:rsidRDefault="004C7ED7" w:rsidP="004C7ED7"/>
    <w:p w14:paraId="76AD7A8F" w14:textId="7843B43C" w:rsidR="004C7ED7" w:rsidRDefault="004C7ED7" w:rsidP="00E2268B"/>
    <w:p w14:paraId="58665E67" w14:textId="49CDD6E1" w:rsidR="004C7ED7" w:rsidRDefault="004C7ED7" w:rsidP="00E2268B"/>
    <w:p w14:paraId="78BB8C19" w14:textId="77777777" w:rsidR="00B05E92" w:rsidRDefault="00B05E92" w:rsidP="00B05E92">
      <w:pPr>
        <w:pStyle w:val="Heading2"/>
      </w:pPr>
      <w:bookmarkStart w:id="9" w:name="_Toc54938103"/>
      <w:r>
        <w:rPr>
          <w:rFonts w:hint="eastAsia"/>
        </w:rPr>
        <w:t>P</w:t>
      </w:r>
      <w:r>
        <w:t>rofessor.java</w:t>
      </w:r>
      <w:bookmarkEnd w:id="9"/>
    </w:p>
    <w:p w14:paraId="4DFA90CB" w14:textId="77777777" w:rsidR="00B05E92" w:rsidRDefault="00B05E92" w:rsidP="00B05E92">
      <w:r>
        <w:rPr>
          <w:rFonts w:hint="eastAsia"/>
        </w:rPr>
        <w:t>s</w:t>
      </w:r>
      <w:r>
        <w:t>rc/main/java/net/skhu/dto/Professor.java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05E92" w14:paraId="3A8409FC" w14:textId="77777777" w:rsidTr="00ED5987">
        <w:tc>
          <w:tcPr>
            <w:tcW w:w="426" w:type="dxa"/>
          </w:tcPr>
          <w:p w14:paraId="2091A360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E35555F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F18D988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75DFCD6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BB9940E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971AFA8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596CA050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74F0690" w14:textId="77777777" w:rsidR="00B05E92" w:rsidRPr="00185935" w:rsidRDefault="00B05E92" w:rsidP="00E32AB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DBB928F" w14:textId="77777777" w:rsidR="00B05E92" w:rsidRDefault="00B05E92" w:rsidP="00E32AB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FF26665" w14:textId="77777777" w:rsidR="00B05E92" w:rsidRDefault="00B05E92" w:rsidP="00E32AB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7DB1376" w14:textId="77777777" w:rsidR="00B05E92" w:rsidRDefault="00E32AB9" w:rsidP="00E32AB9">
            <w:pPr>
              <w:pStyle w:val="a0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7EDEBB6C" w14:textId="77777777" w:rsidR="00E32AB9" w:rsidRDefault="00E32AB9" w:rsidP="00E32AB9">
            <w:pPr>
              <w:pStyle w:val="a0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725AF4C1" w14:textId="77777777" w:rsidR="00E32AB9" w:rsidRDefault="00E32AB9" w:rsidP="00E32AB9">
            <w:pPr>
              <w:pStyle w:val="a0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0C374422" w14:textId="77777777" w:rsidR="00E32AB9" w:rsidRDefault="00E32AB9" w:rsidP="00E32AB9">
            <w:pPr>
              <w:pStyle w:val="a0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214F00A4" w14:textId="32373D4B" w:rsidR="00E32AB9" w:rsidRPr="00185935" w:rsidRDefault="00E32AB9" w:rsidP="00E32AB9">
            <w:pPr>
              <w:pStyle w:val="a0"/>
            </w:pPr>
          </w:p>
        </w:tc>
        <w:tc>
          <w:tcPr>
            <w:tcW w:w="10631" w:type="dxa"/>
          </w:tcPr>
          <w:p w14:paraId="7F3F3D48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381EE38D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40C5D62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3967452E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9D5C19D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28717DF3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4F9ABEB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19452BA4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 {</w:t>
            </w:r>
          </w:p>
          <w:p w14:paraId="0DA8012E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14209F2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professorName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D844049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5A31347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C27592B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List&lt;Course&gt; </w:t>
            </w:r>
            <w:r>
              <w:rPr>
                <w:rFonts w:cs="굴림체"/>
                <w:color w:val="0000C0"/>
                <w:kern w:val="0"/>
                <w:szCs w:val="20"/>
              </w:rPr>
              <w:t>courses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C94A050" w14:textId="77777777" w:rsidR="00E32AB9" w:rsidRDefault="00E32AB9" w:rsidP="00E32AB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762F5FF" w14:textId="77777777" w:rsidR="00B05E92" w:rsidRDefault="00B05E92" w:rsidP="00E32AB9">
            <w:pPr>
              <w:pStyle w:val="a0"/>
            </w:pPr>
          </w:p>
        </w:tc>
      </w:tr>
    </w:tbl>
    <w:p w14:paraId="767FD3EC" w14:textId="3FA0A2B1" w:rsidR="00B05E92" w:rsidRDefault="00B05E92" w:rsidP="00B05E92"/>
    <w:p w14:paraId="108E47A1" w14:textId="3D5EB179" w:rsidR="001E5161" w:rsidRDefault="001E5161" w:rsidP="00B05E92"/>
    <w:p w14:paraId="74CB3B75" w14:textId="33B4E2CD" w:rsidR="001E5161" w:rsidRDefault="001E5161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6DB082" w14:textId="10C79A17" w:rsidR="001E5161" w:rsidRDefault="00A20727" w:rsidP="001E5161">
      <w:pPr>
        <w:pStyle w:val="Heading2"/>
      </w:pPr>
      <w:bookmarkStart w:id="10" w:name="_Toc54938104"/>
      <w:r>
        <w:rPr>
          <w:rFonts w:hint="eastAsia"/>
        </w:rPr>
        <w:lastRenderedPageBreak/>
        <w:t>C</w:t>
      </w:r>
      <w:r>
        <w:t>ourseMapper.java</w:t>
      </w:r>
      <w:bookmarkEnd w:id="10"/>
    </w:p>
    <w:p w14:paraId="546F155C" w14:textId="37AA126E" w:rsidR="00A20727" w:rsidRDefault="00A20727" w:rsidP="00A20727">
      <w:r>
        <w:rPr>
          <w:rFonts w:hint="eastAsia"/>
        </w:rPr>
        <w:t>s</w:t>
      </w:r>
      <w:r>
        <w:t>rc/main/java/net/skhu/mapper/CourseMapper.java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A4F66" w14:paraId="530DCD38" w14:textId="77777777" w:rsidTr="00092BDE">
        <w:tc>
          <w:tcPr>
            <w:tcW w:w="426" w:type="dxa"/>
          </w:tcPr>
          <w:p w14:paraId="3BAAB329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EA7F09B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BC63371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DB03450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BD3DF18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A226347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447602E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1417FD4" w14:textId="77777777" w:rsidR="008A4F66" w:rsidRPr="00185935" w:rsidRDefault="008A4F66" w:rsidP="008A4F66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8D1CDEC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3D58B68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62520938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0388DAD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49FE1A5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4A02878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F3D6E46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2BC47F4" w14:textId="77777777" w:rsidR="008A4F66" w:rsidRDefault="008A4F66" w:rsidP="008A4F66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EEC80F4" w14:textId="3444FB02" w:rsidR="008A4F66" w:rsidRPr="00185935" w:rsidRDefault="008A4F66" w:rsidP="008A4F66">
            <w:pPr>
              <w:pStyle w:val="a0"/>
            </w:pPr>
          </w:p>
        </w:tc>
        <w:tc>
          <w:tcPr>
            <w:tcW w:w="10631" w:type="dxa"/>
          </w:tcPr>
          <w:p w14:paraId="1C49FD2B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5D8228B2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56018D7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32A5EAB0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2294213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23D8881A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44EA25F0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5BE2F84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net.skhu.dto.Course;</w:t>
            </w:r>
          </w:p>
          <w:p w14:paraId="4C31D828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3E6461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079D9BA8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CourseMapper {</w:t>
            </w:r>
          </w:p>
          <w:p w14:paraId="44693B45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413AB99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course WHERE professorId = #{professorId}"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1AAC4C7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List&lt;Course&gt; findByProfessorId(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professorId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F4BE8FA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E357AC3" w14:textId="77777777" w:rsidR="008A4F66" w:rsidRDefault="008A4F66" w:rsidP="008A4F66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21BE430" w14:textId="77777777" w:rsidR="008A4F66" w:rsidRDefault="008A4F66" w:rsidP="008A4F66">
            <w:pPr>
              <w:pStyle w:val="a0"/>
            </w:pPr>
          </w:p>
        </w:tc>
      </w:tr>
    </w:tbl>
    <w:p w14:paraId="1291CEB8" w14:textId="18CE4BA8" w:rsidR="00A20727" w:rsidRDefault="00A20727" w:rsidP="00A20727"/>
    <w:p w14:paraId="3D3938E8" w14:textId="5749040E" w:rsidR="003B5A97" w:rsidRDefault="003B5A97" w:rsidP="00A20727"/>
    <w:p w14:paraId="272D7CE1" w14:textId="171C9DE1" w:rsidR="003B5A97" w:rsidRDefault="003B5A97" w:rsidP="00A20727"/>
    <w:p w14:paraId="3FE187EC" w14:textId="6E1245BD" w:rsidR="003B5A97" w:rsidRDefault="003B5A97" w:rsidP="003B5A97">
      <w:pPr>
        <w:pStyle w:val="Heading2"/>
      </w:pPr>
      <w:bookmarkStart w:id="11" w:name="_Toc54938105"/>
      <w:r>
        <w:rPr>
          <w:rFonts w:hint="eastAsia"/>
        </w:rPr>
        <w:t>P</w:t>
      </w:r>
      <w:r>
        <w:t>rofessorMapper.java</w:t>
      </w:r>
      <w:bookmarkEnd w:id="11"/>
    </w:p>
    <w:p w14:paraId="59A98C3B" w14:textId="27E0A07A" w:rsidR="003B5A97" w:rsidRDefault="003B5A97" w:rsidP="003B5A97">
      <w:r>
        <w:rPr>
          <w:rFonts w:hint="eastAsia"/>
        </w:rPr>
        <w:t>s</w:t>
      </w:r>
      <w:r>
        <w:t>rc/main/java/net/skhu/mapper/ProfessorMapper.java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06B67" w14:paraId="6AA08766" w14:textId="77777777" w:rsidTr="00092BDE">
        <w:tc>
          <w:tcPr>
            <w:tcW w:w="426" w:type="dxa"/>
          </w:tcPr>
          <w:p w14:paraId="1A60FCB0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5CAB2BF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C3815D1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EA9B0E5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EF3FCFC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13D2770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21ED001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31E6172" w14:textId="77777777" w:rsidR="00B06B67" w:rsidRPr="00185935" w:rsidRDefault="00B06B67" w:rsidP="00186EC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F8D3D42" w14:textId="77777777" w:rsidR="00B06B67" w:rsidRDefault="00B06B67" w:rsidP="00186EC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8740DED" w14:textId="77777777" w:rsidR="00B06B67" w:rsidRDefault="00B06B67" w:rsidP="00186EC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7472E2A" w14:textId="77777777" w:rsidR="00B06B67" w:rsidRDefault="00B06B67" w:rsidP="00186EC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0C2DEC6" w14:textId="77777777" w:rsidR="00B06B67" w:rsidRDefault="00B06B67" w:rsidP="00186EC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EE8F96B" w14:textId="08A57555" w:rsidR="00B06B67" w:rsidRDefault="00B06B67" w:rsidP="00186EC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4E92E657" w14:textId="78C9FCB8" w:rsidR="00186ECB" w:rsidRDefault="00186ECB" w:rsidP="00186ECB">
            <w:pPr>
              <w:pStyle w:val="a0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77F10B7D" w14:textId="7E4193A5" w:rsidR="00186ECB" w:rsidRDefault="00186ECB" w:rsidP="00186ECB">
            <w:pPr>
              <w:pStyle w:val="a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7C153156" w14:textId="73977ACD" w:rsidR="00B06B67" w:rsidRPr="00185935" w:rsidRDefault="00B06B67" w:rsidP="00186ECB">
            <w:pPr>
              <w:pStyle w:val="a0"/>
            </w:pPr>
          </w:p>
        </w:tc>
        <w:tc>
          <w:tcPr>
            <w:tcW w:w="10631" w:type="dxa"/>
          </w:tcPr>
          <w:p w14:paraId="7D1D6E7F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6D2501DC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FC53B59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0C82AADD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E1987C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68A3895D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64D99717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A863330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net.skhu.dto.Professor;</w:t>
            </w:r>
          </w:p>
          <w:p w14:paraId="59666624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696BA3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0F533006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ProfessorMapper {</w:t>
            </w:r>
          </w:p>
          <w:p w14:paraId="05660790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63CC753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professor"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4B794D7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List&lt;Professor&gt; findAll();</w:t>
            </w:r>
          </w:p>
          <w:p w14:paraId="21D5E635" w14:textId="77777777" w:rsidR="00186ECB" w:rsidRDefault="00186ECB" w:rsidP="00186EC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412A714" w14:textId="77777777" w:rsidR="00B06B67" w:rsidRDefault="00B06B67" w:rsidP="00186ECB">
            <w:pPr>
              <w:pStyle w:val="a0"/>
            </w:pPr>
          </w:p>
        </w:tc>
      </w:tr>
    </w:tbl>
    <w:p w14:paraId="4E0A6283" w14:textId="154EFC71" w:rsidR="003B5A97" w:rsidRDefault="003B5A97" w:rsidP="003B5A97"/>
    <w:p w14:paraId="1237392B" w14:textId="45F69D08" w:rsidR="00E33F4A" w:rsidRDefault="00E33F4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F31646" w14:textId="334C85D3" w:rsidR="00B06B67" w:rsidRDefault="00E33F4A" w:rsidP="00E33F4A">
      <w:pPr>
        <w:pStyle w:val="Heading2"/>
      </w:pPr>
      <w:bookmarkStart w:id="12" w:name="_Toc54938106"/>
      <w:r>
        <w:rPr>
          <w:rFonts w:hint="eastAsia"/>
        </w:rPr>
        <w:lastRenderedPageBreak/>
        <w:t>P</w:t>
      </w:r>
      <w:r>
        <w:t>rofessorController.java</w:t>
      </w:r>
      <w:bookmarkEnd w:id="12"/>
    </w:p>
    <w:p w14:paraId="19B6B56A" w14:textId="2DA50D87" w:rsidR="00E33F4A" w:rsidRDefault="00E33F4A" w:rsidP="00E33F4A">
      <w:r>
        <w:rPr>
          <w:rFonts w:hint="eastAsia"/>
        </w:rPr>
        <w:t>s</w:t>
      </w:r>
      <w:r>
        <w:t>rc/main/net/skhu/controller/ProfessorController.java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33F4A" w14:paraId="629FAC85" w14:textId="77777777" w:rsidTr="00092BDE">
        <w:tc>
          <w:tcPr>
            <w:tcW w:w="426" w:type="dxa"/>
          </w:tcPr>
          <w:p w14:paraId="1C4B2C2C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AEA5E2B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C2B445A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2EA1B66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A29BE57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E7808D7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DF80CE7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013C9DD" w14:textId="77777777" w:rsidR="00E33F4A" w:rsidRPr="00185935" w:rsidRDefault="00E33F4A" w:rsidP="0086173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2341C38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42B70C6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192535D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5950528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0F39871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C2BD069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67E7302C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B2FF4B5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9CB8CBB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0E2DEFD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A916FD1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87B91F3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79AD5C4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A07ACC6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37C0956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87F072E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C432883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0775D0EE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DDCFBCC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31B4A9EF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AE81415" w14:textId="77777777" w:rsidR="00E33F4A" w:rsidRDefault="00E33F4A" w:rsidP="0086173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0C4AE84" w14:textId="2D4B1E8A" w:rsidR="00E33F4A" w:rsidRPr="00185935" w:rsidRDefault="00E33F4A" w:rsidP="00861732">
            <w:pPr>
              <w:pStyle w:val="a0"/>
            </w:pPr>
          </w:p>
        </w:tc>
        <w:tc>
          <w:tcPr>
            <w:tcW w:w="10631" w:type="dxa"/>
          </w:tcPr>
          <w:p w14:paraId="45D4FD9D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1712539E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51E973C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719CB388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3A06756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5BA91CB1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01BE92F6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0718A6FC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57CACD31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2EB1C0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net.skhu.dto.Professor;</w:t>
            </w:r>
          </w:p>
          <w:p w14:paraId="0C65DEF5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net.skhu.mapper.CourseMapper;</w:t>
            </w:r>
          </w:p>
          <w:p w14:paraId="3B270611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net.skhu.mapper.ProfessorMapper;</w:t>
            </w:r>
          </w:p>
          <w:p w14:paraId="63208254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134CDA5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11C219D2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ProfessorController {</w:t>
            </w:r>
          </w:p>
          <w:p w14:paraId="5E654FE6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B716C0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ProfessorMapper </w:t>
            </w:r>
            <w:r>
              <w:rPr>
                <w:rFonts w:cs="굴림체"/>
                <w:color w:val="0000C0"/>
                <w:kern w:val="0"/>
                <w:szCs w:val="20"/>
              </w:rPr>
              <w:t>professorMapper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DF0A8AD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CourseMapper </w:t>
            </w:r>
            <w:r>
              <w:rPr>
                <w:rFonts w:cs="굴림체"/>
                <w:color w:val="0000C0"/>
                <w:kern w:val="0"/>
                <w:szCs w:val="20"/>
              </w:rPr>
              <w:t>courseMapper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483E876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379DB20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"professor/list"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4D80F99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FDB4A88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List&lt;Professor&gt; </w:t>
            </w:r>
            <w:r>
              <w:rPr>
                <w:rFonts w:cs="굴림체"/>
                <w:color w:val="6A3E3E"/>
                <w:kern w:val="0"/>
                <w:szCs w:val="20"/>
              </w:rPr>
              <w:t>professors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0000C0"/>
                <w:kern w:val="0"/>
                <w:szCs w:val="20"/>
              </w:rPr>
              <w:t>professorMapper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3AC71740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(Professor </w:t>
            </w:r>
            <w:r>
              <w:rPr>
                <w:rFonts w:cs="굴림체"/>
                <w:color w:val="6A3E3E"/>
                <w:kern w:val="0"/>
                <w:szCs w:val="20"/>
              </w:rPr>
              <w:t>professor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professors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2D3D5E9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professor</w:t>
            </w:r>
            <w:r>
              <w:rPr>
                <w:rFonts w:cs="굴림체"/>
                <w:color w:val="000000"/>
                <w:kern w:val="0"/>
                <w:szCs w:val="20"/>
              </w:rPr>
              <w:t>.setCourses(</w:t>
            </w:r>
            <w:r>
              <w:rPr>
                <w:rFonts w:cs="굴림체"/>
                <w:color w:val="0000C0"/>
                <w:kern w:val="0"/>
                <w:szCs w:val="20"/>
              </w:rPr>
              <w:t>courseMapper</w:t>
            </w:r>
            <w:r>
              <w:rPr>
                <w:rFonts w:cs="굴림체"/>
                <w:color w:val="000000"/>
                <w:kern w:val="0"/>
                <w:szCs w:val="20"/>
              </w:rPr>
              <w:t>.findByProfessorId(</w:t>
            </w:r>
            <w:r>
              <w:rPr>
                <w:rFonts w:cs="굴림체"/>
                <w:color w:val="6A3E3E"/>
                <w:kern w:val="0"/>
                <w:szCs w:val="20"/>
              </w:rPr>
              <w:t>professor</w:t>
            </w:r>
            <w:r>
              <w:rPr>
                <w:rFonts w:cs="굴림체"/>
                <w:color w:val="000000"/>
                <w:kern w:val="0"/>
                <w:szCs w:val="20"/>
              </w:rPr>
              <w:t>.getId()));</w:t>
            </w:r>
          </w:p>
          <w:p w14:paraId="13C1EF17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"professors"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professors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1FDF59D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"professor/list"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6C4519D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47BDC1C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EB80379" w14:textId="77777777" w:rsidR="00861732" w:rsidRDefault="00861732" w:rsidP="00861732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4467F145" w14:textId="77777777" w:rsidR="00E33F4A" w:rsidRDefault="00E33F4A" w:rsidP="00861732">
            <w:pPr>
              <w:pStyle w:val="a0"/>
            </w:pPr>
          </w:p>
        </w:tc>
      </w:tr>
    </w:tbl>
    <w:p w14:paraId="3004B47C" w14:textId="55181752" w:rsidR="00E33F4A" w:rsidRDefault="00E33F4A" w:rsidP="00E33F4A"/>
    <w:p w14:paraId="18438E37" w14:textId="72B39D42" w:rsidR="00861732" w:rsidRDefault="00861732" w:rsidP="00E33F4A"/>
    <w:p w14:paraId="2320A6FF" w14:textId="18A4125C" w:rsidR="00861732" w:rsidRDefault="00861732" w:rsidP="00861732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List&lt;Professor&gt; </w:t>
      </w:r>
      <w:r>
        <w:rPr>
          <w:rFonts w:cs="굴림체"/>
          <w:color w:val="6A3E3E"/>
          <w:kern w:val="0"/>
          <w:szCs w:val="20"/>
        </w:rPr>
        <w:t>professors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0000C0"/>
          <w:kern w:val="0"/>
          <w:szCs w:val="20"/>
        </w:rPr>
        <w:t>professorMapper</w:t>
      </w:r>
      <w:r>
        <w:rPr>
          <w:rFonts w:cs="굴림체"/>
          <w:color w:val="000000"/>
          <w:kern w:val="0"/>
          <w:szCs w:val="20"/>
        </w:rPr>
        <w:t>.findAll();</w:t>
      </w:r>
    </w:p>
    <w:p w14:paraId="69611030" w14:textId="6AB6CB55" w:rsidR="00861732" w:rsidRDefault="00861732" w:rsidP="00861732">
      <w:pPr>
        <w:pStyle w:val="a0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</w:t>
      </w:r>
      <w:r>
        <w:rPr>
          <w:rFonts w:cs="굴림체" w:hint="eastAsia"/>
          <w:color w:val="000000"/>
          <w:kern w:val="0"/>
          <w:szCs w:val="20"/>
        </w:rPr>
        <w:t>먼저 교수 목록을 조회한다.</w:t>
      </w:r>
    </w:p>
    <w:p w14:paraId="01A37B69" w14:textId="77C22476" w:rsidR="00861732" w:rsidRDefault="00861732" w:rsidP="00861732">
      <w:pPr>
        <w:pStyle w:val="a0"/>
        <w:rPr>
          <w:rFonts w:cs="굴림체"/>
          <w:color w:val="000000"/>
          <w:kern w:val="0"/>
          <w:szCs w:val="20"/>
        </w:rPr>
      </w:pPr>
    </w:p>
    <w:p w14:paraId="6DFDC158" w14:textId="66E17952" w:rsidR="00861732" w:rsidRDefault="00861732" w:rsidP="00861732">
      <w:pPr>
        <w:pStyle w:val="a0"/>
        <w:rPr>
          <w:rFonts w:cs="굴림체"/>
          <w:kern w:val="0"/>
          <w:szCs w:val="20"/>
        </w:rPr>
      </w:pPr>
    </w:p>
    <w:p w14:paraId="33A4A0DA" w14:textId="2E72CD16" w:rsidR="00861732" w:rsidRDefault="00861732" w:rsidP="0086173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for</w:t>
      </w:r>
      <w:r>
        <w:rPr>
          <w:rFonts w:cs="굴림체"/>
          <w:color w:val="000000"/>
          <w:kern w:val="0"/>
          <w:szCs w:val="20"/>
        </w:rPr>
        <w:t xml:space="preserve"> (Professor </w:t>
      </w:r>
      <w:r>
        <w:rPr>
          <w:rFonts w:cs="굴림체"/>
          <w:color w:val="6A3E3E"/>
          <w:kern w:val="0"/>
          <w:szCs w:val="20"/>
        </w:rPr>
        <w:t>professor</w:t>
      </w:r>
      <w:r>
        <w:rPr>
          <w:rFonts w:cs="굴림체"/>
          <w:color w:val="000000"/>
          <w:kern w:val="0"/>
          <w:szCs w:val="20"/>
        </w:rPr>
        <w:t xml:space="preserve"> : </w:t>
      </w:r>
      <w:r>
        <w:rPr>
          <w:rFonts w:cs="굴림체"/>
          <w:color w:val="6A3E3E"/>
          <w:kern w:val="0"/>
          <w:szCs w:val="20"/>
        </w:rPr>
        <w:t>professors</w:t>
      </w:r>
      <w:r>
        <w:rPr>
          <w:rFonts w:cs="굴림체"/>
          <w:color w:val="000000"/>
          <w:kern w:val="0"/>
          <w:szCs w:val="20"/>
        </w:rPr>
        <w:t>)</w:t>
      </w:r>
    </w:p>
    <w:p w14:paraId="4DBB8890" w14:textId="3CCCF9D4" w:rsidR="00861732" w:rsidRDefault="00861732" w:rsidP="00861732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professor</w:t>
      </w:r>
      <w:r>
        <w:rPr>
          <w:rFonts w:cs="굴림체"/>
          <w:color w:val="000000"/>
          <w:kern w:val="0"/>
          <w:szCs w:val="20"/>
        </w:rPr>
        <w:t>.setCourses(</w:t>
      </w:r>
      <w:r>
        <w:rPr>
          <w:rFonts w:cs="굴림체"/>
          <w:color w:val="0000C0"/>
          <w:kern w:val="0"/>
          <w:szCs w:val="20"/>
        </w:rPr>
        <w:t>courseMapper</w:t>
      </w:r>
      <w:r>
        <w:rPr>
          <w:rFonts w:cs="굴림체"/>
          <w:color w:val="000000"/>
          <w:kern w:val="0"/>
          <w:szCs w:val="20"/>
        </w:rPr>
        <w:t>.findByProfessorId(</w:t>
      </w:r>
      <w:r>
        <w:rPr>
          <w:rFonts w:cs="굴림체"/>
          <w:color w:val="6A3E3E"/>
          <w:kern w:val="0"/>
          <w:szCs w:val="20"/>
        </w:rPr>
        <w:t>professor</w:t>
      </w:r>
      <w:r>
        <w:rPr>
          <w:rFonts w:cs="굴림체"/>
          <w:color w:val="000000"/>
          <w:kern w:val="0"/>
          <w:szCs w:val="20"/>
        </w:rPr>
        <w:t>.getId()));</w:t>
      </w:r>
    </w:p>
    <w:p w14:paraId="72F81E05" w14:textId="4989CA6F" w:rsidR="00861732" w:rsidRDefault="00E137FC" w:rsidP="00861732">
      <w:pPr>
        <w:pStyle w:val="a0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 xml:space="preserve"> </w:t>
      </w:r>
      <w:r>
        <w:rPr>
          <w:rFonts w:cs="굴림체"/>
          <w:kern w:val="0"/>
          <w:szCs w:val="20"/>
        </w:rPr>
        <w:t xml:space="preserve"> </w:t>
      </w:r>
      <w:r w:rsidR="00861732">
        <w:rPr>
          <w:rFonts w:cs="굴림체" w:hint="eastAsia"/>
          <w:kern w:val="0"/>
          <w:szCs w:val="20"/>
        </w:rPr>
        <w:t>교수 목록의 교수 각각에 대해서,</w:t>
      </w:r>
    </w:p>
    <w:p w14:paraId="0D52FEFB" w14:textId="04F57234" w:rsidR="00861732" w:rsidRPr="00861732" w:rsidRDefault="00E137FC" w:rsidP="00861732">
      <w:pPr>
        <w:pStyle w:val="a0"/>
        <w:rPr>
          <w:rFonts w:cs="굴림체"/>
          <w:kern w:val="0"/>
          <w:szCs w:val="20"/>
        </w:rPr>
      </w:pPr>
      <w:r>
        <w:rPr>
          <w:rFonts w:cs="굴림체" w:hint="eastAsia"/>
          <w:kern w:val="0"/>
          <w:szCs w:val="20"/>
        </w:rPr>
        <w:t xml:space="preserve"> </w:t>
      </w:r>
      <w:r>
        <w:rPr>
          <w:rFonts w:cs="굴림체"/>
          <w:kern w:val="0"/>
          <w:szCs w:val="20"/>
        </w:rPr>
        <w:t xml:space="preserve"> </w:t>
      </w:r>
      <w:r w:rsidR="00861732">
        <w:rPr>
          <w:rFonts w:cs="굴림체" w:hint="eastAsia"/>
          <w:kern w:val="0"/>
          <w:szCs w:val="20"/>
        </w:rPr>
        <w:t>그 교수가 담당하는 강좌 목록을 조회하여,</w:t>
      </w:r>
      <w:r w:rsidR="00861732">
        <w:rPr>
          <w:rFonts w:cs="굴림체"/>
          <w:kern w:val="0"/>
          <w:szCs w:val="20"/>
        </w:rPr>
        <w:t xml:space="preserve"> </w:t>
      </w:r>
      <w:r w:rsidR="00861732">
        <w:rPr>
          <w:rFonts w:cs="굴림체" w:hint="eastAsia"/>
          <w:kern w:val="0"/>
          <w:szCs w:val="20"/>
        </w:rPr>
        <w:t xml:space="preserve">교수 </w:t>
      </w:r>
      <w:r w:rsidR="00861732">
        <w:rPr>
          <w:rFonts w:cs="굴림체"/>
          <w:kern w:val="0"/>
          <w:szCs w:val="20"/>
        </w:rPr>
        <w:t xml:space="preserve">DTO </w:t>
      </w:r>
      <w:r w:rsidR="00861732">
        <w:rPr>
          <w:rFonts w:cs="굴림체" w:hint="eastAsia"/>
          <w:kern w:val="0"/>
          <w:szCs w:val="20"/>
        </w:rPr>
        <w:t>객체에 채운다.</w:t>
      </w:r>
    </w:p>
    <w:p w14:paraId="6FA4DF8A" w14:textId="09150201" w:rsidR="00861732" w:rsidRDefault="00861732" w:rsidP="00E33F4A"/>
    <w:p w14:paraId="05FAA334" w14:textId="7B53B643" w:rsidR="00861732" w:rsidRDefault="00861732" w:rsidP="00E33F4A"/>
    <w:p w14:paraId="55842744" w14:textId="77777777" w:rsidR="00861732" w:rsidRPr="00861732" w:rsidRDefault="00861732" w:rsidP="00E33F4A"/>
    <w:p w14:paraId="78B9533F" w14:textId="646FE471" w:rsidR="00265EFD" w:rsidRDefault="00265EF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9BA0F0" w14:textId="2F20F3F7" w:rsidR="00B05E92" w:rsidRDefault="00E33841" w:rsidP="00265EFD">
      <w:pPr>
        <w:pStyle w:val="Heading2"/>
      </w:pPr>
      <w:bookmarkStart w:id="13" w:name="_Toc54938107"/>
      <w:r>
        <w:rPr>
          <w:rFonts w:hint="eastAsia"/>
        </w:rPr>
        <w:lastRenderedPageBreak/>
        <w:t>c</w:t>
      </w:r>
      <w:r>
        <w:t>ommon.css</w:t>
      </w:r>
      <w:bookmarkEnd w:id="13"/>
    </w:p>
    <w:p w14:paraId="1E3C1057" w14:textId="14B8FB61" w:rsidR="00E33841" w:rsidRDefault="00E33841" w:rsidP="00E33841">
      <w:r>
        <w:rPr>
          <w:rFonts w:hint="eastAsia"/>
        </w:rPr>
        <w:t>s</w:t>
      </w:r>
      <w:r>
        <w:t>rc/main/resources/static/common.css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727AC" w14:paraId="2027ED68" w14:textId="77777777" w:rsidTr="00092BDE">
        <w:tc>
          <w:tcPr>
            <w:tcW w:w="426" w:type="dxa"/>
          </w:tcPr>
          <w:p w14:paraId="3996362E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2A94ADE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3A9FD6A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6B6BB262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DA74281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4AF0DBB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AAE819F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3AF7D90" w14:textId="77777777" w:rsidR="002727AC" w:rsidRPr="00185935" w:rsidRDefault="002727AC" w:rsidP="002727A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E70DE20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B0618D1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3F2BD53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2560A39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9D2E3DA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A7C166A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574896B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2C8AE73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7D97727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CBCD2EF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2F4E467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7EB2B7E" w14:textId="77777777" w:rsidR="002727AC" w:rsidRDefault="002727AC" w:rsidP="002727AC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DB5DE10" w14:textId="6F284446" w:rsidR="002727AC" w:rsidRPr="00185935" w:rsidRDefault="002727AC" w:rsidP="002727AC">
            <w:pPr>
              <w:pStyle w:val="a0"/>
            </w:pPr>
          </w:p>
        </w:tc>
        <w:tc>
          <w:tcPr>
            <w:tcW w:w="10631" w:type="dxa"/>
          </w:tcPr>
          <w:p w14:paraId="576D0A11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D28126F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557E126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27654AD2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73F40FDC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116640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78CA4DB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299D25EC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CC4A9B3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FAEFF22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77EA3A7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0591183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401B23F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01FE4B1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29530EC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082804F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98147D7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FADE796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3D9A2F39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126D5B" w14:textId="77777777" w:rsidR="002727AC" w:rsidRDefault="002727AC" w:rsidP="002727AC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514F5D6" w14:textId="77777777" w:rsidR="002727AC" w:rsidRPr="002727AC" w:rsidRDefault="002727AC" w:rsidP="002727AC">
            <w:pPr>
              <w:pStyle w:val="a0"/>
            </w:pPr>
          </w:p>
        </w:tc>
      </w:tr>
    </w:tbl>
    <w:p w14:paraId="17906679" w14:textId="76D036A6" w:rsidR="00E33841" w:rsidRDefault="00E33841" w:rsidP="00E33841"/>
    <w:p w14:paraId="2CCD7D03" w14:textId="4A5A5EE8" w:rsidR="00B85583" w:rsidRDefault="00B85583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137501" w14:textId="095C5305" w:rsidR="002727AC" w:rsidRDefault="002727AC" w:rsidP="002727AC">
      <w:pPr>
        <w:pStyle w:val="Heading2"/>
      </w:pPr>
      <w:bookmarkStart w:id="14" w:name="_Toc54938108"/>
      <w:r>
        <w:lastRenderedPageBreak/>
        <w:t>professor/list.jsp</w:t>
      </w:r>
      <w:bookmarkEnd w:id="14"/>
    </w:p>
    <w:p w14:paraId="35E9AC80" w14:textId="5C15E245" w:rsidR="002727AC" w:rsidRDefault="002727AC" w:rsidP="002727AC">
      <w:r>
        <w:rPr>
          <w:rFonts w:hint="eastAsia"/>
        </w:rPr>
        <w:t>s</w:t>
      </w:r>
      <w:r>
        <w:t>rc/main/webapp/WEB-INF/views/professor/list.jsp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727AC" w14:paraId="56014066" w14:textId="77777777" w:rsidTr="00092BDE">
        <w:tc>
          <w:tcPr>
            <w:tcW w:w="426" w:type="dxa"/>
          </w:tcPr>
          <w:p w14:paraId="7A976E63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E72C919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49984BF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08663DD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EB1CBE9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5E86D15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0AD8FDB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D747424" w14:textId="77777777" w:rsidR="002727AC" w:rsidRPr="00185935" w:rsidRDefault="002727AC" w:rsidP="00C546F9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79849AC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84EFA21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8DE8D62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CE2AC0A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EEEC165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87DF749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384A32F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274F8B2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C75AE77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9B2D0FE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C0857DF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71FD74F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B93CE9B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06A1980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16133D2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90DBD8D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F2DC841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A682D2C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999B65E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8F615A2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3A8A765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82A825D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1D81E3A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B0C550A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3271C6E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E7A597D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16C7ECBA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0ED146A8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D905F85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76AD258A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6B86101F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1125722C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6499ADAA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6A84EFC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31EB1FE5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243361E5" w14:textId="77777777" w:rsidR="002727AC" w:rsidRDefault="002727AC" w:rsidP="00C546F9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693B9509" w14:textId="063214F3" w:rsidR="002727AC" w:rsidRPr="00185935" w:rsidRDefault="002727AC" w:rsidP="00C546F9">
            <w:pPr>
              <w:pStyle w:val="a0"/>
            </w:pPr>
          </w:p>
        </w:tc>
        <w:tc>
          <w:tcPr>
            <w:tcW w:w="10631" w:type="dxa"/>
          </w:tcPr>
          <w:p w14:paraId="53A1C2EF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FC02C27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0A6AD280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3F1A3591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6B85D6F0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93982C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1418184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125AE6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"http://ajax.googleapis.com/ajax/libs/jquery/1.12.4/jquery.min.js"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36215F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AAD7A2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01F3C71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95E9411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C6321EB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2193B19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CFCD1FA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101786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6346E5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9A3A983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교수별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담당강좌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AAFD20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5A25E0">
              <w:rPr>
                <w:rFonts w:cs="굴림체"/>
                <w:color w:val="2A00FF"/>
                <w:kern w:val="0"/>
                <w:szCs w:val="20"/>
                <w:shd w:val="clear" w:color="auto" w:fill="CCFF99"/>
              </w:rPr>
              <w:t>professor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A25E0">
              <w:rPr>
                <w:rFonts w:cs="굴림체"/>
                <w:color w:val="000000"/>
                <w:kern w:val="0"/>
                <w:szCs w:val="20"/>
                <w:shd w:val="clear" w:color="auto" w:fill="FFFF99"/>
              </w:rPr>
              <w:t>professors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BD9C1A" w14:textId="6579EA3F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="005A25E0" w:rsidRPr="005A25E0">
              <w:rPr>
                <w:rFonts w:cs="굴림체"/>
                <w:color w:val="2A00FF"/>
                <w:kern w:val="0"/>
                <w:szCs w:val="20"/>
                <w:shd w:val="clear" w:color="auto" w:fill="CCFF99"/>
              </w:rPr>
              <w:t>professor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.id } - ${ </w:t>
            </w:r>
            <w:r w:rsidR="005A25E0" w:rsidRPr="005A25E0">
              <w:rPr>
                <w:rFonts w:cs="굴림체"/>
                <w:color w:val="2A00FF"/>
                <w:kern w:val="0"/>
                <w:szCs w:val="20"/>
                <w:shd w:val="clear" w:color="auto" w:fill="CCFF99"/>
              </w:rPr>
              <w:t>professor</w:t>
            </w:r>
            <w:r>
              <w:rPr>
                <w:rFonts w:cs="굴림체"/>
                <w:color w:val="000000"/>
                <w:kern w:val="0"/>
                <w:szCs w:val="20"/>
              </w:rPr>
              <w:t>.professorName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D1A655E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8AF8B68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18400D5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0209C03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E0DCE25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강좌명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2AA3DFB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18862C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시작일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FE02479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E40250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A396E10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8401BBA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5A25E0">
              <w:rPr>
                <w:rFonts w:cs="굴림체"/>
                <w:color w:val="2A00FF"/>
                <w:kern w:val="0"/>
                <w:szCs w:val="20"/>
                <w:shd w:val="clear" w:color="auto" w:fill="CCFFFF"/>
              </w:rPr>
              <w:t>course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A25E0">
              <w:rPr>
                <w:rFonts w:cs="굴림체"/>
                <w:color w:val="000000"/>
                <w:kern w:val="0"/>
                <w:szCs w:val="20"/>
                <w:shd w:val="clear" w:color="auto" w:fill="CCFF99"/>
              </w:rPr>
              <w:t>professor</w:t>
            </w:r>
            <w:r>
              <w:rPr>
                <w:rFonts w:cs="굴림체"/>
                <w:color w:val="000000"/>
                <w:kern w:val="0"/>
                <w:szCs w:val="20"/>
              </w:rPr>
              <w:t>.courses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748617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48D9D3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A25E0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course</w:t>
            </w:r>
            <w:r>
              <w:rPr>
                <w:rFonts w:cs="굴림체"/>
                <w:color w:val="000000"/>
                <w:kern w:val="0"/>
                <w:szCs w:val="20"/>
              </w:rPr>
              <w:t>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D959B4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A25E0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course</w:t>
            </w:r>
            <w:r>
              <w:rPr>
                <w:rFonts w:cs="굴림체"/>
                <w:color w:val="000000"/>
                <w:kern w:val="0"/>
                <w:szCs w:val="20"/>
              </w:rPr>
              <w:t>.courseName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D53375E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Pr="005A25E0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course</w:t>
            </w:r>
            <w:r>
              <w:rPr>
                <w:rFonts w:cs="굴림체"/>
                <w:color w:val="000000"/>
                <w:kern w:val="0"/>
                <w:szCs w:val="20"/>
              </w:rPr>
              <w:t>.unit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C7FD6FB" w14:textId="0E1CB733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${ </w:t>
            </w:r>
            <w:r w:rsidR="000843B8" w:rsidRPr="005A25E0">
              <w:rPr>
                <w:rFonts w:cs="굴림체"/>
                <w:color w:val="000000"/>
                <w:kern w:val="0"/>
                <w:szCs w:val="20"/>
                <w:shd w:val="clear" w:color="auto" w:fill="CCFFFF"/>
              </w:rPr>
              <w:t>course</w:t>
            </w:r>
            <w:r>
              <w:rPr>
                <w:rFonts w:cs="굴림체"/>
                <w:color w:val="000000"/>
                <w:kern w:val="0"/>
                <w:szCs w:val="20"/>
              </w:rPr>
              <w:t>.startDate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F67401E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71365B7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E31D468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AE52BA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A88535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0B21B6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4192CB2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D45984" w14:textId="77777777" w:rsidR="00C546F9" w:rsidRDefault="00C546F9" w:rsidP="00C546F9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DD16AF7" w14:textId="77777777" w:rsidR="002727AC" w:rsidRPr="00C546F9" w:rsidRDefault="002727AC" w:rsidP="00C546F9">
            <w:pPr>
              <w:pStyle w:val="a0"/>
            </w:pPr>
          </w:p>
        </w:tc>
      </w:tr>
    </w:tbl>
    <w:p w14:paraId="4E965505" w14:textId="77777777" w:rsidR="002727AC" w:rsidRPr="002727AC" w:rsidRDefault="002727AC" w:rsidP="002727AC"/>
    <w:p w14:paraId="738111D6" w14:textId="6EEE81C5" w:rsidR="008E4BE7" w:rsidRDefault="008E4BE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EF555E1" w14:textId="18ED3517" w:rsidR="002727AC" w:rsidRDefault="008E4BE7" w:rsidP="008E4BE7">
      <w:pPr>
        <w:pStyle w:val="Heading2"/>
      </w:pPr>
      <w:r>
        <w:rPr>
          <w:rFonts w:hint="eastAsia"/>
        </w:rPr>
        <w:lastRenderedPageBreak/>
        <w:t>실행</w:t>
      </w:r>
    </w:p>
    <w:p w14:paraId="5F1A73F1" w14:textId="2EC15407" w:rsidR="00884862" w:rsidRPr="00884862" w:rsidRDefault="00884862" w:rsidP="00884862">
      <w:r w:rsidRPr="00884862">
        <w:t>http://localhost:8088/professor/list</w:t>
      </w:r>
    </w:p>
    <w:p w14:paraId="689B10D5" w14:textId="40A8E758" w:rsidR="008E4BE7" w:rsidRDefault="008E4BE7" w:rsidP="00E33841">
      <w:r>
        <w:rPr>
          <w:noProof/>
        </w:rPr>
        <w:drawing>
          <wp:inline distT="0" distB="0" distL="0" distR="0" wp14:anchorId="341AC8F0" wp14:editId="68D4A41D">
            <wp:extent cx="6645910" cy="4535805"/>
            <wp:effectExtent l="0" t="0" r="254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E9A5" w14:textId="504D1AB6" w:rsidR="008E4BE7" w:rsidRDefault="008E4BE7" w:rsidP="00E33841"/>
    <w:p w14:paraId="3906AB95" w14:textId="4FF14972" w:rsidR="008E4BE7" w:rsidRDefault="008E4BE7" w:rsidP="00E33841"/>
    <w:p w14:paraId="769B7DD7" w14:textId="77777777" w:rsidR="008E4BE7" w:rsidRDefault="008E4BE7" w:rsidP="00E33841"/>
    <w:p w14:paraId="45D2423C" w14:textId="2A4CE7D0" w:rsidR="00B85583" w:rsidRDefault="00B85583" w:rsidP="00E33841"/>
    <w:p w14:paraId="6365ECA8" w14:textId="5834CE8F" w:rsidR="00C546F9" w:rsidRDefault="00C546F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A7232A" w14:textId="28E6410E" w:rsidR="00C546F9" w:rsidRDefault="00C546F9" w:rsidP="00C546F9">
      <w:pPr>
        <w:pStyle w:val="Heading1"/>
      </w:pPr>
      <w:bookmarkStart w:id="15" w:name="_Toc54938109"/>
      <w:r>
        <w:rPr>
          <w:rFonts w:hint="eastAsia"/>
        </w:rPr>
        <w:lastRenderedPageBreak/>
        <w:t>교수별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>#2</w:t>
      </w:r>
      <w:bookmarkEnd w:id="15"/>
    </w:p>
    <w:p w14:paraId="245A782D" w14:textId="3DC111C4" w:rsidR="00E63017" w:rsidRDefault="00E63017" w:rsidP="00E63017"/>
    <w:p w14:paraId="32D3679E" w14:textId="10A6102A" w:rsidR="00E63017" w:rsidRPr="00E63017" w:rsidRDefault="00E63017" w:rsidP="00E63017">
      <w:pPr>
        <w:pStyle w:val="Heading2"/>
      </w:pPr>
      <w:bookmarkStart w:id="16" w:name="_Toc54938110"/>
      <w:r>
        <w:rPr>
          <w:rFonts w:hint="eastAsia"/>
        </w:rPr>
        <w:t>S</w:t>
      </w:r>
      <w:r>
        <w:t>QL</w:t>
      </w:r>
      <w:bookmarkEnd w:id="16"/>
    </w:p>
    <w:p w14:paraId="1114CFAE" w14:textId="1833C818" w:rsidR="00E63017" w:rsidRDefault="00E63017" w:rsidP="00E63017">
      <w:r w:rsidRPr="00E63017">
        <w:rPr>
          <w:noProof/>
        </w:rPr>
        <w:drawing>
          <wp:inline distT="0" distB="0" distL="0" distR="0" wp14:anchorId="3BAE0F8F" wp14:editId="1F97A8CF">
            <wp:extent cx="5801535" cy="343900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11B8" w14:textId="4DC6D361" w:rsidR="00E63017" w:rsidRDefault="00E63017" w:rsidP="00E63017"/>
    <w:p w14:paraId="5FA80BF3" w14:textId="6A442607" w:rsidR="00E63017" w:rsidRDefault="00C15370" w:rsidP="00E63017">
      <w:r>
        <w:rPr>
          <w:rFonts w:hint="eastAsia"/>
        </w:rPr>
        <w:t xml:space="preserve">위 </w:t>
      </w:r>
      <w:r>
        <w:t xml:space="preserve">SQL </w:t>
      </w:r>
      <w:r>
        <w:rPr>
          <w:rFonts w:hint="eastAsia"/>
        </w:rPr>
        <w:t>명령을 한 번 실행해서,</w:t>
      </w:r>
      <w:r>
        <w:t xml:space="preserve"> </w:t>
      </w:r>
      <w:r>
        <w:rPr>
          <w:rFonts w:hint="eastAsia"/>
        </w:rPr>
        <w:t>교수 목록과 교수가 담당하는 강좌 목록을 조회한다.</w:t>
      </w:r>
    </w:p>
    <w:p w14:paraId="5373C82A" w14:textId="53B06106" w:rsidR="00C15370" w:rsidRDefault="00C15370" w:rsidP="00E63017">
      <w:r>
        <w:rPr>
          <w:rFonts w:hint="eastAsia"/>
        </w:rPr>
        <w:t xml:space="preserve">조회 결과에 </w:t>
      </w:r>
      <w:r w:rsidR="00656AF2">
        <w:rPr>
          <w:rFonts w:hint="eastAsia"/>
        </w:rPr>
        <w:t>컬럼명이 중복되지 않도록 컬렴명을 조정하였다.</w:t>
      </w:r>
    </w:p>
    <w:p w14:paraId="3086F693" w14:textId="44AE459C" w:rsidR="00656AF2" w:rsidRDefault="00656AF2" w:rsidP="00E630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6AF2" w14:paraId="5835246B" w14:textId="77777777" w:rsidTr="00656AF2">
        <w:tc>
          <w:tcPr>
            <w:tcW w:w="10456" w:type="dxa"/>
          </w:tcPr>
          <w:p w14:paraId="6E5011F5" w14:textId="77777777" w:rsidR="00656AF2" w:rsidRDefault="00656AF2" w:rsidP="00656AF2">
            <w:r>
              <w:t xml:space="preserve">select p.*, </w:t>
            </w:r>
          </w:p>
          <w:p w14:paraId="10CDD4B3" w14:textId="77777777" w:rsidR="00656AF2" w:rsidRDefault="00656AF2" w:rsidP="00656AF2">
            <w:r>
              <w:t xml:space="preserve">  c.id </w:t>
            </w:r>
            <w:r w:rsidRPr="00656AF2">
              <w:rPr>
                <w:highlight w:val="yellow"/>
              </w:rPr>
              <w:t>courseId</w:t>
            </w:r>
            <w:r>
              <w:t xml:space="preserve">, c.courseName, c.departmentId </w:t>
            </w:r>
            <w:r w:rsidRPr="00656AF2">
              <w:rPr>
                <w:highlight w:val="yellow"/>
              </w:rPr>
              <w:t>courseDepartmentId</w:t>
            </w:r>
            <w:r>
              <w:t>,</w:t>
            </w:r>
          </w:p>
          <w:p w14:paraId="436591B2" w14:textId="77777777" w:rsidR="00656AF2" w:rsidRDefault="00656AF2" w:rsidP="00656AF2">
            <w:r>
              <w:t xml:space="preserve">  c.unit, c.startDate</w:t>
            </w:r>
          </w:p>
          <w:p w14:paraId="2A933C1F" w14:textId="77777777" w:rsidR="00656AF2" w:rsidRDefault="00656AF2" w:rsidP="00656AF2">
            <w:r>
              <w:t xml:space="preserve">from professor p join course c </w:t>
            </w:r>
          </w:p>
          <w:p w14:paraId="6D763EA9" w14:textId="77777777" w:rsidR="00656AF2" w:rsidRDefault="00656AF2" w:rsidP="00656AF2">
            <w:r>
              <w:t xml:space="preserve">  on p.id = c.professorId</w:t>
            </w:r>
          </w:p>
          <w:p w14:paraId="6F6D8932" w14:textId="6C4ECB95" w:rsidR="00656AF2" w:rsidRDefault="00656AF2" w:rsidP="00656AF2">
            <w:r>
              <w:t xml:space="preserve">order by p.id  </w:t>
            </w:r>
          </w:p>
        </w:tc>
      </w:tr>
    </w:tbl>
    <w:p w14:paraId="6CB15433" w14:textId="77777777" w:rsidR="00656AF2" w:rsidRPr="00E63017" w:rsidRDefault="00656AF2" w:rsidP="00E63017"/>
    <w:p w14:paraId="747EDE2F" w14:textId="77777777" w:rsidR="00C546F9" w:rsidRPr="00C546F9" w:rsidRDefault="00C546F9" w:rsidP="00C546F9"/>
    <w:p w14:paraId="0B54681C" w14:textId="66DF8967" w:rsidR="00C546F9" w:rsidRDefault="00C546F9" w:rsidP="00C546F9">
      <w:pPr>
        <w:pStyle w:val="Heading2"/>
      </w:pPr>
      <w:bookmarkStart w:id="17" w:name="_Toc54938111"/>
      <w:r>
        <w:rPr>
          <w:rFonts w:hint="eastAsia"/>
        </w:rPr>
        <w:lastRenderedPageBreak/>
        <w:t>프로젝트 생성</w:t>
      </w:r>
      <w:bookmarkEnd w:id="17"/>
    </w:p>
    <w:p w14:paraId="402AC314" w14:textId="756351CF" w:rsidR="00C546F9" w:rsidRDefault="007B22E7" w:rsidP="00C546F9">
      <w:r>
        <w:rPr>
          <w:noProof/>
        </w:rPr>
        <w:drawing>
          <wp:inline distT="0" distB="0" distL="0" distR="0" wp14:anchorId="7E465EC4" wp14:editId="0ED49392">
            <wp:extent cx="4270379" cy="565265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147" cy="56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A5FD" w14:textId="77777777" w:rsidR="00C546F9" w:rsidRDefault="00C546F9" w:rsidP="00C54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216"/>
      </w:tblGrid>
      <w:tr w:rsidR="00C546F9" w:rsidRPr="0079475D" w14:paraId="2E7A78C1" w14:textId="77777777" w:rsidTr="00ED5987">
        <w:tc>
          <w:tcPr>
            <w:tcW w:w="0" w:type="auto"/>
            <w:shd w:val="clear" w:color="auto" w:fill="F2F2F2" w:themeFill="background1" w:themeFillShade="F2"/>
          </w:tcPr>
          <w:p w14:paraId="390EBEF1" w14:textId="77777777" w:rsidR="00C546F9" w:rsidRPr="0079475D" w:rsidRDefault="00C546F9" w:rsidP="00ED5987">
            <w:r w:rsidRPr="0079475D">
              <w:rPr>
                <w:rFonts w:hint="eastAsia"/>
              </w:rPr>
              <w:t>N</w:t>
            </w:r>
            <w:r w:rsidRPr="0079475D">
              <w:t>ame</w:t>
            </w:r>
          </w:p>
        </w:tc>
        <w:tc>
          <w:tcPr>
            <w:tcW w:w="0" w:type="auto"/>
          </w:tcPr>
          <w:p w14:paraId="05BFE9D6" w14:textId="5AC36C60" w:rsidR="00C546F9" w:rsidRPr="0079475D" w:rsidRDefault="00C546F9" w:rsidP="00ED5987">
            <w:r w:rsidRPr="0079475D">
              <w:t>result</w:t>
            </w:r>
            <w:r w:rsidRPr="0079475D">
              <w:rPr>
                <w:rFonts w:hint="eastAsia"/>
              </w:rPr>
              <w:t>M</w:t>
            </w:r>
            <w:r w:rsidRPr="0079475D">
              <w:t>ap</w:t>
            </w:r>
            <w:r w:rsidR="007B22E7">
              <w:t>4</w:t>
            </w:r>
          </w:p>
        </w:tc>
      </w:tr>
      <w:tr w:rsidR="00C546F9" w:rsidRPr="0079475D" w14:paraId="0D89D609" w14:textId="77777777" w:rsidTr="00ED5987">
        <w:tc>
          <w:tcPr>
            <w:tcW w:w="0" w:type="auto"/>
            <w:shd w:val="clear" w:color="auto" w:fill="F2F2F2" w:themeFill="background1" w:themeFillShade="F2"/>
          </w:tcPr>
          <w:p w14:paraId="2B775EEE" w14:textId="77777777" w:rsidR="00C546F9" w:rsidRPr="0079475D" w:rsidRDefault="00C546F9" w:rsidP="00ED5987">
            <w:r w:rsidRPr="0079475D">
              <w:t>Package</w:t>
            </w:r>
          </w:p>
        </w:tc>
        <w:tc>
          <w:tcPr>
            <w:tcW w:w="0" w:type="auto"/>
          </w:tcPr>
          <w:p w14:paraId="1D8189A2" w14:textId="77777777" w:rsidR="00C546F9" w:rsidRPr="0079475D" w:rsidRDefault="00C546F9" w:rsidP="00ED5987">
            <w:r w:rsidRPr="0079475D">
              <w:t>net.skhu</w:t>
            </w:r>
          </w:p>
        </w:tc>
      </w:tr>
    </w:tbl>
    <w:p w14:paraId="7BE4C400" w14:textId="77777777" w:rsidR="00C546F9" w:rsidRPr="004E5BF5" w:rsidRDefault="00C546F9" w:rsidP="00C546F9"/>
    <w:p w14:paraId="12401EB3" w14:textId="34C64ECC" w:rsidR="00C546F9" w:rsidRDefault="00AE496F" w:rsidP="00C546F9">
      <w:r>
        <w:rPr>
          <w:noProof/>
        </w:rPr>
        <w:lastRenderedPageBreak/>
        <w:drawing>
          <wp:inline distT="0" distB="0" distL="0" distR="0" wp14:anchorId="36C9B48A" wp14:editId="03C902A7">
            <wp:extent cx="5267325" cy="69723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85AE" w14:textId="77777777" w:rsidR="00C546F9" w:rsidRDefault="00C546F9" w:rsidP="00C546F9"/>
    <w:p w14:paraId="66A33714" w14:textId="77777777" w:rsidR="00C546F9" w:rsidRDefault="00C546F9" w:rsidP="00C546F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84F66D" w14:textId="77777777" w:rsidR="00C546F9" w:rsidRDefault="00C546F9" w:rsidP="00C546F9">
      <w:pPr>
        <w:pStyle w:val="Heading2"/>
      </w:pPr>
      <w:bookmarkStart w:id="18" w:name="_Toc54938112"/>
      <w:r>
        <w:rPr>
          <w:rFonts w:hint="eastAsia"/>
        </w:rPr>
        <w:lastRenderedPageBreak/>
        <w:t>p</w:t>
      </w:r>
      <w:r>
        <w:t>om.xml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46F9" w14:paraId="18A822CF" w14:textId="77777777" w:rsidTr="00ED5987">
        <w:tc>
          <w:tcPr>
            <w:tcW w:w="10456" w:type="dxa"/>
          </w:tcPr>
          <w:p w14:paraId="6DEE663F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D576FF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org.apache.tomcat.embed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142F512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tomcat-embed-jasper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0C084AF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4AF22EA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DDB2FDD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javax.servlet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groupId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CC82EB8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jstl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artifactId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B4FF04" w14:textId="77777777" w:rsidR="00C546F9" w:rsidRPr="007539F1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dependency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</w:tc>
      </w:tr>
    </w:tbl>
    <w:p w14:paraId="054C1779" w14:textId="77777777" w:rsidR="00C546F9" w:rsidRDefault="00C546F9" w:rsidP="00C546F9"/>
    <w:p w14:paraId="532D403E" w14:textId="77777777" w:rsidR="00C546F9" w:rsidRDefault="00C546F9" w:rsidP="00C546F9"/>
    <w:p w14:paraId="0A0668B6" w14:textId="77777777" w:rsidR="00C546F9" w:rsidRDefault="00C546F9" w:rsidP="00C546F9"/>
    <w:p w14:paraId="32EBCDF5" w14:textId="77777777" w:rsidR="00C546F9" w:rsidRDefault="00C546F9" w:rsidP="00C546F9">
      <w:pPr>
        <w:pStyle w:val="Heading2"/>
      </w:pPr>
      <w:bookmarkStart w:id="19" w:name="_Toc54938113"/>
      <w:r>
        <w:rPr>
          <w:rFonts w:hint="eastAsia"/>
        </w:rPr>
        <w:t>a</w:t>
      </w:r>
      <w:r>
        <w:t>pplication.properties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46F9" w14:paraId="5AEDBA1E" w14:textId="77777777" w:rsidTr="00ED5987">
        <w:tc>
          <w:tcPr>
            <w:tcW w:w="10456" w:type="dxa"/>
          </w:tcPr>
          <w:p w14:paraId="1B49008E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spring.mvc.view.prefix=</w:t>
            </w:r>
            <w:r>
              <w:rPr>
                <w:rFonts w:cs="굴림체"/>
                <w:color w:val="2AA198"/>
                <w:kern w:val="0"/>
                <w:szCs w:val="20"/>
              </w:rPr>
              <w:t>/WEB-INF/views/</w:t>
            </w:r>
          </w:p>
          <w:p w14:paraId="5AA7052D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spring.mvc.view.suffix=</w:t>
            </w:r>
            <w:r>
              <w:rPr>
                <w:rFonts w:cs="굴림체"/>
                <w:color w:val="2AA198"/>
                <w:kern w:val="0"/>
                <w:szCs w:val="20"/>
              </w:rPr>
              <w:t>.jsp</w:t>
            </w:r>
          </w:p>
          <w:p w14:paraId="547E7506" w14:textId="6F1CEE5F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</w:t>
            </w:r>
            <w:r w:rsidR="00A624EB">
              <w:rPr>
                <w:rFonts w:cs="굴림체"/>
                <w:color w:val="2AA198"/>
                <w:kern w:val="0"/>
                <w:szCs w:val="20"/>
              </w:rPr>
              <w:t>cj.</w:t>
            </w:r>
            <w:r>
              <w:rPr>
                <w:rFonts w:cs="굴림체"/>
                <w:color w:val="2AA198"/>
                <w:kern w:val="0"/>
                <w:szCs w:val="20"/>
              </w:rPr>
              <w:t>jdbc.Driver</w:t>
            </w:r>
          </w:p>
          <w:p w14:paraId="125C53AE" w14:textId="63549C93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jdbc:mysql://localhost:3306/student1?useUnicode=yes&amp;characterEncoding=UTF-8&amp;allowMultiQueries=true&amp;serverTimezone=</w:t>
            </w:r>
            <w:r w:rsidR="00A46962">
              <w:rPr>
                <w:rFonts w:cs="굴림체"/>
                <w:color w:val="2AA198"/>
                <w:kern w:val="0"/>
                <w:szCs w:val="20"/>
              </w:rPr>
              <w:t>Asia/Seoul</w:t>
            </w:r>
          </w:p>
          <w:p w14:paraId="7B02EE48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3A7C4993" w14:textId="45EABE76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 w:rsidR="007E1136">
              <w:rPr>
                <w:rFonts w:cs="굴림체" w:hint="eastAsia"/>
                <w:color w:val="2AA198"/>
                <w:kern w:val="0"/>
                <w:szCs w:val="20"/>
              </w:rPr>
              <w:t>s</w:t>
            </w:r>
            <w:r w:rsidR="007E1136">
              <w:rPr>
                <w:rFonts w:cs="굴림체"/>
                <w:color w:val="2AA198"/>
                <w:kern w:val="0"/>
                <w:szCs w:val="20"/>
              </w:rPr>
              <w:t>khuA+4.5</w:t>
            </w:r>
          </w:p>
          <w:p w14:paraId="4D1F6B56" w14:textId="77777777" w:rsidR="00C546F9" w:rsidRDefault="00C546F9" w:rsidP="00ED5987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4965A167" w14:textId="77777777" w:rsidR="00C546F9" w:rsidRPr="00184F06" w:rsidRDefault="00C546F9" w:rsidP="00ED5987"/>
        </w:tc>
      </w:tr>
    </w:tbl>
    <w:p w14:paraId="6D09F899" w14:textId="77777777" w:rsidR="00C546F9" w:rsidRDefault="00C546F9" w:rsidP="00C546F9"/>
    <w:p w14:paraId="3292EE68" w14:textId="77777777" w:rsidR="00C546F9" w:rsidRPr="00184F06" w:rsidRDefault="00C546F9" w:rsidP="00C546F9"/>
    <w:p w14:paraId="49D0EA1E" w14:textId="77777777" w:rsidR="00C546F9" w:rsidRDefault="00C546F9" w:rsidP="00C546F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B24EAC" w14:textId="77777777" w:rsidR="00C546F9" w:rsidRDefault="00C546F9" w:rsidP="00C546F9">
      <w:pPr>
        <w:pStyle w:val="Heading2"/>
      </w:pPr>
      <w:bookmarkStart w:id="20" w:name="_Toc54938114"/>
      <w:r>
        <w:rPr>
          <w:rFonts w:hint="eastAsia"/>
        </w:rPr>
        <w:lastRenderedPageBreak/>
        <w:t>C</w:t>
      </w:r>
      <w:r>
        <w:t>ourse.java</w:t>
      </w:r>
      <w:bookmarkEnd w:id="20"/>
    </w:p>
    <w:p w14:paraId="49810B27" w14:textId="77777777" w:rsidR="00C546F9" w:rsidRDefault="00C546F9" w:rsidP="00C546F9">
      <w:r>
        <w:rPr>
          <w:rFonts w:hint="eastAsia"/>
        </w:rPr>
        <w:t>s</w:t>
      </w:r>
      <w:r>
        <w:t>rc/main/java/net/skhu/dto/Course.java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546F9" w14:paraId="02302759" w14:textId="77777777" w:rsidTr="00ED5987">
        <w:tc>
          <w:tcPr>
            <w:tcW w:w="426" w:type="dxa"/>
          </w:tcPr>
          <w:p w14:paraId="7695BBF2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9581884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3B1657A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78EFE3D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3BC735B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FA23404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CB23BA4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CA6F9A3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0CC3D42F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FAFCD1D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65CBAA9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E71B92A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BD95CF1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CCF7DD7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1F1B775A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BBE6DCA" w14:textId="77777777" w:rsidR="00C546F9" w:rsidRPr="00185935" w:rsidRDefault="00C546F9" w:rsidP="00ED5987">
            <w:pPr>
              <w:pStyle w:val="a0"/>
            </w:pPr>
          </w:p>
        </w:tc>
        <w:tc>
          <w:tcPr>
            <w:tcW w:w="10631" w:type="dxa"/>
          </w:tcPr>
          <w:p w14:paraId="5386E421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78EAA8A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D558A6D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java.util.Date;</w:t>
            </w:r>
          </w:p>
          <w:p w14:paraId="35AC5D6D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088F2A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10D25C5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12C733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514D762D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Course {</w:t>
            </w:r>
          </w:p>
          <w:p w14:paraId="23BB6ACD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FCF4C4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courseName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46E92E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16C6BB8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unit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76D3BCD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professorId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49BE5A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Date </w:t>
            </w:r>
            <w:r>
              <w:rPr>
                <w:rFonts w:cs="굴림체"/>
                <w:color w:val="0000C0"/>
                <w:kern w:val="0"/>
                <w:szCs w:val="20"/>
              </w:rPr>
              <w:t>startDate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BC67B76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87B0308" w14:textId="77777777" w:rsidR="00C546F9" w:rsidRDefault="00C546F9" w:rsidP="00ED5987">
            <w:pPr>
              <w:pStyle w:val="a0"/>
            </w:pPr>
          </w:p>
        </w:tc>
      </w:tr>
    </w:tbl>
    <w:p w14:paraId="7A6D016B" w14:textId="77777777" w:rsidR="003E073D" w:rsidRDefault="003E073D" w:rsidP="003E073D">
      <w:r>
        <w:rPr>
          <w:rFonts w:hint="eastAsia"/>
        </w:rPr>
        <w:t>이 파일은 앞의 예제와 동일하다.</w:t>
      </w:r>
    </w:p>
    <w:p w14:paraId="0C6221DB" w14:textId="77777777" w:rsidR="00C546F9" w:rsidRPr="003E073D" w:rsidRDefault="00C546F9" w:rsidP="00C546F9"/>
    <w:p w14:paraId="2BB97B98" w14:textId="77777777" w:rsidR="00C546F9" w:rsidRDefault="00C546F9" w:rsidP="00C546F9"/>
    <w:p w14:paraId="05C74710" w14:textId="77777777" w:rsidR="00C546F9" w:rsidRDefault="00C546F9" w:rsidP="00C546F9"/>
    <w:p w14:paraId="48FDD4AA" w14:textId="77777777" w:rsidR="00C546F9" w:rsidRDefault="00C546F9" w:rsidP="00C546F9">
      <w:pPr>
        <w:pStyle w:val="Heading2"/>
      </w:pPr>
      <w:bookmarkStart w:id="21" w:name="_Toc54938115"/>
      <w:r>
        <w:rPr>
          <w:rFonts w:hint="eastAsia"/>
        </w:rPr>
        <w:t>P</w:t>
      </w:r>
      <w:r>
        <w:t>rofessor.java</w:t>
      </w:r>
      <w:bookmarkEnd w:id="21"/>
    </w:p>
    <w:p w14:paraId="4CD46785" w14:textId="77777777" w:rsidR="00C546F9" w:rsidRDefault="00C546F9" w:rsidP="00C546F9">
      <w:r>
        <w:rPr>
          <w:rFonts w:hint="eastAsia"/>
        </w:rPr>
        <w:t>s</w:t>
      </w:r>
      <w:r>
        <w:t>rc/main/java/net/skhu/dto/Professor.java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546F9" w14:paraId="3C4C7B95" w14:textId="77777777" w:rsidTr="00ED5987">
        <w:tc>
          <w:tcPr>
            <w:tcW w:w="426" w:type="dxa"/>
          </w:tcPr>
          <w:p w14:paraId="0B942EBD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ED1BED5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F92D7BB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F6AFF6C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6D58795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8BF458F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CDC3E0A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844DD3A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4E7BA82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8EAEF29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7E5BAE2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033F326B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2A7DDCD5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398DA66E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0A36ACA5" w14:textId="77777777" w:rsidR="00C546F9" w:rsidRPr="00185935" w:rsidRDefault="00C546F9" w:rsidP="00ED5987">
            <w:pPr>
              <w:pStyle w:val="a0"/>
            </w:pPr>
          </w:p>
        </w:tc>
        <w:tc>
          <w:tcPr>
            <w:tcW w:w="10631" w:type="dxa"/>
          </w:tcPr>
          <w:p w14:paraId="6E89F1E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3D1150EE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C5A8E9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191DA97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FB66A5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449D79B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8526C84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3D19EF6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 {</w:t>
            </w:r>
          </w:p>
          <w:p w14:paraId="2702080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3FAC49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professorName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653C838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734C225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E08C8F4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List&lt;Course&gt; </w:t>
            </w:r>
            <w:r>
              <w:rPr>
                <w:rFonts w:cs="굴림체"/>
                <w:color w:val="0000C0"/>
                <w:kern w:val="0"/>
                <w:szCs w:val="20"/>
              </w:rPr>
              <w:t>courses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212055F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864C0FD" w14:textId="77777777" w:rsidR="00C546F9" w:rsidRDefault="00C546F9" w:rsidP="00ED5987">
            <w:pPr>
              <w:pStyle w:val="a0"/>
            </w:pPr>
          </w:p>
        </w:tc>
      </w:tr>
    </w:tbl>
    <w:p w14:paraId="474D456B" w14:textId="77777777" w:rsidR="003E073D" w:rsidRDefault="003E073D" w:rsidP="003E073D">
      <w:r>
        <w:rPr>
          <w:rFonts w:hint="eastAsia"/>
        </w:rPr>
        <w:t>이 파일은 앞의 예제와 동일하다.</w:t>
      </w:r>
    </w:p>
    <w:p w14:paraId="5D2DDC84" w14:textId="77777777" w:rsidR="00C546F9" w:rsidRPr="003E073D" w:rsidRDefault="00C546F9" w:rsidP="00C546F9"/>
    <w:p w14:paraId="4371A88B" w14:textId="77777777" w:rsidR="00C546F9" w:rsidRDefault="00C546F9" w:rsidP="00C546F9"/>
    <w:p w14:paraId="7A5BA83F" w14:textId="77777777" w:rsidR="00C546F9" w:rsidRDefault="00C546F9" w:rsidP="00C546F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10F14DB" w14:textId="77777777" w:rsidR="00C546F9" w:rsidRDefault="00C546F9" w:rsidP="00C546F9">
      <w:pPr>
        <w:pStyle w:val="Heading2"/>
      </w:pPr>
      <w:bookmarkStart w:id="22" w:name="_Toc54938116"/>
      <w:r>
        <w:rPr>
          <w:rFonts w:hint="eastAsia"/>
        </w:rPr>
        <w:lastRenderedPageBreak/>
        <w:t>P</w:t>
      </w:r>
      <w:r>
        <w:t>rofessorMapper.java</w:t>
      </w:r>
      <w:bookmarkEnd w:id="22"/>
    </w:p>
    <w:p w14:paraId="4A9FE67B" w14:textId="77777777" w:rsidR="00C546F9" w:rsidRDefault="00C546F9" w:rsidP="00C546F9">
      <w:r>
        <w:rPr>
          <w:rFonts w:hint="eastAsia"/>
        </w:rPr>
        <w:t>s</w:t>
      </w:r>
      <w:r>
        <w:t>rc/main/java/net/skhu/mapper/ProfessorMapper.java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546F9" w14:paraId="46294821" w14:textId="77777777" w:rsidTr="00ED5987">
        <w:tc>
          <w:tcPr>
            <w:tcW w:w="426" w:type="dxa"/>
          </w:tcPr>
          <w:p w14:paraId="7359DD1D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98498F8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EED509D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13A6DCE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993385A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5FE5973B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5E7A321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269E3A9" w14:textId="77777777" w:rsidR="00C546F9" w:rsidRPr="00185935" w:rsidRDefault="00C546F9" w:rsidP="003E073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34F867C" w14:textId="77777777" w:rsidR="00C546F9" w:rsidRDefault="00C546F9" w:rsidP="003E073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CE736D0" w14:textId="77777777" w:rsidR="00C546F9" w:rsidRDefault="00C546F9" w:rsidP="003E073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D2E9564" w14:textId="77777777" w:rsidR="00C546F9" w:rsidRDefault="00C546F9" w:rsidP="003E073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F25F046" w14:textId="77777777" w:rsidR="00C546F9" w:rsidRDefault="00C546F9" w:rsidP="003E073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D7F8A31" w14:textId="77777777" w:rsidR="00C546F9" w:rsidRDefault="00C546F9" w:rsidP="003E073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15D7FFDC" w14:textId="77777777" w:rsidR="00C546F9" w:rsidRPr="00185935" w:rsidRDefault="00C546F9" w:rsidP="003E073D">
            <w:pPr>
              <w:pStyle w:val="a0"/>
            </w:pPr>
          </w:p>
        </w:tc>
        <w:tc>
          <w:tcPr>
            <w:tcW w:w="10631" w:type="dxa"/>
          </w:tcPr>
          <w:p w14:paraId="71626F8A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685DF0D9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6EDAE70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1749F753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BA1EFB7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5E75FAAC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1E855A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net.skhu.dto.Professor;</w:t>
            </w:r>
          </w:p>
          <w:p w14:paraId="00EECAFB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3EDA745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2F36E2BA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ProfessorMapper {</w:t>
            </w:r>
          </w:p>
          <w:p w14:paraId="67A4C4A5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718EE4B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List&lt;Professor&gt; findAll();</w:t>
            </w:r>
          </w:p>
          <w:p w14:paraId="527A92DB" w14:textId="77777777" w:rsidR="003E073D" w:rsidRDefault="003E073D" w:rsidP="003E07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BFE4EFE" w14:textId="77777777" w:rsidR="00C546F9" w:rsidRDefault="00C546F9" w:rsidP="003E073D">
            <w:pPr>
              <w:pStyle w:val="a0"/>
            </w:pPr>
          </w:p>
        </w:tc>
      </w:tr>
    </w:tbl>
    <w:p w14:paraId="38C0FC5F" w14:textId="4C1EAA63" w:rsidR="00C546F9" w:rsidRDefault="00C546F9" w:rsidP="00C546F9"/>
    <w:p w14:paraId="4F7B6777" w14:textId="3B1B87A1" w:rsidR="003F4D08" w:rsidRDefault="003F4D08" w:rsidP="00C546F9"/>
    <w:p w14:paraId="2A2F070B" w14:textId="4D85031A" w:rsidR="003F4D08" w:rsidRDefault="003F4D08" w:rsidP="003F4D08">
      <w:pPr>
        <w:pStyle w:val="Heading2"/>
      </w:pPr>
      <w:bookmarkStart w:id="23" w:name="_Toc54938117"/>
      <w:r>
        <w:rPr>
          <w:rFonts w:hint="eastAsia"/>
        </w:rPr>
        <w:t>P</w:t>
      </w:r>
      <w:r>
        <w:t>rofessorMapper.xml</w:t>
      </w:r>
      <w:bookmarkEnd w:id="23"/>
    </w:p>
    <w:p w14:paraId="7010CF39" w14:textId="77777777" w:rsidR="003F4D08" w:rsidRDefault="003F4D08" w:rsidP="003F4D08">
      <w:r>
        <w:rPr>
          <w:rFonts w:hint="eastAsia"/>
        </w:rPr>
        <w:t>s</w:t>
      </w:r>
      <w:r>
        <w:t>rc/main/java/net/skhu/mapper/ProfessorMapper.java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F4D08" w14:paraId="5E3BAE0E" w14:textId="77777777" w:rsidTr="00092BDE">
        <w:tc>
          <w:tcPr>
            <w:tcW w:w="426" w:type="dxa"/>
          </w:tcPr>
          <w:p w14:paraId="33E70A04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177FEAA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37196FA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7B9B8C8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AF2A0D5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910CC7D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481D1B1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3565DED" w14:textId="77777777" w:rsidR="003F4D08" w:rsidRPr="00185935" w:rsidRDefault="003F4D08" w:rsidP="00946B5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35E12C7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B0359A6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A930AB9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60F37BF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0DA5A61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3C9F35C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589EC24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734C63F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EA615F5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4A54540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35E7BA4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ABA4927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7951956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DF9CC9D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32B6ABF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3AACE59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ABADF35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E11DAE7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E07CA47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5BE7D118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74D749C" w14:textId="77777777" w:rsidR="003F4D08" w:rsidRDefault="003F4D08" w:rsidP="00946B53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A38A5A7" w14:textId="1B989D39" w:rsidR="003F4D08" w:rsidRPr="00185935" w:rsidRDefault="003F4D08" w:rsidP="00946B53">
            <w:pPr>
              <w:pStyle w:val="a0"/>
            </w:pPr>
          </w:p>
        </w:tc>
        <w:tc>
          <w:tcPr>
            <w:tcW w:w="10631" w:type="dxa"/>
          </w:tcPr>
          <w:p w14:paraId="3FC2F120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&lt;?</w:t>
            </w:r>
            <w:r>
              <w:rPr>
                <w:rFonts w:cs="굴림체"/>
                <w:color w:val="3F7F7F"/>
                <w:kern w:val="0"/>
                <w:szCs w:val="20"/>
              </w:rPr>
              <w:t>xml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version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"1.0"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?&gt;</w:t>
            </w:r>
          </w:p>
          <w:p w14:paraId="34A9268D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mapper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808080"/>
                <w:kern w:val="0"/>
                <w:szCs w:val="20"/>
              </w:rPr>
              <w:t>PUBLIC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"-//mybatis.org//DTD Mapper 3.0//EN"</w:t>
            </w:r>
          </w:p>
          <w:p w14:paraId="5838C577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       </w:t>
            </w:r>
            <w:r>
              <w:rPr>
                <w:rFonts w:cs="굴림체"/>
                <w:color w:val="3F7F5F"/>
                <w:kern w:val="0"/>
                <w:szCs w:val="20"/>
              </w:rPr>
              <w:t>"http://mybatis.org/dtd/mybatis-3-mapper.dtd"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4FC42B2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C975FB0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mapper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namespace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"net.skhu.mapper.ProfessorMapper"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3E9F2E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B6D830C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"findAll"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resultMap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144EDF">
              <w:rPr>
                <w:rFonts w:cs="굴림체"/>
                <w:color w:val="2A00FF"/>
                <w:kern w:val="0"/>
                <w:szCs w:val="20"/>
                <w:shd w:val="clear" w:color="auto" w:fill="99FFCC"/>
              </w:rPr>
              <w:t>professorWithCourses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3494D4E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select p.*, </w:t>
            </w:r>
          </w:p>
          <w:p w14:paraId="0E27A38C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c.id courseId, c.courseName, c.departmentId courseDepartmentId,</w:t>
            </w:r>
          </w:p>
          <w:p w14:paraId="21B9EF27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c.unit, c.startDate</w:t>
            </w:r>
          </w:p>
          <w:p w14:paraId="751874F8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from professor p join course c </w:t>
            </w:r>
          </w:p>
          <w:p w14:paraId="464C4B13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on p.id = c.professorId</w:t>
            </w:r>
          </w:p>
          <w:p w14:paraId="77E8F0D7" w14:textId="73338202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order by p.id</w:t>
            </w:r>
          </w:p>
          <w:p w14:paraId="3E6C593F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DA8AA84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AA2619F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resultMap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144EDF">
              <w:rPr>
                <w:rFonts w:cs="굴림체"/>
                <w:color w:val="2A00FF"/>
                <w:kern w:val="0"/>
                <w:szCs w:val="20"/>
                <w:shd w:val="clear" w:color="auto" w:fill="99FFCC"/>
              </w:rPr>
              <w:t>professorWithCourses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"net.skhu.dto.Professor"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287D82B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07CC76F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"professorName"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"professorName"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DFBB0AF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6BB60EBA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collection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ofType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"net.skhu.dto.Course"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25FD7CD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id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3E073D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courseId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71E6B267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"courseName"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A571EF1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"departmentId"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 w:rsidRPr="003E073D">
              <w:rPr>
                <w:rFonts w:cs="굴림체"/>
                <w:color w:val="2A00FF"/>
                <w:kern w:val="0"/>
                <w:szCs w:val="20"/>
                <w:shd w:val="clear" w:color="auto" w:fill="FFFF99"/>
              </w:rPr>
              <w:t>courseDepartmentId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3B4AD167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"unit"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"unit"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40502BB1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result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property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"startDate"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column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"startDate"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5EA905E2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collection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5538E1D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resultMap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7FAE4D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A4E898D" w14:textId="77777777" w:rsidR="00946B53" w:rsidRDefault="00946B53" w:rsidP="00946B53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mapper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A37EAE8" w14:textId="77777777" w:rsidR="003F4D08" w:rsidRDefault="003F4D08" w:rsidP="00946B53">
            <w:pPr>
              <w:pStyle w:val="a0"/>
            </w:pPr>
          </w:p>
        </w:tc>
      </w:tr>
    </w:tbl>
    <w:p w14:paraId="02D4D085" w14:textId="39502A26" w:rsidR="003F4D08" w:rsidRPr="003F4D08" w:rsidRDefault="003F4D08" w:rsidP="003F4D08"/>
    <w:p w14:paraId="05E8C16E" w14:textId="77777777" w:rsidR="00E75F03" w:rsidRDefault="00E75F03" w:rsidP="00E75F03">
      <w:r>
        <w:rPr>
          <w:color w:val="008080"/>
        </w:rPr>
        <w:t>&lt;</w:t>
      </w:r>
      <w:r>
        <w:rPr>
          <w:color w:val="3F7F7F"/>
        </w:rPr>
        <w:t>id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"id"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"id"</w:t>
      </w:r>
      <w:r>
        <w:t xml:space="preserve"> </w:t>
      </w:r>
      <w:r>
        <w:rPr>
          <w:color w:val="008080"/>
        </w:rPr>
        <w:t>/&gt;</w:t>
      </w:r>
    </w:p>
    <w:p w14:paraId="4D515162" w14:textId="5F093540" w:rsidR="00E75F03" w:rsidRDefault="00E75F03" w:rsidP="00E75F03">
      <w:r>
        <w:t xml:space="preserve">      </w:t>
      </w:r>
      <w:r>
        <w:rPr>
          <w:rFonts w:hint="eastAsia"/>
        </w:rPr>
        <w:t xml:space="preserve">조회 결과의 </w:t>
      </w:r>
      <w:r>
        <w:t xml:space="preserve">id </w:t>
      </w:r>
      <w:r>
        <w:rPr>
          <w:rFonts w:hint="eastAsia"/>
        </w:rPr>
        <w:t xml:space="preserve">컬럼은 </w:t>
      </w:r>
      <w:r w:rsidR="00026783">
        <w:t>Professor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id </w:t>
      </w:r>
      <w:r>
        <w:rPr>
          <w:rFonts w:hint="eastAsia"/>
        </w:rPr>
        <w:t>속성(</w:t>
      </w:r>
      <w:r>
        <w:t>property)</w:t>
      </w:r>
      <w:r>
        <w:rPr>
          <w:rFonts w:hint="eastAsia"/>
        </w:rPr>
        <w:t>에 채운다.</w:t>
      </w:r>
    </w:p>
    <w:p w14:paraId="43ABEDD3" w14:textId="2AA4A921" w:rsidR="00E75F03" w:rsidRDefault="00E75F03" w:rsidP="00E75F03">
      <w:r>
        <w:t xml:space="preserve">      </w:t>
      </w:r>
      <w:r>
        <w:rPr>
          <w:rFonts w:hint="eastAsia"/>
        </w:rPr>
        <w:t xml:space="preserve">이 컬럼이 </w:t>
      </w:r>
      <w:r w:rsidR="00026783">
        <w:t xml:space="preserve">professor </w:t>
      </w:r>
      <w:r>
        <w:rPr>
          <w:rFonts w:hint="eastAsia"/>
        </w:rPr>
        <w:t xml:space="preserve">테이블의 </w:t>
      </w:r>
      <w:r w:rsidRPr="00C05986">
        <w:rPr>
          <w:rFonts w:hint="eastAsia"/>
          <w:highlight w:val="yellow"/>
        </w:rPr>
        <w:t>기본키(p</w:t>
      </w:r>
      <w:r w:rsidRPr="00C05986">
        <w:rPr>
          <w:highlight w:val="yellow"/>
        </w:rPr>
        <w:t>rimary key)</w:t>
      </w:r>
      <w:r>
        <w:rPr>
          <w:rFonts w:hint="eastAsia"/>
        </w:rPr>
        <w:t xml:space="preserve">이기 때문에 </w:t>
      </w:r>
      <w:r>
        <w:t xml:space="preserve">&lt;id&gt; </w:t>
      </w:r>
      <w:r>
        <w:rPr>
          <w:rFonts w:hint="eastAsia"/>
        </w:rPr>
        <w:t>태그를 사용하였다.</w:t>
      </w:r>
    </w:p>
    <w:p w14:paraId="35CF8D99" w14:textId="77777777" w:rsidR="00E75F03" w:rsidRDefault="00E75F03" w:rsidP="00E75F03"/>
    <w:p w14:paraId="7677E72B" w14:textId="297D45FE" w:rsidR="00E75F03" w:rsidRDefault="00E75F03" w:rsidP="00E75F03">
      <w:r>
        <w:rPr>
          <w:color w:val="008080"/>
        </w:rP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</w:t>
      </w:r>
      <w:r w:rsidR="00026783">
        <w:rPr>
          <w:rFonts w:cs="굴림체"/>
          <w:color w:val="2A00FF"/>
          <w:kern w:val="0"/>
          <w:szCs w:val="20"/>
        </w:rPr>
        <w:t>professorName</w:t>
      </w:r>
      <w:r>
        <w:rPr>
          <w:color w:val="2A00FF"/>
        </w:rPr>
        <w:t>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</w:t>
      </w:r>
      <w:r w:rsidR="00026783">
        <w:rPr>
          <w:rFonts w:cs="굴림체"/>
          <w:color w:val="2A00FF"/>
          <w:kern w:val="0"/>
          <w:szCs w:val="20"/>
        </w:rPr>
        <w:t>professorName</w:t>
      </w:r>
      <w:r>
        <w:rPr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14:paraId="70EC4C7D" w14:textId="5B4E6621" w:rsidR="00E75F03" w:rsidRPr="00026783" w:rsidRDefault="00E75F03" w:rsidP="00E75F03">
      <w:r w:rsidRPr="00026783">
        <w:t xml:space="preserve">      </w:t>
      </w:r>
      <w:r w:rsidRPr="00026783">
        <w:rPr>
          <w:rFonts w:hint="eastAsia"/>
        </w:rPr>
        <w:t xml:space="preserve">조회 결과의 </w:t>
      </w:r>
      <w:r w:rsidR="00026783" w:rsidRPr="00026783">
        <w:t xml:space="preserve">professorName </w:t>
      </w:r>
      <w:r w:rsidRPr="00026783">
        <w:rPr>
          <w:rFonts w:hint="eastAsia"/>
        </w:rPr>
        <w:t xml:space="preserve">컬럼은 </w:t>
      </w:r>
      <w:r w:rsidR="00026783" w:rsidRPr="00026783">
        <w:t xml:space="preserve"> Professor</w:t>
      </w:r>
      <w:r w:rsidRPr="00026783">
        <w:t xml:space="preserve"> </w:t>
      </w:r>
      <w:r w:rsidRPr="00026783">
        <w:rPr>
          <w:rFonts w:hint="eastAsia"/>
        </w:rPr>
        <w:t xml:space="preserve">클래스의 </w:t>
      </w:r>
      <w:r w:rsidR="00026783" w:rsidRPr="00026783">
        <w:t>professor</w:t>
      </w:r>
      <w:r w:rsidRPr="00026783">
        <w:t xml:space="preserve">Name </w:t>
      </w:r>
      <w:r w:rsidRPr="00026783">
        <w:rPr>
          <w:rFonts w:hint="eastAsia"/>
        </w:rPr>
        <w:t>속성(</w:t>
      </w:r>
      <w:r w:rsidRPr="00026783">
        <w:t>property)</w:t>
      </w:r>
      <w:r w:rsidRPr="00026783">
        <w:rPr>
          <w:rFonts w:hint="eastAsia"/>
        </w:rPr>
        <w:t>에 채운다.</w:t>
      </w:r>
    </w:p>
    <w:p w14:paraId="343F3898" w14:textId="1ABE59EC" w:rsidR="00E75F03" w:rsidRDefault="00E75F03" w:rsidP="00E75F03">
      <w:r>
        <w:t xml:space="preserve">      </w:t>
      </w:r>
      <w:r>
        <w:rPr>
          <w:rFonts w:hint="eastAsia"/>
        </w:rPr>
        <w:t xml:space="preserve">이 컬럼이 </w:t>
      </w:r>
      <w:r w:rsidR="00026783">
        <w:t>professor</w:t>
      </w:r>
      <w:r>
        <w:t xml:space="preserve"> </w:t>
      </w:r>
      <w:r>
        <w:rPr>
          <w:rFonts w:hint="eastAsia"/>
        </w:rPr>
        <w:t xml:space="preserve">테이블의 기본키가 아니기 때문에 </w:t>
      </w:r>
      <w:r>
        <w:t xml:space="preserve">&lt;result&gt; </w:t>
      </w:r>
      <w:r>
        <w:rPr>
          <w:rFonts w:hint="eastAsia"/>
        </w:rPr>
        <w:t>태그를 사용하였다.</w:t>
      </w:r>
    </w:p>
    <w:p w14:paraId="786AE952" w14:textId="77777777" w:rsidR="00E75F03" w:rsidRDefault="00E75F03" w:rsidP="00E75F03"/>
    <w:p w14:paraId="3885E148" w14:textId="57F51138" w:rsidR="00E75F03" w:rsidRDefault="00E75F03" w:rsidP="00E75F03">
      <w:r>
        <w:rPr>
          <w:color w:val="008080"/>
        </w:rPr>
        <w:t>&lt;</w:t>
      </w:r>
      <w:r>
        <w:rPr>
          <w:color w:val="3F7F7F"/>
        </w:rPr>
        <w:t>collection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</w:t>
      </w:r>
      <w:r w:rsidR="00026783">
        <w:rPr>
          <w:color w:val="2A00FF"/>
        </w:rPr>
        <w:t>courses</w:t>
      </w:r>
      <w:r>
        <w:rPr>
          <w:color w:val="2A00FF"/>
        </w:rPr>
        <w:t>"</w:t>
      </w:r>
      <w:r>
        <w:t xml:space="preserve"> </w:t>
      </w:r>
      <w:r>
        <w:rPr>
          <w:color w:val="7F007F"/>
        </w:rPr>
        <w:t>ofType</w:t>
      </w:r>
      <w:r>
        <w:rPr>
          <w:color w:val="000000"/>
        </w:rPr>
        <w:t>=</w:t>
      </w:r>
      <w:r>
        <w:rPr>
          <w:color w:val="2A00FF"/>
        </w:rPr>
        <w:t>"</w:t>
      </w:r>
      <w:r w:rsidR="00026783">
        <w:rPr>
          <w:color w:val="2A00FF"/>
        </w:rPr>
        <w:t>net.skhu.dto.Course</w:t>
      </w:r>
      <w:r>
        <w:rPr>
          <w:color w:val="2A00FF"/>
        </w:rPr>
        <w:t>"</w:t>
      </w:r>
      <w:r>
        <w:rPr>
          <w:color w:val="008080"/>
        </w:rPr>
        <w:t>&gt;</w:t>
      </w:r>
    </w:p>
    <w:p w14:paraId="03204F9E" w14:textId="718E7A12" w:rsidR="00E75F03" w:rsidRDefault="00E75F03" w:rsidP="00E75F03">
      <w:r>
        <w:t xml:space="preserve">     </w:t>
      </w:r>
      <w:r w:rsidR="00026783">
        <w:t>Professor</w:t>
      </w:r>
      <w:r>
        <w:t xml:space="preserve"> </w:t>
      </w:r>
      <w:r>
        <w:rPr>
          <w:rFonts w:hint="eastAsia"/>
        </w:rPr>
        <w:t xml:space="preserve">클래스의 </w:t>
      </w:r>
      <w:r w:rsidR="00026783">
        <w:t>courses</w:t>
      </w:r>
      <w:r>
        <w:t xml:space="preserve"> </w:t>
      </w:r>
      <w:r>
        <w:rPr>
          <w:rFonts w:hint="eastAsia"/>
        </w:rPr>
        <w:t xml:space="preserve">속성에 </w:t>
      </w:r>
      <w:r w:rsidR="00026783">
        <w:t>Course</w:t>
      </w:r>
      <w:r>
        <w:t xml:space="preserve"> </w:t>
      </w:r>
      <w:r>
        <w:rPr>
          <w:rFonts w:hint="eastAsia"/>
        </w:rPr>
        <w:t>객체 목록이 채워진다.</w:t>
      </w:r>
    </w:p>
    <w:p w14:paraId="099B0651" w14:textId="41A04127" w:rsidR="00E75F03" w:rsidRDefault="00E75F03" w:rsidP="00E75F03">
      <w:r>
        <w:t xml:space="preserve">     </w:t>
      </w:r>
      <w:r w:rsidR="00026783">
        <w:t xml:space="preserve">Professor </w:t>
      </w:r>
      <w:r>
        <w:rPr>
          <w:rFonts w:hint="eastAsia"/>
        </w:rPr>
        <w:t xml:space="preserve">클래스의 </w:t>
      </w:r>
      <w:r w:rsidR="00026783">
        <w:t xml:space="preserve">courses </w:t>
      </w:r>
      <w:r>
        <w:rPr>
          <w:rFonts w:hint="eastAsia"/>
        </w:rPr>
        <w:t xml:space="preserve">속성은 </w:t>
      </w:r>
      <w:r>
        <w:t>List&lt;</w:t>
      </w:r>
      <w:r w:rsidR="00026783">
        <w:t>Course</w:t>
      </w:r>
      <w:r>
        <w:t xml:space="preserve">&gt; </w:t>
      </w:r>
      <w:r>
        <w:rPr>
          <w:rFonts w:hint="eastAsia"/>
        </w:rPr>
        <w:t>타입이다.</w:t>
      </w:r>
    </w:p>
    <w:p w14:paraId="1B4E0176" w14:textId="77777777" w:rsidR="00E75F03" w:rsidRDefault="00E75F03" w:rsidP="00E75F0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이렇게 목록(</w:t>
      </w:r>
      <w:r>
        <w:t xml:space="preserve">List) </w:t>
      </w:r>
      <w:r>
        <w:rPr>
          <w:rFonts w:hint="eastAsia"/>
        </w:rPr>
        <w:t xml:space="preserve">형태의 속성에 값을 채울 때 </w:t>
      </w:r>
      <w:r>
        <w:t xml:space="preserve">&lt;collection&gt; </w:t>
      </w:r>
      <w:r>
        <w:rPr>
          <w:rFonts w:hint="eastAsia"/>
        </w:rPr>
        <w:t>태그를 사용한다.</w:t>
      </w:r>
    </w:p>
    <w:p w14:paraId="1A9AC089" w14:textId="77777777" w:rsidR="00E75F03" w:rsidRDefault="00E75F03" w:rsidP="00E75F03"/>
    <w:p w14:paraId="3DD90699" w14:textId="26079484" w:rsidR="00E75F03" w:rsidRDefault="00E75F03" w:rsidP="00E75F03">
      <w:pPr>
        <w:rPr>
          <w:color w:val="008080"/>
        </w:rPr>
      </w:pPr>
      <w:r>
        <w:rPr>
          <w:color w:val="008080"/>
        </w:rPr>
        <w:lastRenderedPageBreak/>
        <w:t>&lt;</w:t>
      </w:r>
      <w:r>
        <w:rPr>
          <w:color w:val="3F7F7F"/>
        </w:rPr>
        <w:t>id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"id"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</w:t>
      </w:r>
      <w:r w:rsidR="00887F58">
        <w:rPr>
          <w:color w:val="2A00FF"/>
        </w:rPr>
        <w:t>courseId</w:t>
      </w:r>
      <w:r>
        <w:rPr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14:paraId="49DEEDF7" w14:textId="7F65708E" w:rsidR="00E75F03" w:rsidRDefault="00E75F03" w:rsidP="00E75F03">
      <w:r>
        <w:t xml:space="preserve">  </w:t>
      </w:r>
      <w:r>
        <w:rPr>
          <w:rFonts w:hint="eastAsia"/>
        </w:rPr>
        <w:t xml:space="preserve">   조회 결과의 </w:t>
      </w:r>
      <w:r w:rsidR="00887F58">
        <w:t>courseId</w:t>
      </w:r>
      <w:r>
        <w:t xml:space="preserve"> </w:t>
      </w:r>
      <w:r>
        <w:rPr>
          <w:rFonts w:hint="eastAsia"/>
        </w:rPr>
        <w:t xml:space="preserve">컬럼은 </w:t>
      </w:r>
      <w:r w:rsidR="00887F58">
        <w:t>Course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id </w:t>
      </w:r>
      <w:r>
        <w:rPr>
          <w:rFonts w:hint="eastAsia"/>
        </w:rPr>
        <w:t>속성에 채운다.</w:t>
      </w:r>
    </w:p>
    <w:p w14:paraId="085BFEBE" w14:textId="07835C91" w:rsidR="00E75F03" w:rsidRDefault="00E75F03" w:rsidP="00E75F03">
      <w:r>
        <w:t xml:space="preserve">     </w:t>
      </w:r>
      <w:r>
        <w:rPr>
          <w:rFonts w:hint="eastAsia"/>
        </w:rPr>
        <w:t xml:space="preserve">이 컬럼이 </w:t>
      </w:r>
      <w:r w:rsidR="00887F58">
        <w:t>course</w:t>
      </w:r>
      <w:r>
        <w:t xml:space="preserve"> </w:t>
      </w:r>
      <w:r>
        <w:rPr>
          <w:rFonts w:hint="eastAsia"/>
        </w:rPr>
        <w:t xml:space="preserve">테이블의 기본키이기 때문에 </w:t>
      </w:r>
      <w:r>
        <w:t xml:space="preserve">&lt;id&gt; </w:t>
      </w:r>
      <w:r>
        <w:rPr>
          <w:rFonts w:hint="eastAsia"/>
        </w:rPr>
        <w:t>태그를 사용하였다.</w:t>
      </w:r>
    </w:p>
    <w:p w14:paraId="4C48629D" w14:textId="77777777" w:rsidR="00E75F03" w:rsidRDefault="00E75F03" w:rsidP="00E75F03"/>
    <w:p w14:paraId="0FFC0598" w14:textId="70222B7D" w:rsidR="00E75F03" w:rsidRDefault="00E75F03" w:rsidP="00E75F03">
      <w:pPr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result</w:t>
      </w:r>
      <w:r>
        <w:t xml:space="preserve"> 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color w:val="2A00FF"/>
        </w:rPr>
        <w:t>"</w:t>
      </w:r>
      <w:r w:rsidR="00887F58">
        <w:rPr>
          <w:color w:val="2A00FF"/>
        </w:rPr>
        <w:t>courseName</w:t>
      </w:r>
      <w:r>
        <w:rPr>
          <w:color w:val="2A00FF"/>
        </w:rPr>
        <w:t>"</w:t>
      </w:r>
      <w:r>
        <w:t xml:space="preserve"> </w:t>
      </w:r>
      <w:r>
        <w:rPr>
          <w:color w:val="7F007F"/>
        </w:rPr>
        <w:t>column</w:t>
      </w:r>
      <w:r>
        <w:rPr>
          <w:color w:val="000000"/>
        </w:rPr>
        <w:t>=</w:t>
      </w:r>
      <w:r>
        <w:rPr>
          <w:color w:val="2A00FF"/>
        </w:rPr>
        <w:t>"</w:t>
      </w:r>
      <w:r w:rsidR="00887F58">
        <w:rPr>
          <w:color w:val="2A00FF"/>
        </w:rPr>
        <w:t>courseName</w:t>
      </w:r>
      <w:r>
        <w:rPr>
          <w:color w:val="2A00FF"/>
        </w:rPr>
        <w:t>"</w:t>
      </w:r>
      <w:r>
        <w:rPr>
          <w:color w:val="008080"/>
        </w:rPr>
        <w:t>/&gt;</w:t>
      </w:r>
    </w:p>
    <w:p w14:paraId="526F428D" w14:textId="70653F9C" w:rsidR="00E75F03" w:rsidRPr="00887F58" w:rsidRDefault="00E75F03" w:rsidP="00E75F03">
      <w:r w:rsidRPr="00887F58">
        <w:t xml:space="preserve">     </w:t>
      </w:r>
      <w:r w:rsidRPr="00887F58">
        <w:rPr>
          <w:rFonts w:hint="eastAsia"/>
        </w:rPr>
        <w:t xml:space="preserve">조회 결과의 </w:t>
      </w:r>
      <w:r w:rsidR="00887F58" w:rsidRPr="00887F58">
        <w:t>courseName</w:t>
      </w:r>
      <w:r w:rsidR="00887F58">
        <w:t xml:space="preserve"> </w:t>
      </w:r>
      <w:r w:rsidRPr="00887F58">
        <w:rPr>
          <w:rFonts w:hint="eastAsia"/>
        </w:rPr>
        <w:t xml:space="preserve">컬럼은 </w:t>
      </w:r>
      <w:r w:rsidR="00887F58">
        <w:t>Course</w:t>
      </w:r>
      <w:r w:rsidRPr="00887F58">
        <w:t xml:space="preserve"> </w:t>
      </w:r>
      <w:r w:rsidRPr="00887F58">
        <w:rPr>
          <w:rFonts w:hint="eastAsia"/>
        </w:rPr>
        <w:t xml:space="preserve">클래스의 </w:t>
      </w:r>
      <w:r w:rsidR="00887F58">
        <w:t>courseName</w:t>
      </w:r>
      <w:r w:rsidRPr="00887F58">
        <w:rPr>
          <w:rFonts w:hint="eastAsia"/>
        </w:rPr>
        <w:t xml:space="preserve"> 속성(</w:t>
      </w:r>
      <w:r w:rsidRPr="00887F58">
        <w:t>property)</w:t>
      </w:r>
      <w:r w:rsidRPr="00887F58">
        <w:rPr>
          <w:rFonts w:hint="eastAsia"/>
        </w:rPr>
        <w:t>에 채운다.</w:t>
      </w:r>
    </w:p>
    <w:p w14:paraId="11590D1E" w14:textId="5C010411" w:rsidR="00E75F03" w:rsidRDefault="00E75F03" w:rsidP="00E75F03">
      <w:r>
        <w:t xml:space="preserve">     </w:t>
      </w:r>
      <w:r>
        <w:rPr>
          <w:rFonts w:hint="eastAsia"/>
        </w:rPr>
        <w:t xml:space="preserve">이 컬럼이 </w:t>
      </w:r>
      <w:r w:rsidR="00887F58">
        <w:t>course</w:t>
      </w:r>
      <w:r>
        <w:t xml:space="preserve"> </w:t>
      </w:r>
      <w:r>
        <w:rPr>
          <w:rFonts w:hint="eastAsia"/>
        </w:rPr>
        <w:t xml:space="preserve">테이블의 기본키가 아니기 때문에 </w:t>
      </w:r>
      <w:r>
        <w:t xml:space="preserve">&lt;result&gt; </w:t>
      </w:r>
      <w:r>
        <w:rPr>
          <w:rFonts w:hint="eastAsia"/>
        </w:rPr>
        <w:t>태그를 사용하였다.</w:t>
      </w:r>
    </w:p>
    <w:p w14:paraId="2058EEF9" w14:textId="77777777" w:rsidR="00E75F03" w:rsidRDefault="00E75F03" w:rsidP="00E75F03"/>
    <w:p w14:paraId="0CF200F6" w14:textId="6C7F7EF2" w:rsidR="003F4D08" w:rsidRDefault="003F4D08" w:rsidP="00C546F9"/>
    <w:p w14:paraId="72360C96" w14:textId="722BD315" w:rsidR="00852270" w:rsidRDefault="00123B08" w:rsidP="00C546F9">
      <w:r w:rsidRPr="00E63017">
        <w:rPr>
          <w:noProof/>
        </w:rPr>
        <w:drawing>
          <wp:inline distT="0" distB="0" distL="0" distR="0" wp14:anchorId="164DBF59" wp14:editId="3FB27068">
            <wp:extent cx="5801535" cy="343900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AE5" w14:textId="35B6C0D4" w:rsidR="00852270" w:rsidRDefault="00852270" w:rsidP="00C546F9"/>
    <w:p w14:paraId="39193FD9" w14:textId="77777777" w:rsidR="00443E61" w:rsidRDefault="00443E61" w:rsidP="00443E61">
      <w:r>
        <w:rPr>
          <w:rFonts w:hint="eastAsia"/>
        </w:rPr>
        <w:t xml:space="preserve">위 조회 결과는 mybatis </w:t>
      </w:r>
      <w:r>
        <w:t xml:space="preserve">resultMap </w:t>
      </w:r>
      <w:r>
        <w:rPr>
          <w:rFonts w:hint="eastAsia"/>
        </w:rPr>
        <w:t>에 의해서 다음과 같은 객체 구조로 형태로 변형된다.</w:t>
      </w:r>
    </w:p>
    <w:p w14:paraId="18B32CD8" w14:textId="77777777" w:rsidR="00443E61" w:rsidRDefault="00443E61" w:rsidP="00443E61"/>
    <w:tbl>
      <w:tblPr>
        <w:tblW w:w="977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1625"/>
        <w:gridCol w:w="1308"/>
        <w:gridCol w:w="1080"/>
        <w:gridCol w:w="1399"/>
        <w:gridCol w:w="1308"/>
        <w:gridCol w:w="1100"/>
        <w:gridCol w:w="1296"/>
      </w:tblGrid>
      <w:tr w:rsidR="00CA0309" w:rsidRPr="003E1767" w14:paraId="2CEC1B51" w14:textId="77777777" w:rsidTr="00AD3537">
        <w:trPr>
          <w:trHeight w:hRule="exact" w:val="284"/>
        </w:trPr>
        <w:tc>
          <w:tcPr>
            <w:tcW w:w="97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2CCC191C" w14:textId="63D79D7E" w:rsidR="00CA0309" w:rsidRPr="003E1767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Professor</w:t>
            </w:r>
            <w:r w:rsidRPr="003E17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객체</w:t>
            </w:r>
          </w:p>
        </w:tc>
      </w:tr>
      <w:tr w:rsidR="00CA0309" w:rsidRPr="003E1767" w14:paraId="408666F9" w14:textId="77777777" w:rsidTr="00BC554E">
        <w:trPr>
          <w:trHeight w:hRule="exact" w:val="284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78E0CB96" w14:textId="77777777" w:rsidR="00CA0309" w:rsidRPr="003E1767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E17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14:paraId="62EF3F89" w14:textId="03243788" w:rsidR="00CA0309" w:rsidRPr="003E1767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professorName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21C614" w14:textId="3D9B8CC5" w:rsidR="00CA0309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epartmentI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0F656954" w14:textId="4A571D94" w:rsidR="00CA0309" w:rsidRPr="003E1767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List&lt;Course&gt; courses</w:t>
            </w:r>
          </w:p>
        </w:tc>
      </w:tr>
      <w:tr w:rsidR="00CA0309" w:rsidRPr="003E1767" w14:paraId="4E48D966" w14:textId="77777777" w:rsidTr="00C35BCA">
        <w:trPr>
          <w:trHeight w:hRule="exact" w:val="284"/>
        </w:trPr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945C8" w14:textId="77777777" w:rsidR="00CA0309" w:rsidRPr="003E1767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F600" w14:textId="77777777" w:rsidR="00CA0309" w:rsidRPr="003E1767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6CB96" w14:textId="77777777" w:rsidR="00CA0309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21F85104" w14:textId="6036A9FB" w:rsidR="00CA0309" w:rsidRDefault="00CA030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Course</w:t>
            </w:r>
            <w:r w:rsidRPr="003E17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객체</w:t>
            </w:r>
          </w:p>
        </w:tc>
      </w:tr>
      <w:tr w:rsidR="00857926" w:rsidRPr="003E1767" w14:paraId="6045FD86" w14:textId="77777777" w:rsidTr="0083545F">
        <w:trPr>
          <w:trHeight w:hRule="exact" w:val="284"/>
        </w:trPr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8FAD1" w14:textId="77777777" w:rsidR="00857926" w:rsidRPr="003E1767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AF8D2" w14:textId="77777777" w:rsidR="00857926" w:rsidRPr="003E1767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71FAC9" w14:textId="77777777" w:rsidR="00857926" w:rsidRPr="003E1767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14:paraId="7F386268" w14:textId="4BB0D897" w:rsidR="00857926" w:rsidRPr="003E1767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E17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14:paraId="312432FB" w14:textId="025C686C" w:rsidR="00857926" w:rsidRPr="003E1767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courseName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3ABF1A2" w14:textId="433B8890" w:rsidR="00857926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epartmentId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14:paraId="54C4A31F" w14:textId="65323F1C" w:rsidR="00857926" w:rsidRPr="003E1767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nit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noWrap/>
            <w:vAlign w:val="center"/>
            <w:hideMark/>
          </w:tcPr>
          <w:p w14:paraId="16B2B13C" w14:textId="1CA0C9C3" w:rsidR="00857926" w:rsidRPr="003E1767" w:rsidRDefault="00857926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startDate</w:t>
            </w:r>
          </w:p>
        </w:tc>
      </w:tr>
      <w:tr w:rsidR="00EA69EE" w:rsidRPr="003E1767" w14:paraId="4A29B949" w14:textId="77777777" w:rsidTr="00715E3C">
        <w:trPr>
          <w:trHeight w:hRule="exact" w:val="284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81BD664" w14:textId="77777777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E176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FCBCED" w14:textId="268AC0B1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김국어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B1BEBDE" w14:textId="6A921EE9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8C104" w14:textId="79036695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8608" w14:textId="1F5A22AA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국어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1723" w14:textId="5DF2C84A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F90A3" w14:textId="3DE33246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C8BBE" w14:textId="3B4383CC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2017-03-02</w:t>
            </w:r>
          </w:p>
        </w:tc>
      </w:tr>
      <w:tr w:rsidR="00EA69EE" w:rsidRPr="003E1767" w14:paraId="7E8C08C1" w14:textId="77777777" w:rsidTr="00715E3C">
        <w:trPr>
          <w:trHeight w:hRule="exact" w:val="284"/>
        </w:trPr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0760" w14:textId="77777777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D042" w14:textId="77777777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61D3C44" w14:textId="77777777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3A6A" w14:textId="606F2458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9E17" w14:textId="709BA37D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고전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DF9A" w14:textId="1DDBEA00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1D14A" w14:textId="342561B8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E42A" w14:textId="0A1A3547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2016-09-01</w:t>
            </w:r>
          </w:p>
        </w:tc>
      </w:tr>
      <w:tr w:rsidR="00EA69EE" w:rsidRPr="003E1767" w14:paraId="3CD22E74" w14:textId="77777777" w:rsidTr="00715E3C">
        <w:trPr>
          <w:trHeight w:hRule="exact" w:val="284"/>
        </w:trPr>
        <w:tc>
          <w:tcPr>
            <w:tcW w:w="6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41D1" w14:textId="664CEBE9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C384" w14:textId="0F9E12FE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 w:val="18"/>
                <w:szCs w:val="18"/>
              </w:rPr>
              <w:t>이문학</w:t>
            </w:r>
          </w:p>
        </w:tc>
        <w:tc>
          <w:tcPr>
            <w:tcW w:w="130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7AEA1ED" w14:textId="3E4B5C10" w:rsidR="00EA69EE" w:rsidRPr="003E1767" w:rsidRDefault="00EA69EE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6EE6C" w14:textId="5F6ABD4C" w:rsidR="00EA69EE" w:rsidRDefault="00D05B90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5950" w14:textId="3C0B86D0" w:rsidR="00EA69EE" w:rsidRDefault="002F3B4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0EC2" w14:textId="213F9B5A" w:rsidR="00EA69EE" w:rsidRDefault="002F3B4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EC66" w14:textId="2037919B" w:rsidR="00EA69EE" w:rsidRDefault="002F3B4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E4ED" w14:textId="6294BF64" w:rsidR="00EA69EE" w:rsidRDefault="002F3B49" w:rsidP="00D05B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017-03-02</w:t>
            </w:r>
          </w:p>
        </w:tc>
      </w:tr>
      <w:tr w:rsidR="002F3B49" w:rsidRPr="003E1767" w14:paraId="237E7A67" w14:textId="77777777" w:rsidTr="00ED5987">
        <w:trPr>
          <w:trHeight w:hRule="exact" w:val="284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5204CED" w14:textId="4E1DBD38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333F7B0" w14:textId="252AC026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박영어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BB201BD" w14:textId="0203BC2B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99197" w14:textId="6362FC13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3734" w14:textId="25D3A398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영어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AE90" w14:textId="3944B6EF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AC100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EC0D" w14:textId="58749602" w:rsidR="002F3B49" w:rsidRPr="003E1767" w:rsidRDefault="00F01941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2016-09-01</w:t>
            </w:r>
          </w:p>
        </w:tc>
      </w:tr>
      <w:tr w:rsidR="002F3B49" w:rsidRPr="003E1767" w14:paraId="0832DD58" w14:textId="77777777" w:rsidTr="00ED5987">
        <w:trPr>
          <w:trHeight w:hRule="exact" w:val="284"/>
        </w:trPr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66D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E899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1AF3017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BB84" w14:textId="66268405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ABD01" w14:textId="292345EA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영문학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8131" w14:textId="30809202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6069F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E916" w14:textId="552545B5" w:rsidR="002F3B49" w:rsidRPr="003E1767" w:rsidRDefault="00F01941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2016-09-01</w:t>
            </w:r>
          </w:p>
        </w:tc>
      </w:tr>
      <w:tr w:rsidR="002F3B49" w:rsidRPr="003E1767" w14:paraId="3453201B" w14:textId="77777777" w:rsidTr="00ED5987">
        <w:trPr>
          <w:trHeight w:hRule="exact" w:val="284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2621F1C" w14:textId="6471D84C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9503A1C" w14:textId="671EEBE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홍불어</w:t>
            </w:r>
          </w:p>
        </w:tc>
        <w:tc>
          <w:tcPr>
            <w:tcW w:w="130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D1FBD9" w14:textId="36BE6792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765BC" w14:textId="1624992F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B617" w14:textId="2D7B8AEF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불어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4D33" w14:textId="502D6926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63E3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C472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2017-03-02</w:t>
            </w:r>
          </w:p>
        </w:tc>
      </w:tr>
      <w:tr w:rsidR="002F3B49" w:rsidRPr="003E1767" w14:paraId="1E35579B" w14:textId="77777777" w:rsidTr="00ED5987">
        <w:trPr>
          <w:trHeight w:hRule="exact" w:val="284"/>
        </w:trPr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8BB7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D880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13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658B6D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C823" w14:textId="71E1EF79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C400" w14:textId="711E865B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불문학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134F" w14:textId="0645725D" w:rsidR="002F3B49" w:rsidRPr="003E1767" w:rsidRDefault="00F95EFF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9957" w14:textId="77777777" w:rsidR="002F3B49" w:rsidRPr="003E1767" w:rsidRDefault="002F3B49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57B3" w14:textId="25F5A1F9" w:rsidR="002F3B49" w:rsidRPr="003E1767" w:rsidRDefault="00F01941" w:rsidP="00ED598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017-03-02</w:t>
            </w:r>
          </w:p>
        </w:tc>
      </w:tr>
    </w:tbl>
    <w:p w14:paraId="761FEF4B" w14:textId="77777777" w:rsidR="00443E61" w:rsidRDefault="00443E61" w:rsidP="00443E61"/>
    <w:p w14:paraId="0A049C33" w14:textId="53B13987" w:rsidR="0008101B" w:rsidRDefault="0008101B" w:rsidP="0008101B">
      <w:r>
        <w:rPr>
          <w:rFonts w:hint="eastAsia"/>
        </w:rPr>
        <w:t xml:space="preserve">김국어 </w:t>
      </w:r>
      <w:r>
        <w:t xml:space="preserve">Professor </w:t>
      </w:r>
      <w:r>
        <w:rPr>
          <w:rFonts w:hint="eastAsia"/>
        </w:rPr>
        <w:t xml:space="preserve">객체의 </w:t>
      </w:r>
      <w:r>
        <w:t>course</w:t>
      </w:r>
      <w:r w:rsidR="00152646"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속성에는 </w:t>
      </w:r>
      <w:r>
        <w:t xml:space="preserve">2 </w:t>
      </w:r>
      <w:r>
        <w:rPr>
          <w:rFonts w:hint="eastAsia"/>
        </w:rPr>
        <w:t xml:space="preserve">개의 </w:t>
      </w:r>
      <w:r>
        <w:t xml:space="preserve">Course </w:t>
      </w:r>
      <w:r>
        <w:rPr>
          <w:rFonts w:hint="eastAsia"/>
        </w:rPr>
        <w:t>객체 목록</w:t>
      </w:r>
      <w:r w:rsidR="00152646">
        <w:rPr>
          <w:rFonts w:hint="eastAsia"/>
        </w:rPr>
        <w:t>(</w:t>
      </w:r>
      <w:r w:rsidR="00152646">
        <w:t>List&lt;Course&gt;)</w:t>
      </w:r>
      <w:r>
        <w:rPr>
          <w:rFonts w:hint="eastAsia"/>
        </w:rPr>
        <w:t>이 채워진다.</w:t>
      </w:r>
    </w:p>
    <w:p w14:paraId="6DE915E9" w14:textId="661FB038" w:rsidR="0008101B" w:rsidRDefault="00152646" w:rsidP="0008101B">
      <w:r>
        <w:rPr>
          <w:rFonts w:hint="eastAsia"/>
        </w:rPr>
        <w:t>이문학</w:t>
      </w:r>
      <w:r w:rsidR="0008101B">
        <w:rPr>
          <w:rFonts w:hint="eastAsia"/>
        </w:rPr>
        <w:t xml:space="preserve"> </w:t>
      </w:r>
      <w:r w:rsidR="0008101B">
        <w:t xml:space="preserve">Professor </w:t>
      </w:r>
      <w:r w:rsidR="0008101B">
        <w:rPr>
          <w:rFonts w:hint="eastAsia"/>
        </w:rPr>
        <w:t xml:space="preserve">객체의 </w:t>
      </w:r>
      <w:r>
        <w:t>course</w:t>
      </w:r>
      <w:r>
        <w:rPr>
          <w:rFonts w:hint="eastAsia"/>
        </w:rPr>
        <w:t>s</w:t>
      </w:r>
      <w:r>
        <w:t xml:space="preserve"> </w:t>
      </w:r>
      <w:r w:rsidR="0008101B">
        <w:rPr>
          <w:rFonts w:hint="eastAsia"/>
        </w:rPr>
        <w:t xml:space="preserve">속성에는 </w:t>
      </w:r>
      <w:r>
        <w:t>1</w:t>
      </w:r>
      <w:r w:rsidR="0008101B">
        <w:t xml:space="preserve"> </w:t>
      </w:r>
      <w:r w:rsidR="0008101B">
        <w:rPr>
          <w:rFonts w:hint="eastAsia"/>
        </w:rPr>
        <w:t xml:space="preserve">개의 </w:t>
      </w:r>
      <w:r>
        <w:t xml:space="preserve">Course </w:t>
      </w:r>
      <w:r w:rsidR="0008101B">
        <w:rPr>
          <w:rFonts w:hint="eastAsia"/>
        </w:rPr>
        <w:t>객체 목록</w:t>
      </w:r>
      <w:r>
        <w:rPr>
          <w:rFonts w:hint="eastAsia"/>
        </w:rPr>
        <w:t>(</w:t>
      </w:r>
      <w:r>
        <w:t>List&lt;Course&gt;)</w:t>
      </w:r>
      <w:r w:rsidR="0008101B">
        <w:rPr>
          <w:rFonts w:hint="eastAsia"/>
        </w:rPr>
        <w:t>이 채워진다.</w:t>
      </w:r>
    </w:p>
    <w:p w14:paraId="21FA6D21" w14:textId="68B84E40" w:rsidR="0008101B" w:rsidRDefault="00152646" w:rsidP="0008101B">
      <w:r>
        <w:rPr>
          <w:rFonts w:hint="eastAsia"/>
        </w:rPr>
        <w:t>박영어</w:t>
      </w:r>
      <w:r w:rsidR="0008101B">
        <w:rPr>
          <w:rFonts w:hint="eastAsia"/>
        </w:rPr>
        <w:t xml:space="preserve"> </w:t>
      </w:r>
      <w:r w:rsidR="0008101B">
        <w:t xml:space="preserve">Professor </w:t>
      </w:r>
      <w:r w:rsidR="0008101B">
        <w:rPr>
          <w:rFonts w:hint="eastAsia"/>
        </w:rPr>
        <w:t xml:space="preserve">객체의 </w:t>
      </w:r>
      <w:r>
        <w:t>course</w:t>
      </w:r>
      <w:r>
        <w:rPr>
          <w:rFonts w:hint="eastAsia"/>
        </w:rPr>
        <w:t>s</w:t>
      </w:r>
      <w:r>
        <w:t xml:space="preserve"> </w:t>
      </w:r>
      <w:r w:rsidR="0008101B">
        <w:rPr>
          <w:rFonts w:hint="eastAsia"/>
        </w:rPr>
        <w:t xml:space="preserve">속성에는 </w:t>
      </w:r>
      <w:r>
        <w:t>2</w:t>
      </w:r>
      <w:r w:rsidR="0008101B">
        <w:t xml:space="preserve"> </w:t>
      </w:r>
      <w:r w:rsidR="0008101B">
        <w:rPr>
          <w:rFonts w:hint="eastAsia"/>
        </w:rPr>
        <w:t xml:space="preserve">개의 </w:t>
      </w:r>
      <w:r>
        <w:t xml:space="preserve">Course </w:t>
      </w:r>
      <w:r w:rsidR="0008101B">
        <w:rPr>
          <w:rFonts w:hint="eastAsia"/>
        </w:rPr>
        <w:t>객체 목록</w:t>
      </w:r>
      <w:r>
        <w:rPr>
          <w:rFonts w:hint="eastAsia"/>
        </w:rPr>
        <w:t>(</w:t>
      </w:r>
      <w:r>
        <w:t>List&lt;Course&gt;)</w:t>
      </w:r>
      <w:r w:rsidR="0008101B">
        <w:rPr>
          <w:rFonts w:hint="eastAsia"/>
        </w:rPr>
        <w:t>이 채워진다.</w:t>
      </w:r>
    </w:p>
    <w:p w14:paraId="71D8B5F0" w14:textId="019EDB66" w:rsidR="00152646" w:rsidRDefault="00152646" w:rsidP="00152646">
      <w:r>
        <w:rPr>
          <w:rFonts w:hint="eastAsia"/>
        </w:rPr>
        <w:t xml:space="preserve">홍불어 </w:t>
      </w:r>
      <w:r>
        <w:t xml:space="preserve">Professor </w:t>
      </w:r>
      <w:r>
        <w:rPr>
          <w:rFonts w:hint="eastAsia"/>
        </w:rPr>
        <w:t xml:space="preserve">객체의 </w:t>
      </w:r>
      <w:r>
        <w:t>course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속성에는 </w:t>
      </w:r>
      <w:r>
        <w:t xml:space="preserve">2 </w:t>
      </w:r>
      <w:r>
        <w:rPr>
          <w:rFonts w:hint="eastAsia"/>
        </w:rPr>
        <w:t xml:space="preserve">개의 </w:t>
      </w:r>
      <w:r>
        <w:t xml:space="preserve">Course </w:t>
      </w:r>
      <w:r>
        <w:rPr>
          <w:rFonts w:hint="eastAsia"/>
        </w:rPr>
        <w:t>객체 목록(</w:t>
      </w:r>
      <w:r>
        <w:t>List&lt;Course&gt;)</w:t>
      </w:r>
      <w:r>
        <w:rPr>
          <w:rFonts w:hint="eastAsia"/>
        </w:rPr>
        <w:t>이 채워진다.</w:t>
      </w:r>
    </w:p>
    <w:p w14:paraId="1F394A9B" w14:textId="77777777" w:rsidR="0008101B" w:rsidRPr="005D6CC7" w:rsidRDefault="0008101B" w:rsidP="0008101B"/>
    <w:p w14:paraId="73EFD7F3" w14:textId="77777777" w:rsidR="0008101B" w:rsidRDefault="0008101B" w:rsidP="0008101B">
      <w:r>
        <w:rPr>
          <w:rFonts w:hint="eastAsia"/>
        </w:rPr>
        <w:t xml:space="preserve">위 과정은 </w:t>
      </w:r>
      <w:r>
        <w:t>myBatis</w:t>
      </w:r>
      <w:r>
        <w:rPr>
          <w:rFonts w:hint="eastAsia"/>
        </w:rPr>
        <w:t xml:space="preserve">의 </w:t>
      </w:r>
      <w:r>
        <w:t xml:space="preserve">resultMap </w:t>
      </w:r>
      <w:r>
        <w:rPr>
          <w:rFonts w:hint="eastAsia"/>
        </w:rPr>
        <w:t>기능에 의해서 자동으로 실행된다.</w:t>
      </w:r>
    </w:p>
    <w:p w14:paraId="533C7598" w14:textId="77777777" w:rsidR="0008101B" w:rsidRDefault="0008101B" w:rsidP="0008101B"/>
    <w:p w14:paraId="422BF733" w14:textId="77777777" w:rsidR="00443E61" w:rsidRPr="0008101B" w:rsidRDefault="00443E61" w:rsidP="00443E61"/>
    <w:p w14:paraId="3F104E85" w14:textId="77777777" w:rsidR="00045D2B" w:rsidRDefault="00045D2B" w:rsidP="00C546F9"/>
    <w:p w14:paraId="4383E360" w14:textId="77777777" w:rsidR="00045D2B" w:rsidRPr="00E75F03" w:rsidRDefault="00045D2B" w:rsidP="00C546F9"/>
    <w:p w14:paraId="5E9E8EF1" w14:textId="77777777" w:rsidR="00C546F9" w:rsidRDefault="00C546F9" w:rsidP="00C546F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DEA9DE" w14:textId="77777777" w:rsidR="00C546F9" w:rsidRDefault="00C546F9" w:rsidP="00C546F9">
      <w:pPr>
        <w:pStyle w:val="Heading2"/>
      </w:pPr>
      <w:bookmarkStart w:id="24" w:name="_Toc54938118"/>
      <w:r>
        <w:rPr>
          <w:rFonts w:hint="eastAsia"/>
        </w:rPr>
        <w:lastRenderedPageBreak/>
        <w:t>P</w:t>
      </w:r>
      <w:r>
        <w:t>rofessorController.java</w:t>
      </w:r>
      <w:bookmarkEnd w:id="24"/>
    </w:p>
    <w:p w14:paraId="102755DC" w14:textId="77777777" w:rsidR="00C546F9" w:rsidRDefault="00C546F9" w:rsidP="00C546F9">
      <w:r>
        <w:rPr>
          <w:rFonts w:hint="eastAsia"/>
        </w:rPr>
        <w:t>s</w:t>
      </w:r>
      <w:r>
        <w:t>rc/main/net/skhu/controller/ProfessorController.java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546F9" w14:paraId="53539E4D" w14:textId="77777777" w:rsidTr="00ED5987">
        <w:tc>
          <w:tcPr>
            <w:tcW w:w="426" w:type="dxa"/>
          </w:tcPr>
          <w:p w14:paraId="501592D7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6AF2B9A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928A98E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7FD9B07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73151B5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A185163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1F72B7E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524C433C" w14:textId="77777777" w:rsidR="00C546F9" w:rsidRPr="00185935" w:rsidRDefault="00C546F9" w:rsidP="009517D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2BC330E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8FF8D42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1EDAE968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F38F8BF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7AB998B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D2E4162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28F4F47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EE1283D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ED19702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99B0277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ABA67CC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4C2CCB69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D844DDD" w14:textId="77777777" w:rsidR="00C546F9" w:rsidRDefault="00C546F9" w:rsidP="009517D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13DECDE" w14:textId="77777777" w:rsidR="00C546F9" w:rsidRPr="00185935" w:rsidRDefault="00C546F9" w:rsidP="009517DA">
            <w:pPr>
              <w:pStyle w:val="a0"/>
            </w:pPr>
          </w:p>
        </w:tc>
        <w:tc>
          <w:tcPr>
            <w:tcW w:w="10631" w:type="dxa"/>
          </w:tcPr>
          <w:p w14:paraId="1943D868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net.skhu.controller;</w:t>
            </w:r>
          </w:p>
          <w:p w14:paraId="5AD1CBAC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D7F60AC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5AAC827F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org.springframework.stereotype.Controller;</w:t>
            </w:r>
          </w:p>
          <w:p w14:paraId="27171E13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org.springframework.ui.Model;</w:t>
            </w:r>
          </w:p>
          <w:p w14:paraId="3CE993DF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org.springframework.web.bind.annotation.RequestMapping;</w:t>
            </w:r>
          </w:p>
          <w:p w14:paraId="67DAAB19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AE2DD29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net.skhu.mapper.ProfessorMapper;</w:t>
            </w:r>
          </w:p>
          <w:p w14:paraId="7C4B4A21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67C4D4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@Controller</w:t>
            </w:r>
          </w:p>
          <w:p w14:paraId="7AF6E822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ProfessorController {</w:t>
            </w:r>
          </w:p>
          <w:p w14:paraId="6D344893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9D122B8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ProfessorMapper </w:t>
            </w:r>
            <w:r>
              <w:rPr>
                <w:rFonts w:cs="굴림체"/>
                <w:color w:val="0000C0"/>
                <w:kern w:val="0"/>
                <w:szCs w:val="20"/>
              </w:rPr>
              <w:t>professorMapper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2DB54D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F91173F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@RequestMapping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"professor/list"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C35C8A5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list(Model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65F260E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6A3E3E"/>
                <w:kern w:val="0"/>
                <w:szCs w:val="20"/>
              </w:rPr>
              <w:t>model</w:t>
            </w:r>
            <w:r>
              <w:rPr>
                <w:rFonts w:cs="굴림체"/>
                <w:color w:val="000000"/>
                <w:kern w:val="0"/>
                <w:szCs w:val="20"/>
              </w:rPr>
              <w:t>.addAttribute(</w:t>
            </w:r>
            <w:r>
              <w:rPr>
                <w:rFonts w:cs="굴림체"/>
                <w:color w:val="2A00FF"/>
                <w:kern w:val="0"/>
                <w:szCs w:val="20"/>
              </w:rPr>
              <w:t>"professors"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0000C0"/>
                <w:kern w:val="0"/>
                <w:szCs w:val="20"/>
              </w:rPr>
              <w:t>professorMapper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.findAll());</w:t>
            </w:r>
          </w:p>
          <w:p w14:paraId="2B439ED6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FF"/>
                <w:kern w:val="0"/>
                <w:szCs w:val="20"/>
              </w:rPr>
              <w:t>"professor/list"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31309D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622CBB4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FED9BF8" w14:textId="77777777" w:rsidR="009517DA" w:rsidRDefault="009517DA" w:rsidP="009517DA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B9D79BA" w14:textId="77777777" w:rsidR="00C546F9" w:rsidRDefault="00C546F9" w:rsidP="009517DA">
            <w:pPr>
              <w:pStyle w:val="a0"/>
            </w:pPr>
          </w:p>
        </w:tc>
      </w:tr>
    </w:tbl>
    <w:p w14:paraId="49ECBF9F" w14:textId="77777777" w:rsidR="00C546F9" w:rsidRDefault="00C546F9" w:rsidP="00C546F9"/>
    <w:p w14:paraId="51FC3B44" w14:textId="77777777" w:rsidR="00C546F9" w:rsidRDefault="00C546F9" w:rsidP="00C546F9"/>
    <w:p w14:paraId="547A7040" w14:textId="77777777" w:rsidR="00C546F9" w:rsidRPr="00861732" w:rsidRDefault="00C546F9" w:rsidP="00C546F9"/>
    <w:p w14:paraId="78312B34" w14:textId="77777777" w:rsidR="00C546F9" w:rsidRDefault="00C546F9" w:rsidP="00C546F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534F92" w14:textId="77777777" w:rsidR="00C546F9" w:rsidRDefault="00C546F9" w:rsidP="00C546F9">
      <w:pPr>
        <w:pStyle w:val="Heading2"/>
      </w:pPr>
      <w:bookmarkStart w:id="25" w:name="_Toc54938119"/>
      <w:r>
        <w:rPr>
          <w:rFonts w:hint="eastAsia"/>
        </w:rPr>
        <w:lastRenderedPageBreak/>
        <w:t>c</w:t>
      </w:r>
      <w:r>
        <w:t>ommon.css</w:t>
      </w:r>
      <w:bookmarkEnd w:id="25"/>
    </w:p>
    <w:p w14:paraId="44205A3F" w14:textId="77777777" w:rsidR="00C546F9" w:rsidRDefault="00C546F9" w:rsidP="00C546F9">
      <w:r>
        <w:rPr>
          <w:rFonts w:hint="eastAsia"/>
        </w:rPr>
        <w:t>s</w:t>
      </w:r>
      <w:r>
        <w:t>rc/main/resources/static/common.css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546F9" w14:paraId="391DA923" w14:textId="77777777" w:rsidTr="00ED5987">
        <w:tc>
          <w:tcPr>
            <w:tcW w:w="426" w:type="dxa"/>
          </w:tcPr>
          <w:p w14:paraId="2833044C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838902E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D0013DF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7071FB6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775870D1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6ECEAC1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9F6A616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264E67C5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8EFB8E0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F9427B8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1C4761D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8F42030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38838943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9358F2E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06C2A843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4BDCFEE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0DEC324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CF10249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4F18BEC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191E207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4992C25" w14:textId="77777777" w:rsidR="00C546F9" w:rsidRPr="00185935" w:rsidRDefault="00C546F9" w:rsidP="00ED5987">
            <w:pPr>
              <w:pStyle w:val="a0"/>
            </w:pPr>
          </w:p>
        </w:tc>
        <w:tc>
          <w:tcPr>
            <w:tcW w:w="10631" w:type="dxa"/>
          </w:tcPr>
          <w:p w14:paraId="033F35D3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div.container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800px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margin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auto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font-size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10pt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2B00A3D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29A2DD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0.4em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         </w:t>
            </w:r>
          </w:p>
          <w:p w14:paraId="7FDCC36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border-radius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0.5em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linear-gradient(#fff,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#ddd)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</w:p>
          <w:p w14:paraId="534138C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text-decoration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none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black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82B4B83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cs="굴림체"/>
                <w:color w:val="7F007F"/>
                <w:kern w:val="0"/>
                <w:szCs w:val="20"/>
              </w:rPr>
              <w:t>display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inline-block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FFC9CAE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.btn:active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</w:p>
          <w:p w14:paraId="1913B2F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-ms-transform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3C5ECB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-webkit-transform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B174F1E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transform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translateY(2px)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84330E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#ccc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4B7E343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D9656E9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border-collapse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collapse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width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100%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7B90ECC0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td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1D7863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table.list th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border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1px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solid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gray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#eee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44517F1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9B44D39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input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050357EE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select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padding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4px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6C50FF3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A5C55FE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3F7F7F"/>
                <w:kern w:val="0"/>
                <w:szCs w:val="20"/>
              </w:rPr>
              <w:t>tr[data-url]:hover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00"/>
                <w:kern w:val="0"/>
                <w:szCs w:val="20"/>
              </w:rPr>
              <w:t>{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cursor</w:t>
            </w:r>
            <w:r>
              <w:rPr>
                <w:rFonts w:cs="굴림체"/>
                <w:color w:val="000000"/>
                <w:kern w:val="0"/>
                <w:szCs w:val="20"/>
              </w:rPr>
              <w:t>: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2A00E1"/>
                <w:kern w:val="0"/>
                <w:szCs w:val="20"/>
              </w:rPr>
              <w:t>pointer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; </w:t>
            </w:r>
            <w:r>
              <w:rPr>
                <w:rFonts w:cs="굴림체"/>
                <w:color w:val="7F007F"/>
                <w:kern w:val="0"/>
                <w:szCs w:val="20"/>
              </w:rPr>
              <w:t>background-color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#ffe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435BF047" w14:textId="77777777" w:rsidR="00C546F9" w:rsidRPr="002727AC" w:rsidRDefault="00C546F9" w:rsidP="00ED5987">
            <w:pPr>
              <w:pStyle w:val="a0"/>
            </w:pPr>
          </w:p>
        </w:tc>
      </w:tr>
    </w:tbl>
    <w:p w14:paraId="1B70893A" w14:textId="77777777" w:rsidR="003E073D" w:rsidRDefault="003E073D" w:rsidP="003E073D">
      <w:r>
        <w:rPr>
          <w:rFonts w:hint="eastAsia"/>
        </w:rPr>
        <w:t>이 파일은 앞의 예제와 동일하다.</w:t>
      </w:r>
    </w:p>
    <w:p w14:paraId="41EE7948" w14:textId="789EA802" w:rsidR="00C546F9" w:rsidRPr="003E073D" w:rsidRDefault="00C546F9" w:rsidP="00C546F9"/>
    <w:p w14:paraId="79A05C45" w14:textId="77777777" w:rsidR="003E073D" w:rsidRPr="003E073D" w:rsidRDefault="003E073D" w:rsidP="00C546F9"/>
    <w:p w14:paraId="74AFA9A0" w14:textId="77777777" w:rsidR="00C546F9" w:rsidRDefault="00C546F9" w:rsidP="00C546F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20B639A" w14:textId="77777777" w:rsidR="00C546F9" w:rsidRDefault="00C546F9" w:rsidP="00C546F9">
      <w:pPr>
        <w:pStyle w:val="Heading2"/>
      </w:pPr>
      <w:bookmarkStart w:id="26" w:name="_Toc54938120"/>
      <w:r>
        <w:lastRenderedPageBreak/>
        <w:t>professor/list.jsp</w:t>
      </w:r>
      <w:bookmarkEnd w:id="26"/>
    </w:p>
    <w:p w14:paraId="59F8C3D1" w14:textId="77777777" w:rsidR="00C546F9" w:rsidRDefault="00C546F9" w:rsidP="00C546F9">
      <w:r>
        <w:rPr>
          <w:rFonts w:hint="eastAsia"/>
        </w:rPr>
        <w:t>s</w:t>
      </w:r>
      <w:r>
        <w:t>rc/main/webapp/WEB-INF/views/professor/list.jsp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546F9" w14:paraId="7C36B4C1" w14:textId="77777777" w:rsidTr="00ED5987">
        <w:tc>
          <w:tcPr>
            <w:tcW w:w="426" w:type="dxa"/>
          </w:tcPr>
          <w:p w14:paraId="377CFD98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11993CC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D47E24F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29C1CB70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AA66042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BC76BEA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C83C2BB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5D247CB" w14:textId="77777777" w:rsidR="00C546F9" w:rsidRPr="00185935" w:rsidRDefault="00C546F9" w:rsidP="00ED598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F18F1A3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AFAF194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8127BE0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8273AA8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140229A8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204D7CA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ED73E57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27F8745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17518B1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44101BC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5CEC756B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66167D4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1D927AE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2D3F4D5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864792E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31899F78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7B79C8F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9FDC4E3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0776EF04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8BC28EB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57AAF9D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EAFF7C6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2FC12353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F74EA11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63444984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DC547C3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45ED284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64BEE127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9D06EC9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C36D1CA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E1AF1C5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6ABA0607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D86374C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21044902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3C71A8DE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6F683000" w14:textId="77777777" w:rsidR="00C546F9" w:rsidRDefault="00C546F9" w:rsidP="00ED5987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0B066AA9" w14:textId="77777777" w:rsidR="00C546F9" w:rsidRPr="00185935" w:rsidRDefault="00C546F9" w:rsidP="00ED5987">
            <w:pPr>
              <w:pStyle w:val="a0"/>
            </w:pPr>
          </w:p>
        </w:tc>
        <w:tc>
          <w:tcPr>
            <w:tcW w:w="10631" w:type="dxa"/>
          </w:tcPr>
          <w:p w14:paraId="10369636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page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language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"java"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pageEncoding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"UTF-8"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192D4DA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7A094780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BF5F3F"/>
                <w:kern w:val="0"/>
                <w:szCs w:val="20"/>
              </w:rPr>
              <w:t>&lt;%@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taglib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uri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"http://java.sun.com/jsp/jstl/fmt"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prefix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"fmt"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BF5F3F"/>
                <w:kern w:val="0"/>
                <w:szCs w:val="20"/>
              </w:rPr>
              <w:t>%&gt;</w:t>
            </w:r>
          </w:p>
          <w:p w14:paraId="5108E40C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&lt;!</w:t>
            </w:r>
            <w:r>
              <w:rPr>
                <w:rFonts w:cs="굴림체"/>
                <w:color w:val="3F7F7F"/>
                <w:kern w:val="0"/>
                <w:szCs w:val="20"/>
              </w:rPr>
              <w:t>DOCTYPE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html&gt;</w:t>
            </w:r>
          </w:p>
          <w:p w14:paraId="5D218596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A0EB48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131054C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meta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http-equiv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"Content-Type"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content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0A5156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"http://ajax.googleapis.com/ajax/libs/jquery/1.12.4/jquery.min.js"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833776C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src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"/common.js"</w:t>
            </w:r>
            <w:r>
              <w:rPr>
                <w:rFonts w:cs="굴림체"/>
                <w:color w:val="008080"/>
                <w:kern w:val="0"/>
                <w:szCs w:val="20"/>
              </w:rPr>
              <w:t>&gt;&lt;/</w:t>
            </w:r>
            <w:r>
              <w:rPr>
                <w:rFonts w:cs="굴림체"/>
                <w:color w:val="3F7F7F"/>
                <w:kern w:val="0"/>
                <w:szCs w:val="20"/>
              </w:rPr>
              <w:t>script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9794400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link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rel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"stylesheet"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type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"text/css"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href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"/common.css"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</w:t>
            </w:r>
          </w:p>
          <w:p w14:paraId="2C327EB4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8339CE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 </w:t>
            </w:r>
            <w:r>
              <w:rPr>
                <w:rFonts w:cs="굴림체"/>
                <w:color w:val="7F007F"/>
                <w:kern w:val="0"/>
                <w:szCs w:val="20"/>
              </w:rPr>
              <w:t>margin-bottom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2px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5F1717C4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1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  <w:r>
              <w:rPr>
                <w:rFonts w:cs="굴림체"/>
                <w:color w:val="3F7F7F"/>
                <w:kern w:val="0"/>
                <w:szCs w:val="20"/>
              </w:rPr>
              <w:t>,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3F7F7F"/>
                <w:kern w:val="0"/>
                <w:szCs w:val="20"/>
              </w:rPr>
              <w:t>td:nth-child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3F7F7F"/>
                <w:kern w:val="0"/>
                <w:szCs w:val="20"/>
              </w:rPr>
              <w:t>5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{ </w:t>
            </w:r>
            <w:r>
              <w:rPr>
                <w:rFonts w:cs="굴림체"/>
                <w:color w:val="7F007F"/>
                <w:kern w:val="0"/>
                <w:szCs w:val="20"/>
              </w:rPr>
              <w:t>text-align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: </w:t>
            </w:r>
            <w:r>
              <w:rPr>
                <w:rFonts w:cs="굴림체"/>
                <w:color w:val="2A00E1"/>
                <w:kern w:val="0"/>
                <w:szCs w:val="20"/>
              </w:rPr>
              <w:t>center</w:t>
            </w:r>
            <w:r>
              <w:rPr>
                <w:rFonts w:cs="굴림체"/>
                <w:color w:val="000000"/>
                <w:kern w:val="0"/>
                <w:szCs w:val="20"/>
              </w:rPr>
              <w:t>; }</w:t>
            </w:r>
          </w:p>
          <w:p w14:paraId="13F7AFD8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style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021ABB1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C45DF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654F30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"container"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3FCB694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교수별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담당강좌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h1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0F50DA2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"professor"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professors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418A65D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professor.id } - ${ professor.professorName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h3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0B32590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"list"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3B4DA36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C23F560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A8940B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id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E8461F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강좌명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AFA82F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학점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08D3F04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시작일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5B5F8DC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118EFAD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thead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64AFC54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630BB6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"course"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items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professor.courses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92C44C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7817BF0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course.id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1D7C8859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course.courseName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D876FDC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  <w:r>
              <w:rPr>
                <w:rFonts w:cs="굴림체"/>
                <w:color w:val="000000"/>
                <w:kern w:val="0"/>
                <w:szCs w:val="20"/>
              </w:rPr>
              <w:t>${ course.unit }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FDB273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&gt;&lt;</w:t>
            </w:r>
            <w:r>
              <w:rPr>
                <w:rFonts w:cs="굴림체"/>
                <w:color w:val="3F7F7F"/>
                <w:kern w:val="0"/>
                <w:szCs w:val="20"/>
              </w:rPr>
              <w:t>fmt:formatDate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pattern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"yyyy-MM-dd"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7F"/>
                <w:kern w:val="0"/>
                <w:szCs w:val="20"/>
              </w:rPr>
              <w:t>value</w:t>
            </w:r>
            <w:r>
              <w:rPr>
                <w:rFonts w:cs="굴림체"/>
                <w:color w:val="000000"/>
                <w:kern w:val="0"/>
                <w:szCs w:val="20"/>
              </w:rPr>
              <w:t>=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color w:val="000000"/>
                <w:kern w:val="0"/>
                <w:szCs w:val="20"/>
              </w:rPr>
              <w:t>${ course.startDate }</w:t>
            </w:r>
            <w:r>
              <w:rPr>
                <w:rFonts w:cs="굴림체"/>
                <w:color w:val="2A00FF"/>
                <w:kern w:val="0"/>
                <w:szCs w:val="20"/>
              </w:rPr>
              <w:t>"</w:t>
            </w:r>
            <w:r>
              <w:rPr>
                <w:rFonts w:cs="굴림체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8080"/>
                <w:kern w:val="0"/>
                <w:szCs w:val="20"/>
              </w:rPr>
              <w:t>/&gt;&lt;/</w:t>
            </w:r>
            <w:r>
              <w:rPr>
                <w:rFonts w:cs="굴림체"/>
                <w:color w:val="3F7F7F"/>
                <w:kern w:val="0"/>
                <w:szCs w:val="20"/>
              </w:rPr>
              <w:t>td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57CFA3E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tr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5699075F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7BCA240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AA949D1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table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B81A53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c:forEach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77AC74CA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div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2E09579B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body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37729047" w14:textId="77777777" w:rsidR="00C546F9" w:rsidRDefault="00C546F9" w:rsidP="00ED598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8080"/>
                <w:kern w:val="0"/>
                <w:szCs w:val="20"/>
              </w:rPr>
              <w:t>&lt;/</w:t>
            </w:r>
            <w:r>
              <w:rPr>
                <w:rFonts w:cs="굴림체"/>
                <w:color w:val="3F7F7F"/>
                <w:kern w:val="0"/>
                <w:szCs w:val="20"/>
              </w:rPr>
              <w:t>html</w:t>
            </w:r>
            <w:r>
              <w:rPr>
                <w:rFonts w:cs="굴림체"/>
                <w:color w:val="008080"/>
                <w:kern w:val="0"/>
                <w:szCs w:val="20"/>
              </w:rPr>
              <w:t>&gt;</w:t>
            </w:r>
          </w:p>
          <w:p w14:paraId="4115CBC2" w14:textId="77777777" w:rsidR="00C546F9" w:rsidRPr="00C546F9" w:rsidRDefault="00C546F9" w:rsidP="00ED5987">
            <w:pPr>
              <w:pStyle w:val="a0"/>
            </w:pPr>
          </w:p>
        </w:tc>
      </w:tr>
    </w:tbl>
    <w:p w14:paraId="63708982" w14:textId="4817B57A" w:rsidR="003E073D" w:rsidRDefault="003E073D" w:rsidP="00C546F9">
      <w:r>
        <w:rPr>
          <w:rFonts w:hint="eastAsia"/>
        </w:rPr>
        <w:t>이 파일은 앞의 예제와 동일하다.</w:t>
      </w:r>
    </w:p>
    <w:p w14:paraId="6652FAB1" w14:textId="5353A736" w:rsidR="00C546F9" w:rsidRDefault="00C546F9" w:rsidP="00C546F9"/>
    <w:p w14:paraId="12CABEB7" w14:textId="01AD57F6" w:rsidR="000627E9" w:rsidRDefault="000627E9" w:rsidP="000627E9">
      <w:pPr>
        <w:pStyle w:val="Heading2"/>
      </w:pPr>
      <w:r>
        <w:br w:type="page"/>
      </w:r>
      <w:r>
        <w:rPr>
          <w:rFonts w:hint="eastAsia"/>
        </w:rPr>
        <w:lastRenderedPageBreak/>
        <w:t>실행</w:t>
      </w:r>
    </w:p>
    <w:p w14:paraId="72143774" w14:textId="6360B459" w:rsidR="000627E9" w:rsidRPr="000627E9" w:rsidRDefault="000627E9" w:rsidP="000627E9">
      <w:r w:rsidRPr="000627E9">
        <w:t>http://localhost:8088/professor/list</w:t>
      </w:r>
    </w:p>
    <w:p w14:paraId="2478FC22" w14:textId="38E9B5D2" w:rsidR="000627E9" w:rsidRDefault="000627E9" w:rsidP="000627E9">
      <w:pPr>
        <w:widowControl/>
        <w:wordWrap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027D8F93" wp14:editId="48699742">
            <wp:extent cx="6645910" cy="4740910"/>
            <wp:effectExtent l="0" t="0" r="2540" b="254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0018" w14:textId="509D8B82" w:rsidR="00D30C1F" w:rsidRDefault="00D30C1F" w:rsidP="000627E9">
      <w:pPr>
        <w:widowControl/>
        <w:wordWrap/>
        <w:autoSpaceDE/>
        <w:autoSpaceDN/>
        <w:spacing w:after="160" w:line="259" w:lineRule="auto"/>
      </w:pPr>
    </w:p>
    <w:p w14:paraId="46FDDE8E" w14:textId="144FCFBF" w:rsidR="00D30C1F" w:rsidRDefault="00D30C1F" w:rsidP="000627E9">
      <w:pPr>
        <w:widowControl/>
        <w:wordWrap/>
        <w:autoSpaceDE/>
        <w:autoSpaceDN/>
        <w:spacing w:after="160" w:line="259" w:lineRule="auto"/>
      </w:pPr>
    </w:p>
    <w:p w14:paraId="54E183EA" w14:textId="6A8E8451" w:rsidR="00D30C1F" w:rsidRDefault="00D30C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8770F3C" w14:textId="3F296317" w:rsidR="00D30C1F" w:rsidRDefault="00D30C1F" w:rsidP="00D30C1F">
      <w:pPr>
        <w:pStyle w:val="Heading2"/>
      </w:pPr>
      <w:r>
        <w:rPr>
          <w:rFonts w:hint="eastAsia"/>
        </w:rPr>
        <w:lastRenderedPageBreak/>
        <w:t>연습문제</w:t>
      </w:r>
    </w:p>
    <w:p w14:paraId="31CB472B" w14:textId="170C9C35" w:rsidR="00D30C1F" w:rsidRDefault="00D30C1F" w:rsidP="00D30C1F"/>
    <w:p w14:paraId="59D16A34" w14:textId="2ECA2ADA" w:rsidR="00D30C1F" w:rsidRDefault="00D30C1F" w:rsidP="00D30C1F">
      <w:r>
        <w:rPr>
          <w:rFonts w:hint="eastAsia"/>
        </w:rPr>
        <w:t>r</w:t>
      </w:r>
      <w:r>
        <w:t xml:space="preserve">esultmap </w:t>
      </w:r>
      <w:r>
        <w:rPr>
          <w:rFonts w:hint="eastAsia"/>
        </w:rPr>
        <w:t>기능을 이용하여</w:t>
      </w:r>
    </w:p>
    <w:p w14:paraId="1CDAC34A" w14:textId="12E1F633" w:rsidR="00D30C1F" w:rsidRDefault="009F0720" w:rsidP="00D30C1F">
      <w:r>
        <w:rPr>
          <w:rFonts w:hint="eastAsia"/>
        </w:rPr>
        <w:t>학과별 소속 학생 출력 기능을 구현하라.</w:t>
      </w:r>
    </w:p>
    <w:p w14:paraId="01AEB316" w14:textId="2618FB15" w:rsidR="009F0720" w:rsidRDefault="009F0720" w:rsidP="00D30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0720" w14:paraId="664DFB16" w14:textId="77777777" w:rsidTr="009F0720">
        <w:tc>
          <w:tcPr>
            <w:tcW w:w="10456" w:type="dxa"/>
          </w:tcPr>
          <w:p w14:paraId="42D0760D" w14:textId="1779F828" w:rsidR="009F0720" w:rsidRDefault="009F0720" w:rsidP="00D30C1F">
            <w:r>
              <w:rPr>
                <w:rFonts w:hint="eastAsia"/>
              </w:rPr>
              <w:t>@</w:t>
            </w:r>
            <w:r>
              <w:t>Data</w:t>
            </w:r>
          </w:p>
          <w:p w14:paraId="4E300842" w14:textId="48E2E0A2" w:rsidR="009F0720" w:rsidRDefault="009F0720" w:rsidP="00D30C1F">
            <w:r>
              <w:rPr>
                <w:rFonts w:hint="eastAsia"/>
              </w:rPr>
              <w:t>c</w:t>
            </w:r>
            <w:r>
              <w:t>lass Department {</w:t>
            </w:r>
          </w:p>
          <w:p w14:paraId="39F7071F" w14:textId="39FC9BB9" w:rsidR="009F0720" w:rsidRDefault="009F0720" w:rsidP="00D30C1F">
            <w:r>
              <w:rPr>
                <w:rFonts w:hint="eastAsia"/>
              </w:rPr>
              <w:t xml:space="preserve"> </w:t>
            </w:r>
            <w:r>
              <w:t xml:space="preserve"> int id;</w:t>
            </w:r>
          </w:p>
          <w:p w14:paraId="2AEED3F6" w14:textId="1D94859E" w:rsidR="009F0720" w:rsidRDefault="009F0720" w:rsidP="00D30C1F">
            <w:r>
              <w:rPr>
                <w:rFonts w:hint="eastAsia"/>
              </w:rPr>
              <w:t xml:space="preserve"> </w:t>
            </w:r>
            <w:r>
              <w:t xml:space="preserve"> String departmentName;</w:t>
            </w:r>
          </w:p>
          <w:p w14:paraId="65D6AD4D" w14:textId="2CE5E295" w:rsidR="009F0720" w:rsidRDefault="009F0720" w:rsidP="00D30C1F">
            <w:r>
              <w:rPr>
                <w:rFonts w:hint="eastAsia"/>
              </w:rPr>
              <w:t xml:space="preserve"> </w:t>
            </w:r>
            <w:r>
              <w:t xml:space="preserve"> List&lt;Student&gt; students;</w:t>
            </w:r>
          </w:p>
          <w:p w14:paraId="24C2F56C" w14:textId="23B9A7BA" w:rsidR="009F0720" w:rsidRDefault="009F0720" w:rsidP="00D30C1F">
            <w:r>
              <w:rPr>
                <w:rFonts w:hint="eastAsia"/>
              </w:rPr>
              <w:t>}</w:t>
            </w:r>
          </w:p>
        </w:tc>
      </w:tr>
    </w:tbl>
    <w:p w14:paraId="27650EED" w14:textId="77777777" w:rsidR="009F0720" w:rsidRDefault="009F0720" w:rsidP="00D30C1F"/>
    <w:p w14:paraId="6FEA2556" w14:textId="04A73654" w:rsidR="00D30C1F" w:rsidRDefault="00D30C1F" w:rsidP="00D30C1F"/>
    <w:p w14:paraId="1DDBDF27" w14:textId="77777777" w:rsidR="00D30C1F" w:rsidRPr="00D30C1F" w:rsidRDefault="00D30C1F" w:rsidP="00D30C1F"/>
    <w:sectPr w:rsidR="00D30C1F" w:rsidRPr="00D30C1F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B8F4" w14:textId="77777777" w:rsidR="00146B56" w:rsidRDefault="00146B56" w:rsidP="00B12C18">
      <w:r>
        <w:separator/>
      </w:r>
    </w:p>
  </w:endnote>
  <w:endnote w:type="continuationSeparator" w:id="0">
    <w:p w14:paraId="12B6AB8B" w14:textId="77777777" w:rsidR="00146B56" w:rsidRDefault="00146B56" w:rsidP="00B12C18">
      <w:r>
        <w:continuationSeparator/>
      </w:r>
    </w:p>
  </w:endnote>
  <w:endnote w:type="continuationNotice" w:id="1">
    <w:p w14:paraId="16C72595" w14:textId="77777777" w:rsidR="00146B56" w:rsidRDefault="00146B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856A" w14:textId="77777777" w:rsidR="00146B56" w:rsidRDefault="00146B56" w:rsidP="00B12C18">
      <w:r>
        <w:separator/>
      </w:r>
    </w:p>
  </w:footnote>
  <w:footnote w:type="continuationSeparator" w:id="0">
    <w:p w14:paraId="040A8E03" w14:textId="77777777" w:rsidR="00146B56" w:rsidRDefault="00146B56" w:rsidP="00B12C18">
      <w:r>
        <w:continuationSeparator/>
      </w:r>
    </w:p>
  </w:footnote>
  <w:footnote w:type="continuationNotice" w:id="1">
    <w:p w14:paraId="4DCEFFC6" w14:textId="77777777" w:rsidR="00146B56" w:rsidRDefault="00146B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0662006">
    <w:abstractNumId w:val="2"/>
  </w:num>
  <w:num w:numId="2" w16cid:durableId="778255222">
    <w:abstractNumId w:val="0"/>
  </w:num>
  <w:num w:numId="3" w16cid:durableId="250551631">
    <w:abstractNumId w:val="3"/>
  </w:num>
  <w:num w:numId="4" w16cid:durableId="1415588664">
    <w:abstractNumId w:val="2"/>
  </w:num>
  <w:num w:numId="5" w16cid:durableId="1559628514">
    <w:abstractNumId w:val="2"/>
  </w:num>
  <w:num w:numId="6" w16cid:durableId="572084635">
    <w:abstractNumId w:val="5"/>
  </w:num>
  <w:num w:numId="7" w16cid:durableId="1208297792">
    <w:abstractNumId w:val="1"/>
  </w:num>
  <w:num w:numId="8" w16cid:durableId="20399633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02A7"/>
    <w:rsid w:val="00006BD2"/>
    <w:rsid w:val="000079F4"/>
    <w:rsid w:val="00010B6F"/>
    <w:rsid w:val="00016A5C"/>
    <w:rsid w:val="00021966"/>
    <w:rsid w:val="000223F0"/>
    <w:rsid w:val="00025722"/>
    <w:rsid w:val="00026783"/>
    <w:rsid w:val="00034572"/>
    <w:rsid w:val="00034866"/>
    <w:rsid w:val="00036CAF"/>
    <w:rsid w:val="000377BB"/>
    <w:rsid w:val="00040375"/>
    <w:rsid w:val="000428D2"/>
    <w:rsid w:val="00045244"/>
    <w:rsid w:val="00045D2B"/>
    <w:rsid w:val="0005304F"/>
    <w:rsid w:val="00060E9D"/>
    <w:rsid w:val="000627E9"/>
    <w:rsid w:val="000639B9"/>
    <w:rsid w:val="00070454"/>
    <w:rsid w:val="00070763"/>
    <w:rsid w:val="00070AC8"/>
    <w:rsid w:val="00071D5E"/>
    <w:rsid w:val="00075027"/>
    <w:rsid w:val="00076303"/>
    <w:rsid w:val="00076B1A"/>
    <w:rsid w:val="0008101B"/>
    <w:rsid w:val="000828C5"/>
    <w:rsid w:val="000843B8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E5437"/>
    <w:rsid w:val="000F25E2"/>
    <w:rsid w:val="000F404B"/>
    <w:rsid w:val="00110876"/>
    <w:rsid w:val="00111A05"/>
    <w:rsid w:val="00114DCD"/>
    <w:rsid w:val="00120ADD"/>
    <w:rsid w:val="00120C14"/>
    <w:rsid w:val="00121FDE"/>
    <w:rsid w:val="00123B08"/>
    <w:rsid w:val="00123E4D"/>
    <w:rsid w:val="00127DE4"/>
    <w:rsid w:val="00134DC4"/>
    <w:rsid w:val="0014047A"/>
    <w:rsid w:val="00142722"/>
    <w:rsid w:val="00144EDF"/>
    <w:rsid w:val="00144F24"/>
    <w:rsid w:val="00146B56"/>
    <w:rsid w:val="0015159E"/>
    <w:rsid w:val="00152646"/>
    <w:rsid w:val="00160417"/>
    <w:rsid w:val="0016160C"/>
    <w:rsid w:val="00161DBE"/>
    <w:rsid w:val="0016412E"/>
    <w:rsid w:val="001657E8"/>
    <w:rsid w:val="001659A3"/>
    <w:rsid w:val="00172F2A"/>
    <w:rsid w:val="001762D3"/>
    <w:rsid w:val="00176DCA"/>
    <w:rsid w:val="001805D6"/>
    <w:rsid w:val="00181F04"/>
    <w:rsid w:val="001844F3"/>
    <w:rsid w:val="00184F06"/>
    <w:rsid w:val="00186ECB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161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46C4"/>
    <w:rsid w:val="00236695"/>
    <w:rsid w:val="00242B3A"/>
    <w:rsid w:val="00245774"/>
    <w:rsid w:val="0025173A"/>
    <w:rsid w:val="00265EFD"/>
    <w:rsid w:val="00266991"/>
    <w:rsid w:val="00271942"/>
    <w:rsid w:val="002727AC"/>
    <w:rsid w:val="00275589"/>
    <w:rsid w:val="00281B93"/>
    <w:rsid w:val="00281FEC"/>
    <w:rsid w:val="002836CF"/>
    <w:rsid w:val="00290C13"/>
    <w:rsid w:val="002926E2"/>
    <w:rsid w:val="0029470D"/>
    <w:rsid w:val="00294997"/>
    <w:rsid w:val="002968E9"/>
    <w:rsid w:val="002A2CF7"/>
    <w:rsid w:val="002A49CE"/>
    <w:rsid w:val="002B099B"/>
    <w:rsid w:val="002B7CDB"/>
    <w:rsid w:val="002C1C13"/>
    <w:rsid w:val="002C4D8F"/>
    <w:rsid w:val="002C78D5"/>
    <w:rsid w:val="002E17CE"/>
    <w:rsid w:val="002E5C4A"/>
    <w:rsid w:val="002F238A"/>
    <w:rsid w:val="002F28AF"/>
    <w:rsid w:val="002F2DB2"/>
    <w:rsid w:val="002F3B49"/>
    <w:rsid w:val="002F5D4E"/>
    <w:rsid w:val="002F6FB8"/>
    <w:rsid w:val="00300C66"/>
    <w:rsid w:val="00302508"/>
    <w:rsid w:val="0030255D"/>
    <w:rsid w:val="00303E33"/>
    <w:rsid w:val="00314A13"/>
    <w:rsid w:val="0031731D"/>
    <w:rsid w:val="003173A7"/>
    <w:rsid w:val="0032434B"/>
    <w:rsid w:val="00337336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A97"/>
    <w:rsid w:val="003B5B12"/>
    <w:rsid w:val="003B64A6"/>
    <w:rsid w:val="003B677C"/>
    <w:rsid w:val="003C0A11"/>
    <w:rsid w:val="003C0DA0"/>
    <w:rsid w:val="003C1AEA"/>
    <w:rsid w:val="003C3908"/>
    <w:rsid w:val="003C512B"/>
    <w:rsid w:val="003D0249"/>
    <w:rsid w:val="003D37FF"/>
    <w:rsid w:val="003D3D77"/>
    <w:rsid w:val="003E073D"/>
    <w:rsid w:val="003E4C62"/>
    <w:rsid w:val="003E4E11"/>
    <w:rsid w:val="003F137C"/>
    <w:rsid w:val="003F4D08"/>
    <w:rsid w:val="003F695B"/>
    <w:rsid w:val="004009AB"/>
    <w:rsid w:val="0040136E"/>
    <w:rsid w:val="00403F00"/>
    <w:rsid w:val="004118FD"/>
    <w:rsid w:val="00423D78"/>
    <w:rsid w:val="004310DB"/>
    <w:rsid w:val="004315D0"/>
    <w:rsid w:val="00443E61"/>
    <w:rsid w:val="00456091"/>
    <w:rsid w:val="00463030"/>
    <w:rsid w:val="004630D9"/>
    <w:rsid w:val="00465F2A"/>
    <w:rsid w:val="00466827"/>
    <w:rsid w:val="0046699F"/>
    <w:rsid w:val="00467442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17D1"/>
    <w:rsid w:val="004B7EEF"/>
    <w:rsid w:val="004C32F4"/>
    <w:rsid w:val="004C4953"/>
    <w:rsid w:val="004C5012"/>
    <w:rsid w:val="004C7ED7"/>
    <w:rsid w:val="004D08A8"/>
    <w:rsid w:val="004E4CD1"/>
    <w:rsid w:val="004E5BF5"/>
    <w:rsid w:val="004F0083"/>
    <w:rsid w:val="004F562E"/>
    <w:rsid w:val="004F6028"/>
    <w:rsid w:val="005028DC"/>
    <w:rsid w:val="00504032"/>
    <w:rsid w:val="00510E21"/>
    <w:rsid w:val="005113EB"/>
    <w:rsid w:val="005115FE"/>
    <w:rsid w:val="005140E7"/>
    <w:rsid w:val="005147BB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3066"/>
    <w:rsid w:val="00574501"/>
    <w:rsid w:val="005874F3"/>
    <w:rsid w:val="00592B4B"/>
    <w:rsid w:val="0059675C"/>
    <w:rsid w:val="005A25E0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3637"/>
    <w:rsid w:val="006129CC"/>
    <w:rsid w:val="00613F05"/>
    <w:rsid w:val="006220F9"/>
    <w:rsid w:val="00626DEA"/>
    <w:rsid w:val="00632DEE"/>
    <w:rsid w:val="0064292A"/>
    <w:rsid w:val="00646CDF"/>
    <w:rsid w:val="00651D7B"/>
    <w:rsid w:val="00654C8A"/>
    <w:rsid w:val="00656AF2"/>
    <w:rsid w:val="00660709"/>
    <w:rsid w:val="0067187B"/>
    <w:rsid w:val="00672AC3"/>
    <w:rsid w:val="0067325D"/>
    <w:rsid w:val="006732ED"/>
    <w:rsid w:val="00673667"/>
    <w:rsid w:val="006738EA"/>
    <w:rsid w:val="006817B3"/>
    <w:rsid w:val="00683AA9"/>
    <w:rsid w:val="006858E1"/>
    <w:rsid w:val="00686B48"/>
    <w:rsid w:val="00687535"/>
    <w:rsid w:val="00691A0A"/>
    <w:rsid w:val="006A00C0"/>
    <w:rsid w:val="006A1101"/>
    <w:rsid w:val="006A44B3"/>
    <w:rsid w:val="006A642D"/>
    <w:rsid w:val="006B3C2E"/>
    <w:rsid w:val="006B65BF"/>
    <w:rsid w:val="006C0D66"/>
    <w:rsid w:val="006C2D55"/>
    <w:rsid w:val="006C3413"/>
    <w:rsid w:val="006D6AE1"/>
    <w:rsid w:val="006E0B71"/>
    <w:rsid w:val="006E7642"/>
    <w:rsid w:val="006E76E1"/>
    <w:rsid w:val="006F1AB8"/>
    <w:rsid w:val="006F306A"/>
    <w:rsid w:val="00701598"/>
    <w:rsid w:val="007103AA"/>
    <w:rsid w:val="00712EEB"/>
    <w:rsid w:val="00714E44"/>
    <w:rsid w:val="00716CDF"/>
    <w:rsid w:val="0071724B"/>
    <w:rsid w:val="00720B4B"/>
    <w:rsid w:val="00723C11"/>
    <w:rsid w:val="00726C84"/>
    <w:rsid w:val="007352F3"/>
    <w:rsid w:val="00746D61"/>
    <w:rsid w:val="00752019"/>
    <w:rsid w:val="007539F1"/>
    <w:rsid w:val="00753A16"/>
    <w:rsid w:val="00753C76"/>
    <w:rsid w:val="0077221F"/>
    <w:rsid w:val="00785E43"/>
    <w:rsid w:val="0079475D"/>
    <w:rsid w:val="00794BCB"/>
    <w:rsid w:val="007954DA"/>
    <w:rsid w:val="00795CB8"/>
    <w:rsid w:val="007A3960"/>
    <w:rsid w:val="007A41B0"/>
    <w:rsid w:val="007B0EA3"/>
    <w:rsid w:val="007B22E7"/>
    <w:rsid w:val="007D4019"/>
    <w:rsid w:val="007D463C"/>
    <w:rsid w:val="007D53DC"/>
    <w:rsid w:val="007D690A"/>
    <w:rsid w:val="007E0A12"/>
    <w:rsid w:val="007E1136"/>
    <w:rsid w:val="007E2E65"/>
    <w:rsid w:val="008023C8"/>
    <w:rsid w:val="00806D63"/>
    <w:rsid w:val="0080790E"/>
    <w:rsid w:val="00821E55"/>
    <w:rsid w:val="008234F6"/>
    <w:rsid w:val="008257B6"/>
    <w:rsid w:val="00832817"/>
    <w:rsid w:val="00833F05"/>
    <w:rsid w:val="0083545F"/>
    <w:rsid w:val="0083686F"/>
    <w:rsid w:val="008469F4"/>
    <w:rsid w:val="008503D8"/>
    <w:rsid w:val="00852270"/>
    <w:rsid w:val="0085300F"/>
    <w:rsid w:val="008539AF"/>
    <w:rsid w:val="00855F0E"/>
    <w:rsid w:val="008561D8"/>
    <w:rsid w:val="00856FD5"/>
    <w:rsid w:val="00857926"/>
    <w:rsid w:val="00861732"/>
    <w:rsid w:val="008634E5"/>
    <w:rsid w:val="00875976"/>
    <w:rsid w:val="00884862"/>
    <w:rsid w:val="00887F58"/>
    <w:rsid w:val="00890732"/>
    <w:rsid w:val="008915E0"/>
    <w:rsid w:val="00896288"/>
    <w:rsid w:val="008A3FB6"/>
    <w:rsid w:val="008A4F66"/>
    <w:rsid w:val="008B0849"/>
    <w:rsid w:val="008B1D06"/>
    <w:rsid w:val="008B1DAE"/>
    <w:rsid w:val="008B408D"/>
    <w:rsid w:val="008B62DD"/>
    <w:rsid w:val="008C7901"/>
    <w:rsid w:val="008D52E8"/>
    <w:rsid w:val="008D7EE4"/>
    <w:rsid w:val="008E4BE7"/>
    <w:rsid w:val="008E6BF1"/>
    <w:rsid w:val="00903BDC"/>
    <w:rsid w:val="00905752"/>
    <w:rsid w:val="00914145"/>
    <w:rsid w:val="0091538E"/>
    <w:rsid w:val="009172CD"/>
    <w:rsid w:val="0092459C"/>
    <w:rsid w:val="00925615"/>
    <w:rsid w:val="00930E7E"/>
    <w:rsid w:val="009323E8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463D2"/>
    <w:rsid w:val="00946B53"/>
    <w:rsid w:val="009517DA"/>
    <w:rsid w:val="00955B09"/>
    <w:rsid w:val="009609CC"/>
    <w:rsid w:val="009624C5"/>
    <w:rsid w:val="009639D9"/>
    <w:rsid w:val="009810C8"/>
    <w:rsid w:val="009865E2"/>
    <w:rsid w:val="00987481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720"/>
    <w:rsid w:val="009F0C5C"/>
    <w:rsid w:val="009F1A85"/>
    <w:rsid w:val="009F2902"/>
    <w:rsid w:val="009F6231"/>
    <w:rsid w:val="00A0422A"/>
    <w:rsid w:val="00A166C1"/>
    <w:rsid w:val="00A204E1"/>
    <w:rsid w:val="00A20727"/>
    <w:rsid w:val="00A21E51"/>
    <w:rsid w:val="00A22275"/>
    <w:rsid w:val="00A259E6"/>
    <w:rsid w:val="00A26ED4"/>
    <w:rsid w:val="00A2765E"/>
    <w:rsid w:val="00A308D4"/>
    <w:rsid w:val="00A46962"/>
    <w:rsid w:val="00A52C88"/>
    <w:rsid w:val="00A52E39"/>
    <w:rsid w:val="00A53ADD"/>
    <w:rsid w:val="00A60B6F"/>
    <w:rsid w:val="00A624EB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496F"/>
    <w:rsid w:val="00AF21A0"/>
    <w:rsid w:val="00AF461F"/>
    <w:rsid w:val="00AF5142"/>
    <w:rsid w:val="00B02303"/>
    <w:rsid w:val="00B05E92"/>
    <w:rsid w:val="00B0662D"/>
    <w:rsid w:val="00B06B67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49D8"/>
    <w:rsid w:val="00B756EB"/>
    <w:rsid w:val="00B77F2A"/>
    <w:rsid w:val="00B852C3"/>
    <w:rsid w:val="00B8558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0471"/>
    <w:rsid w:val="00C0361F"/>
    <w:rsid w:val="00C1234B"/>
    <w:rsid w:val="00C15370"/>
    <w:rsid w:val="00C16F57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46F9"/>
    <w:rsid w:val="00C55BDE"/>
    <w:rsid w:val="00C57B80"/>
    <w:rsid w:val="00C63758"/>
    <w:rsid w:val="00C65653"/>
    <w:rsid w:val="00C66CA3"/>
    <w:rsid w:val="00C73FE2"/>
    <w:rsid w:val="00C77795"/>
    <w:rsid w:val="00C81961"/>
    <w:rsid w:val="00C8273B"/>
    <w:rsid w:val="00C84036"/>
    <w:rsid w:val="00C8434B"/>
    <w:rsid w:val="00C866CC"/>
    <w:rsid w:val="00C8785F"/>
    <w:rsid w:val="00CA0309"/>
    <w:rsid w:val="00CA2500"/>
    <w:rsid w:val="00CB14D2"/>
    <w:rsid w:val="00CB354B"/>
    <w:rsid w:val="00CB6640"/>
    <w:rsid w:val="00CC485A"/>
    <w:rsid w:val="00CC6834"/>
    <w:rsid w:val="00CD09DD"/>
    <w:rsid w:val="00CD4D88"/>
    <w:rsid w:val="00CD799D"/>
    <w:rsid w:val="00CE130B"/>
    <w:rsid w:val="00CE7ADF"/>
    <w:rsid w:val="00CF3BCD"/>
    <w:rsid w:val="00CF5943"/>
    <w:rsid w:val="00D03D69"/>
    <w:rsid w:val="00D05B90"/>
    <w:rsid w:val="00D05FC0"/>
    <w:rsid w:val="00D0635C"/>
    <w:rsid w:val="00D1473E"/>
    <w:rsid w:val="00D147F9"/>
    <w:rsid w:val="00D21573"/>
    <w:rsid w:val="00D27B74"/>
    <w:rsid w:val="00D30C1F"/>
    <w:rsid w:val="00D31EBB"/>
    <w:rsid w:val="00D35F46"/>
    <w:rsid w:val="00D36027"/>
    <w:rsid w:val="00D36F89"/>
    <w:rsid w:val="00D3745D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97525"/>
    <w:rsid w:val="00DA032C"/>
    <w:rsid w:val="00DA0928"/>
    <w:rsid w:val="00DA29C8"/>
    <w:rsid w:val="00DB02F1"/>
    <w:rsid w:val="00DB03E1"/>
    <w:rsid w:val="00DB143C"/>
    <w:rsid w:val="00DB2F87"/>
    <w:rsid w:val="00DB3DDC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49C3"/>
    <w:rsid w:val="00DF5DB4"/>
    <w:rsid w:val="00E01AEB"/>
    <w:rsid w:val="00E053D6"/>
    <w:rsid w:val="00E06ECD"/>
    <w:rsid w:val="00E07BE7"/>
    <w:rsid w:val="00E137FC"/>
    <w:rsid w:val="00E1594D"/>
    <w:rsid w:val="00E21F97"/>
    <w:rsid w:val="00E2268B"/>
    <w:rsid w:val="00E237B0"/>
    <w:rsid w:val="00E32AB9"/>
    <w:rsid w:val="00E33841"/>
    <w:rsid w:val="00E33F4A"/>
    <w:rsid w:val="00E35E02"/>
    <w:rsid w:val="00E370C0"/>
    <w:rsid w:val="00E37306"/>
    <w:rsid w:val="00E422CC"/>
    <w:rsid w:val="00E50655"/>
    <w:rsid w:val="00E5220B"/>
    <w:rsid w:val="00E612F9"/>
    <w:rsid w:val="00E63017"/>
    <w:rsid w:val="00E64F4F"/>
    <w:rsid w:val="00E66E4B"/>
    <w:rsid w:val="00E71424"/>
    <w:rsid w:val="00E75F03"/>
    <w:rsid w:val="00E82B65"/>
    <w:rsid w:val="00E82FFB"/>
    <w:rsid w:val="00E85D1D"/>
    <w:rsid w:val="00E91E92"/>
    <w:rsid w:val="00E94053"/>
    <w:rsid w:val="00E97723"/>
    <w:rsid w:val="00EA262E"/>
    <w:rsid w:val="00EA4022"/>
    <w:rsid w:val="00EA69EE"/>
    <w:rsid w:val="00EA6F4C"/>
    <w:rsid w:val="00EB358A"/>
    <w:rsid w:val="00EB3A29"/>
    <w:rsid w:val="00EB5BD1"/>
    <w:rsid w:val="00EB6052"/>
    <w:rsid w:val="00EB790E"/>
    <w:rsid w:val="00EC5160"/>
    <w:rsid w:val="00EE047E"/>
    <w:rsid w:val="00EF137D"/>
    <w:rsid w:val="00EF37B7"/>
    <w:rsid w:val="00F01150"/>
    <w:rsid w:val="00F01941"/>
    <w:rsid w:val="00F12811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95EFF"/>
    <w:rsid w:val="00FA4360"/>
    <w:rsid w:val="00FA714C"/>
    <w:rsid w:val="00FB0BC8"/>
    <w:rsid w:val="00FB20CE"/>
    <w:rsid w:val="00FC2BB9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0F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00F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00F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00F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5300F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5300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300F"/>
  </w:style>
  <w:style w:type="character" w:customStyle="1" w:styleId="Heading1Char">
    <w:name w:val="Heading 1 Char"/>
    <w:basedOn w:val="DefaultParagraphFont"/>
    <w:link w:val="Heading1"/>
    <w:uiPriority w:val="9"/>
    <w:rsid w:val="0085300F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300F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00F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8530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85300F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85300F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8530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85300F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85300F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85300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5300F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85300F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85300F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85300F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85300F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85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00F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300F"/>
  </w:style>
  <w:style w:type="character" w:customStyle="1" w:styleId="DateChar">
    <w:name w:val="Date Char"/>
    <w:basedOn w:val="DefaultParagraphFont"/>
    <w:link w:val="Date"/>
    <w:uiPriority w:val="99"/>
    <w:semiHidden/>
    <w:rsid w:val="0085300F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85300F"/>
  </w:style>
  <w:style w:type="paragraph" w:styleId="TOC2">
    <w:name w:val="toc 2"/>
    <w:basedOn w:val="Normal"/>
    <w:next w:val="Normal"/>
    <w:autoRedefine/>
    <w:uiPriority w:val="39"/>
    <w:unhideWhenUsed/>
    <w:rsid w:val="0085300F"/>
    <w:pPr>
      <w:ind w:leftChars="200" w:left="425"/>
    </w:pPr>
  </w:style>
  <w:style w:type="character" w:customStyle="1" w:styleId="ng-binding">
    <w:name w:val="ng-binding"/>
    <w:basedOn w:val="DefaultParagraphFont"/>
    <w:rsid w:val="0085300F"/>
  </w:style>
  <w:style w:type="paragraph" w:styleId="NormalWeb">
    <w:name w:val="Normal (Web)"/>
    <w:basedOn w:val="Normal"/>
    <w:uiPriority w:val="99"/>
    <w:unhideWhenUsed/>
    <w:rsid w:val="0085300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85300F"/>
  </w:style>
  <w:style w:type="paragraph" w:customStyle="1" w:styleId="a1">
    <w:name w:val="코드표"/>
    <w:basedOn w:val="Normal"/>
    <w:link w:val="Char1"/>
    <w:qFormat/>
    <w:rsid w:val="0085300F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5300F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85300F"/>
  </w:style>
  <w:style w:type="character" w:customStyle="1" w:styleId="im">
    <w:name w:val="im"/>
    <w:basedOn w:val="DefaultParagraphFont"/>
    <w:rsid w:val="0085300F"/>
  </w:style>
  <w:style w:type="paragraph" w:customStyle="1" w:styleId="a2">
    <w:name w:val="바탕글"/>
    <w:basedOn w:val="Normal"/>
    <w:rsid w:val="0085300F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85300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85300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85300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85300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5300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5300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5300F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5300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5300F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5300F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85300F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85300F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1397</TotalTime>
  <Pages>26</Pages>
  <Words>2816</Words>
  <Characters>16056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625</cp:revision>
  <dcterms:created xsi:type="dcterms:W3CDTF">2016-08-29T22:19:00Z</dcterms:created>
  <dcterms:modified xsi:type="dcterms:W3CDTF">2022-10-17T00:49:00Z</dcterms:modified>
</cp:coreProperties>
</file>