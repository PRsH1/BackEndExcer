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F8DB" w14:textId="777936B7" w:rsidR="00B004EB" w:rsidRPr="00D37385" w:rsidRDefault="00D37385" w:rsidP="002D0169">
      <w:pPr>
        <w:rPr>
          <w:sz w:val="48"/>
          <w:szCs w:val="52"/>
        </w:rPr>
      </w:pPr>
      <w:r w:rsidRPr="00D37385">
        <w:rPr>
          <w:rFonts w:hint="eastAsia"/>
          <w:sz w:val="48"/>
          <w:szCs w:val="52"/>
        </w:rPr>
        <w:t>파라미터 전달</w:t>
      </w:r>
    </w:p>
    <w:p w14:paraId="0035091D" w14:textId="54E16808" w:rsidR="00D37385" w:rsidRDefault="00D37385" w:rsidP="002D0169">
      <w:r>
        <w:t>202</w:t>
      </w:r>
      <w:r w:rsidR="00C17282">
        <w:t>1</w:t>
      </w:r>
      <w:r>
        <w:t>-09-1</w:t>
      </w:r>
      <w:r w:rsidR="004F3BC8">
        <w:t>2</w:t>
      </w:r>
    </w:p>
    <w:p w14:paraId="48A47334" w14:textId="1030D940" w:rsidR="00D37385" w:rsidRDefault="00D37385" w:rsidP="002D0169">
      <w:r>
        <w:rPr>
          <w:rFonts w:hint="eastAsia"/>
        </w:rPr>
        <w:t>이승진</w:t>
      </w:r>
    </w:p>
    <w:p w14:paraId="09C7134C" w14:textId="353C0AF9" w:rsidR="00D37385" w:rsidRDefault="00D37385" w:rsidP="002D0169"/>
    <w:p w14:paraId="5B7DCD6B" w14:textId="2B1D62D9" w:rsidR="00D37385" w:rsidRPr="00D37385" w:rsidRDefault="00D37385" w:rsidP="002D0169">
      <w:pPr>
        <w:rPr>
          <w:b/>
          <w:bCs/>
          <w:sz w:val="28"/>
          <w:szCs w:val="32"/>
        </w:rPr>
      </w:pPr>
      <w:r w:rsidRPr="00D37385">
        <w:rPr>
          <w:rFonts w:hint="eastAsia"/>
          <w:b/>
          <w:bCs/>
          <w:sz w:val="28"/>
          <w:szCs w:val="32"/>
        </w:rPr>
        <w:t>학습목표</w:t>
      </w:r>
    </w:p>
    <w:p w14:paraId="5F639744" w14:textId="77777777" w:rsidR="00D37385" w:rsidRDefault="00D37385" w:rsidP="00D37385">
      <w:r>
        <w:t>URL</w:t>
      </w:r>
      <w:r>
        <w:rPr>
          <w:rFonts w:hint="eastAsia"/>
        </w:rPr>
        <w:t>을 요청하여</w:t>
      </w:r>
      <w:r>
        <w:t xml:space="preserve">, </w:t>
      </w:r>
      <w:r>
        <w:rPr>
          <w:rFonts w:hint="eastAsia"/>
        </w:rPr>
        <w:t>서버의 컨트롤러 액션 메소드를 호출 할 때,</w:t>
      </w:r>
    </w:p>
    <w:p w14:paraId="0AAF07F0" w14:textId="13CDC1C7" w:rsidR="00D37385" w:rsidRDefault="00D37385" w:rsidP="00D37385">
      <w:r>
        <w:rPr>
          <w:rFonts w:hint="eastAsia"/>
        </w:rPr>
        <w:t>파라미터</w:t>
      </w:r>
      <w:r w:rsidR="00320FB2">
        <w:rPr>
          <w:rFonts w:hint="eastAsia"/>
        </w:rPr>
        <w:t>(</w:t>
      </w:r>
      <w:r w:rsidR="00320FB2">
        <w:t>request parameter)</w:t>
      </w:r>
      <w:r>
        <w:rPr>
          <w:rFonts w:hint="eastAsia"/>
        </w:rPr>
        <w:t>를 전달하는 방법을 학습한다.</w:t>
      </w:r>
    </w:p>
    <w:p w14:paraId="03496024" w14:textId="30F9E646" w:rsidR="00D37385" w:rsidRDefault="00D37385" w:rsidP="002D0169"/>
    <w:p w14:paraId="78FE0D31" w14:textId="1923BD50" w:rsidR="00D37385" w:rsidRPr="00D37385" w:rsidRDefault="00D37385" w:rsidP="002D0169">
      <w:pPr>
        <w:rPr>
          <w:b/>
          <w:bCs/>
          <w:sz w:val="28"/>
          <w:szCs w:val="32"/>
        </w:rPr>
      </w:pPr>
      <w:r w:rsidRPr="00D37385">
        <w:rPr>
          <w:rFonts w:hint="eastAsia"/>
          <w:b/>
          <w:bCs/>
          <w:sz w:val="28"/>
          <w:szCs w:val="32"/>
        </w:rPr>
        <w:t>목차</w:t>
      </w:r>
    </w:p>
    <w:p w14:paraId="76F93166" w14:textId="2C1C8FAD" w:rsidR="0089206D" w:rsidRDefault="00D37385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 w:rsidRPr="00031C7A">
        <w:rPr>
          <w:sz w:val="18"/>
          <w:szCs w:val="20"/>
        </w:rPr>
        <w:fldChar w:fldCharType="begin"/>
      </w:r>
      <w:r w:rsidRPr="00031C7A">
        <w:rPr>
          <w:sz w:val="18"/>
          <w:szCs w:val="20"/>
        </w:rPr>
        <w:instrText xml:space="preserve"> </w:instrText>
      </w:r>
      <w:r w:rsidRPr="00031C7A">
        <w:rPr>
          <w:rFonts w:hint="eastAsia"/>
          <w:sz w:val="18"/>
          <w:szCs w:val="20"/>
        </w:rPr>
        <w:instrText>TOC \o "1-2" \h \z \u</w:instrText>
      </w:r>
      <w:r w:rsidRPr="00031C7A">
        <w:rPr>
          <w:sz w:val="18"/>
          <w:szCs w:val="20"/>
        </w:rPr>
        <w:instrText xml:space="preserve"> </w:instrText>
      </w:r>
      <w:r w:rsidRPr="00031C7A">
        <w:rPr>
          <w:sz w:val="18"/>
          <w:szCs w:val="20"/>
        </w:rPr>
        <w:fldChar w:fldCharType="separate"/>
      </w:r>
      <w:hyperlink w:anchor="_Toc51348004" w:history="1">
        <w:r w:rsidR="0089206D" w:rsidRPr="00771CEF">
          <w:rPr>
            <w:rStyle w:val="Hyperlink"/>
            <w:rFonts w:hAnsi="굴림체"/>
            <w:noProof/>
          </w:rPr>
          <w:t>1.</w:t>
        </w:r>
        <w:r w:rsidR="0089206D" w:rsidRPr="00771CEF">
          <w:rPr>
            <w:rStyle w:val="Hyperlink"/>
            <w:noProof/>
          </w:rPr>
          <w:t xml:space="preserve"> request parameter 전달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_Toc51348004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2</w:t>
        </w:r>
        <w:r w:rsidR="0089206D">
          <w:rPr>
            <w:noProof/>
            <w:webHidden/>
          </w:rPr>
          <w:fldChar w:fldCharType="end"/>
        </w:r>
      </w:hyperlink>
    </w:p>
    <w:p w14:paraId="50E90C5E" w14:textId="5D97CED3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05" w:history="1">
        <w:r w:rsidR="0089206D" w:rsidRPr="00771CEF">
          <w:rPr>
            <w:rStyle w:val="Hyperlink"/>
            <w:noProof/>
          </w:rPr>
          <w:t>1) request parameter란?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_Toc51348005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2</w:t>
        </w:r>
        <w:r w:rsidR="0089206D">
          <w:rPr>
            <w:noProof/>
            <w:webHidden/>
          </w:rPr>
          <w:fldChar w:fldCharType="end"/>
        </w:r>
      </w:hyperlink>
    </w:p>
    <w:p w14:paraId="178C44CC" w14:textId="379AA4E2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06" w:history="1">
        <w:r w:rsidR="0089206D" w:rsidRPr="00771CEF">
          <w:rPr>
            <w:rStyle w:val="Hyperlink"/>
            <w:noProof/>
          </w:rPr>
          <w:t>2) request parameter 종류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_Toc51348006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2</w:t>
        </w:r>
        <w:r w:rsidR="0089206D">
          <w:rPr>
            <w:noProof/>
            <w:webHidden/>
          </w:rPr>
          <w:fldChar w:fldCharType="end"/>
        </w:r>
      </w:hyperlink>
    </w:p>
    <w:p w14:paraId="7B3806FE" w14:textId="787F1D50" w:rsidR="0089206D" w:rsidRDefault="0082477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1348007" w:history="1">
        <w:r w:rsidR="0089206D" w:rsidRPr="00771CEF">
          <w:rPr>
            <w:rStyle w:val="Hyperlink"/>
            <w:rFonts w:hAnsi="굴림체"/>
            <w:noProof/>
          </w:rPr>
          <w:t>2.</w:t>
        </w:r>
        <w:r w:rsidR="0089206D" w:rsidRPr="00771CEF">
          <w:rPr>
            <w:rStyle w:val="Hyperlink"/>
            <w:noProof/>
          </w:rPr>
          <w:t xml:space="preserve"> request method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_Toc51348007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3</w:t>
        </w:r>
        <w:r w:rsidR="0089206D">
          <w:rPr>
            <w:noProof/>
            <w:webHidden/>
          </w:rPr>
          <w:fldChar w:fldCharType="end"/>
        </w:r>
      </w:hyperlink>
    </w:p>
    <w:p w14:paraId="2F714A04" w14:textId="7BB041EE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08" w:history="1">
        <w:r w:rsidR="0089206D" w:rsidRPr="00771CEF">
          <w:rPr>
            <w:rStyle w:val="Hyperlink"/>
            <w:noProof/>
          </w:rPr>
          <w:t>1) request method란?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_Toc51348008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3</w:t>
        </w:r>
        <w:r w:rsidR="0089206D">
          <w:rPr>
            <w:noProof/>
            <w:webHidden/>
          </w:rPr>
          <w:fldChar w:fldCharType="end"/>
        </w:r>
      </w:hyperlink>
    </w:p>
    <w:p w14:paraId="28314C27" w14:textId="7284A61B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09" w:history="1">
        <w:r w:rsidR="0089206D" w:rsidRPr="00771CEF">
          <w:rPr>
            <w:rStyle w:val="Hyperlink"/>
            <w:noProof/>
          </w:rPr>
          <w:t>2) request method 값의 종류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_Toc51348009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3</w:t>
        </w:r>
        <w:r w:rsidR="0089206D">
          <w:rPr>
            <w:noProof/>
            <w:webHidden/>
          </w:rPr>
          <w:fldChar w:fldCharType="end"/>
        </w:r>
      </w:hyperlink>
    </w:p>
    <w:p w14:paraId="06433FB3" w14:textId="54FB6C85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10" w:history="1">
        <w:r w:rsidR="0089206D" w:rsidRPr="00771CEF">
          <w:rPr>
            <w:rStyle w:val="Hyperlink"/>
            <w:noProof/>
          </w:rPr>
          <w:t>3) request method 지정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_Toc51348010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4</w:t>
        </w:r>
        <w:r w:rsidR="0089206D">
          <w:rPr>
            <w:noProof/>
            <w:webHidden/>
          </w:rPr>
          <w:fldChar w:fldCharType="end"/>
        </w:r>
      </w:hyperlink>
    </w:p>
    <w:p w14:paraId="5CEF6D19" w14:textId="72310CCF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11" w:history="1">
        <w:r w:rsidR="0089206D" w:rsidRPr="00771CEF">
          <w:rPr>
            <w:rStyle w:val="Hyperlink"/>
            <w:noProof/>
          </w:rPr>
          <w:t>4) GET 방식과 request parameter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_Toc51348011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4</w:t>
        </w:r>
        <w:r w:rsidR="0089206D">
          <w:rPr>
            <w:noProof/>
            <w:webHidden/>
          </w:rPr>
          <w:fldChar w:fldCharType="end"/>
        </w:r>
      </w:hyperlink>
    </w:p>
    <w:p w14:paraId="68394553" w14:textId="1B415D9C" w:rsidR="0089206D" w:rsidRDefault="0082477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1348012" w:history="1">
        <w:r w:rsidR="0089206D" w:rsidRPr="00771CEF">
          <w:rPr>
            <w:rStyle w:val="Hyperlink"/>
            <w:rFonts w:hAnsi="굴림체"/>
            <w:noProof/>
          </w:rPr>
          <w:t>3.</w:t>
        </w:r>
        <w:r w:rsidR="0089206D" w:rsidRPr="00771CEF">
          <w:rPr>
            <w:rStyle w:val="Hyperlink"/>
            <w:noProof/>
          </w:rPr>
          <w:t xml:space="preserve"> 추천 책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_Toc51348012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4</w:t>
        </w:r>
        <w:r w:rsidR="0089206D">
          <w:rPr>
            <w:noProof/>
            <w:webHidden/>
          </w:rPr>
          <w:fldChar w:fldCharType="end"/>
        </w:r>
      </w:hyperlink>
    </w:p>
    <w:p w14:paraId="78257AE8" w14:textId="249B866F" w:rsidR="0089206D" w:rsidRDefault="0082477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1348013" w:history="1">
        <w:r w:rsidR="0089206D" w:rsidRPr="00771CEF">
          <w:rPr>
            <w:rStyle w:val="Hyperlink"/>
            <w:rFonts w:hAnsi="굴림체"/>
            <w:noProof/>
          </w:rPr>
          <w:t>4.</w:t>
        </w:r>
        <w:r w:rsidR="0089206D" w:rsidRPr="00771CEF">
          <w:rPr>
            <w:rStyle w:val="Hyperlink"/>
            <w:noProof/>
          </w:rPr>
          <w:t xml:space="preserve"> param 프로젝트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_Toc51348013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5</w:t>
        </w:r>
        <w:r w:rsidR="0089206D">
          <w:rPr>
            <w:noProof/>
            <w:webHidden/>
          </w:rPr>
          <w:fldChar w:fldCharType="end"/>
        </w:r>
      </w:hyperlink>
    </w:p>
    <w:p w14:paraId="50E91CDA" w14:textId="6367A0F0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14" w:history="1">
        <w:r w:rsidR="0089206D" w:rsidRPr="00771CEF">
          <w:rPr>
            <w:rStyle w:val="Hyperlink"/>
            <w:noProof/>
          </w:rPr>
          <w:t>1) 프로젝트 생성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_Toc51348014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5</w:t>
        </w:r>
        <w:r w:rsidR="0089206D">
          <w:rPr>
            <w:noProof/>
            <w:webHidden/>
          </w:rPr>
          <w:fldChar w:fldCharType="end"/>
        </w:r>
      </w:hyperlink>
    </w:p>
    <w:p w14:paraId="1A04B9BB" w14:textId="088A10C6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15" w:history="1">
        <w:r w:rsidR="0089206D" w:rsidRPr="00771CEF">
          <w:rPr>
            <w:rStyle w:val="Hyperlink"/>
            <w:noProof/>
          </w:rPr>
          <w:t>2) pom.xml 파일 수정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_Toc51348015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7</w:t>
        </w:r>
        <w:r w:rsidR="0089206D">
          <w:rPr>
            <w:noProof/>
            <w:webHidden/>
          </w:rPr>
          <w:fldChar w:fldCharType="end"/>
        </w:r>
      </w:hyperlink>
    </w:p>
    <w:p w14:paraId="4255E8F1" w14:textId="04C59E47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16" w:history="1">
        <w:r w:rsidR="0089206D" w:rsidRPr="00771CEF">
          <w:rPr>
            <w:rStyle w:val="Hyperlink"/>
            <w:noProof/>
          </w:rPr>
          <w:t>3) application.properties 수정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_Toc51348016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7</w:t>
        </w:r>
        <w:r w:rsidR="0089206D">
          <w:rPr>
            <w:noProof/>
            <w:webHidden/>
          </w:rPr>
          <w:fldChar w:fldCharType="end"/>
        </w:r>
      </w:hyperlink>
    </w:p>
    <w:p w14:paraId="74D62D41" w14:textId="3D4419EB" w:rsidR="0089206D" w:rsidRDefault="0082477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1348017" w:history="1">
        <w:r w:rsidR="0089206D" w:rsidRPr="00771CEF">
          <w:rPr>
            <w:rStyle w:val="Hyperlink"/>
            <w:rFonts w:hAnsi="굴림체"/>
            <w:noProof/>
          </w:rPr>
          <w:t>5.</w:t>
        </w:r>
        <w:r w:rsidR="0089206D" w:rsidRPr="00771CEF">
          <w:rPr>
            <w:rStyle w:val="Hyperlink"/>
            <w:noProof/>
          </w:rPr>
          <w:t xml:space="preserve"> FirstController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_Toc51348017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8</w:t>
        </w:r>
        <w:r w:rsidR="0089206D">
          <w:rPr>
            <w:noProof/>
            <w:webHidden/>
          </w:rPr>
          <w:fldChar w:fldCharType="end"/>
        </w:r>
      </w:hyperlink>
    </w:p>
    <w:p w14:paraId="5793104C" w14:textId="2AB66C0B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18" w:history="1">
        <w:r w:rsidR="0089206D" w:rsidRPr="00771CEF">
          <w:rPr>
            <w:rStyle w:val="Hyperlink"/>
            <w:noProof/>
          </w:rPr>
          <w:t>1) FirstController.java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_Toc51348018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8</w:t>
        </w:r>
        <w:r w:rsidR="0089206D">
          <w:rPr>
            <w:noProof/>
            <w:webHidden/>
          </w:rPr>
          <w:fldChar w:fldCharType="end"/>
        </w:r>
      </w:hyperlink>
    </w:p>
    <w:p w14:paraId="3FE50CD9" w14:textId="6CD898CA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19" w:history="1">
        <w:r w:rsidR="0089206D" w:rsidRPr="00771CEF">
          <w:rPr>
            <w:rStyle w:val="Hyperlink"/>
            <w:noProof/>
          </w:rPr>
          <w:t>2) first/test1.jsp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_Toc51348019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9</w:t>
        </w:r>
        <w:r w:rsidR="0089206D">
          <w:rPr>
            <w:noProof/>
            <w:webHidden/>
          </w:rPr>
          <w:fldChar w:fldCharType="end"/>
        </w:r>
      </w:hyperlink>
    </w:p>
    <w:p w14:paraId="512AC77C" w14:textId="2CECF11F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20" w:history="1">
        <w:r w:rsidR="0089206D" w:rsidRPr="00771CEF">
          <w:rPr>
            <w:rStyle w:val="Hyperlink"/>
            <w:noProof/>
          </w:rPr>
          <w:t>3) 실행 #1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_Toc51348020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10</w:t>
        </w:r>
        <w:r w:rsidR="0089206D">
          <w:rPr>
            <w:noProof/>
            <w:webHidden/>
          </w:rPr>
          <w:fldChar w:fldCharType="end"/>
        </w:r>
      </w:hyperlink>
    </w:p>
    <w:p w14:paraId="7133B40A" w14:textId="5CFC3A82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21" w:history="1">
        <w:r w:rsidR="0089206D" w:rsidRPr="00771CEF">
          <w:rPr>
            <w:rStyle w:val="Hyperlink"/>
            <w:noProof/>
          </w:rPr>
          <w:t>4) @RequestParam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_Toc51348021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11</w:t>
        </w:r>
        <w:r w:rsidR="0089206D">
          <w:rPr>
            <w:noProof/>
            <w:webHidden/>
          </w:rPr>
          <w:fldChar w:fldCharType="end"/>
        </w:r>
      </w:hyperlink>
    </w:p>
    <w:p w14:paraId="678ED539" w14:textId="1E7772F7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22" w:history="1">
        <w:r w:rsidR="0089206D" w:rsidRPr="00771CEF">
          <w:rPr>
            <w:rStyle w:val="Hyperlink"/>
            <w:noProof/>
          </w:rPr>
          <w:t>5) 실행 #2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_Toc51348022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11</w:t>
        </w:r>
        <w:r w:rsidR="0089206D">
          <w:rPr>
            <w:noProof/>
            <w:webHidden/>
          </w:rPr>
          <w:fldChar w:fldCharType="end"/>
        </w:r>
      </w:hyperlink>
    </w:p>
    <w:p w14:paraId="6D96D3A1" w14:textId="6473A18D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23" w:history="1">
        <w:r w:rsidR="0089206D" w:rsidRPr="00771CEF">
          <w:rPr>
            <w:rStyle w:val="Hyperlink"/>
            <w:noProof/>
          </w:rPr>
          <w:t>6) URL encoding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_Toc51348023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12</w:t>
        </w:r>
        <w:r w:rsidR="0089206D">
          <w:rPr>
            <w:noProof/>
            <w:webHidden/>
          </w:rPr>
          <w:fldChar w:fldCharType="end"/>
        </w:r>
      </w:hyperlink>
    </w:p>
    <w:p w14:paraId="4E41C538" w14:textId="162B29B6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24" w:history="1">
        <w:r w:rsidR="0089206D" w:rsidRPr="00771CEF">
          <w:rPr>
            <w:rStyle w:val="Hyperlink"/>
            <w:noProof/>
          </w:rPr>
          <w:t>7) @RequestParam의 속성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_Toc51348024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12</w:t>
        </w:r>
        <w:r w:rsidR="0089206D">
          <w:rPr>
            <w:noProof/>
            <w:webHidden/>
          </w:rPr>
          <w:fldChar w:fldCharType="end"/>
        </w:r>
      </w:hyperlink>
    </w:p>
    <w:p w14:paraId="4C37C764" w14:textId="3755C799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25" w:history="1">
        <w:r w:rsidR="0089206D" w:rsidRPr="00771CEF">
          <w:rPr>
            <w:rStyle w:val="Hyperlink"/>
            <w:noProof/>
          </w:rPr>
          <w:t>8) 실행 #3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_Toc51348025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13</w:t>
        </w:r>
        <w:r w:rsidR="0089206D">
          <w:rPr>
            <w:noProof/>
            <w:webHidden/>
          </w:rPr>
          <w:fldChar w:fldCharType="end"/>
        </w:r>
      </w:hyperlink>
    </w:p>
    <w:p w14:paraId="12E91D33" w14:textId="05DB6CF1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26" w:history="1">
        <w:r w:rsidR="0089206D" w:rsidRPr="00771CEF">
          <w:rPr>
            <w:rStyle w:val="Hyperlink"/>
            <w:noProof/>
          </w:rPr>
          <w:t>9) 뷰(view) 파일 공유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_Toc51348026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13</w:t>
        </w:r>
        <w:r w:rsidR="0089206D">
          <w:rPr>
            <w:noProof/>
            <w:webHidden/>
          </w:rPr>
          <w:fldChar w:fldCharType="end"/>
        </w:r>
      </w:hyperlink>
    </w:p>
    <w:p w14:paraId="1411E726" w14:textId="08E2AD3D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27" w:history="1">
        <w:r w:rsidR="0089206D" w:rsidRPr="00771CEF">
          <w:rPr>
            <w:rStyle w:val="Hyperlink"/>
            <w:noProof/>
          </w:rPr>
          <w:t>10) @RequestParam 생략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_Toc51348027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14</w:t>
        </w:r>
        <w:r w:rsidR="0089206D">
          <w:rPr>
            <w:noProof/>
            <w:webHidden/>
          </w:rPr>
          <w:fldChar w:fldCharType="end"/>
        </w:r>
      </w:hyperlink>
    </w:p>
    <w:p w14:paraId="0DDD6A6F" w14:textId="2C838A65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28" w:history="1">
        <w:r w:rsidR="0089206D" w:rsidRPr="00771CEF">
          <w:rPr>
            <w:rStyle w:val="Hyperlink"/>
            <w:noProof/>
          </w:rPr>
          <w:t>11) 실행 #4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_Toc51348028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14</w:t>
        </w:r>
        <w:r w:rsidR="0089206D">
          <w:rPr>
            <w:noProof/>
            <w:webHidden/>
          </w:rPr>
          <w:fldChar w:fldCharType="end"/>
        </w:r>
      </w:hyperlink>
    </w:p>
    <w:p w14:paraId="0248DEB3" w14:textId="559A5D2C" w:rsidR="0089206D" w:rsidRDefault="0082477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1348029" w:history="1">
        <w:r w:rsidR="0089206D" w:rsidRPr="00771CEF">
          <w:rPr>
            <w:rStyle w:val="Hyperlink"/>
            <w:rFonts w:hAnsi="굴림체"/>
            <w:noProof/>
          </w:rPr>
          <w:t>6.</w:t>
        </w:r>
        <w:r w:rsidR="0089206D" w:rsidRPr="00771CEF">
          <w:rPr>
            <w:rStyle w:val="Hyperlink"/>
            <w:noProof/>
          </w:rPr>
          <w:t xml:space="preserve"> SecondController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_Toc51348029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15</w:t>
        </w:r>
        <w:r w:rsidR="0089206D">
          <w:rPr>
            <w:noProof/>
            <w:webHidden/>
          </w:rPr>
          <w:fldChar w:fldCharType="end"/>
        </w:r>
      </w:hyperlink>
    </w:p>
    <w:p w14:paraId="4094193F" w14:textId="3201A7E3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30" w:history="1">
        <w:r w:rsidR="0089206D" w:rsidRPr="00771CEF">
          <w:rPr>
            <w:rStyle w:val="Hyperlink"/>
            <w:noProof/>
          </w:rPr>
          <w:t>1) request paramter 형변환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_Toc51348030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15</w:t>
        </w:r>
        <w:r w:rsidR="0089206D">
          <w:rPr>
            <w:noProof/>
            <w:webHidden/>
          </w:rPr>
          <w:fldChar w:fldCharType="end"/>
        </w:r>
      </w:hyperlink>
    </w:p>
    <w:p w14:paraId="0C9963C7" w14:textId="1A778E5F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31" w:history="1">
        <w:r w:rsidR="0089206D" w:rsidRPr="00771CEF">
          <w:rPr>
            <w:rStyle w:val="Hyperlink"/>
            <w:noProof/>
          </w:rPr>
          <w:t>2) @DateTimeFormat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_Toc51348031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15</w:t>
        </w:r>
        <w:r w:rsidR="0089206D">
          <w:rPr>
            <w:noProof/>
            <w:webHidden/>
          </w:rPr>
          <w:fldChar w:fldCharType="end"/>
        </w:r>
      </w:hyperlink>
    </w:p>
    <w:p w14:paraId="73958442" w14:textId="6DDFBFC5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32" w:history="1">
        <w:r w:rsidR="0089206D" w:rsidRPr="00771CEF">
          <w:rPr>
            <w:rStyle w:val="Hyperlink"/>
            <w:noProof/>
          </w:rPr>
          <w:t>3) 액션 메소드의 파라미터가 객체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_Toc51348032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16</w:t>
        </w:r>
        <w:r w:rsidR="0089206D">
          <w:rPr>
            <w:noProof/>
            <w:webHidden/>
          </w:rPr>
          <w:fldChar w:fldCharType="end"/>
        </w:r>
      </w:hyperlink>
    </w:p>
    <w:p w14:paraId="49FFD64E" w14:textId="478D0669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33" w:history="1">
        <w:r w:rsidR="0089206D" w:rsidRPr="00771CEF">
          <w:rPr>
            <w:rStyle w:val="Hyperlink"/>
            <w:noProof/>
          </w:rPr>
          <w:t>4) Person.java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_Toc51348033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17</w:t>
        </w:r>
        <w:r w:rsidR="0089206D">
          <w:rPr>
            <w:noProof/>
            <w:webHidden/>
          </w:rPr>
          <w:fldChar w:fldCharType="end"/>
        </w:r>
      </w:hyperlink>
    </w:p>
    <w:p w14:paraId="76CD51C3" w14:textId="20AF2D6F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34" w:history="1">
        <w:r w:rsidR="0089206D" w:rsidRPr="00771CEF">
          <w:rPr>
            <w:rStyle w:val="Hyperlink"/>
            <w:noProof/>
          </w:rPr>
          <w:t>5) SecondController.java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_Toc51348034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18</w:t>
        </w:r>
        <w:r w:rsidR="0089206D">
          <w:rPr>
            <w:noProof/>
            <w:webHidden/>
          </w:rPr>
          <w:fldChar w:fldCharType="end"/>
        </w:r>
      </w:hyperlink>
    </w:p>
    <w:p w14:paraId="3DC6A777" w14:textId="034297F1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35" w:history="1">
        <w:r w:rsidR="0089206D" w:rsidRPr="00771CEF">
          <w:rPr>
            <w:rStyle w:val="Hyperlink"/>
            <w:noProof/>
          </w:rPr>
          <w:t>6) second/test1.jsp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_Toc51348035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20</w:t>
        </w:r>
        <w:r w:rsidR="0089206D">
          <w:rPr>
            <w:noProof/>
            <w:webHidden/>
          </w:rPr>
          <w:fldChar w:fldCharType="end"/>
        </w:r>
      </w:hyperlink>
    </w:p>
    <w:p w14:paraId="0913635D" w14:textId="10D1FB09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36" w:history="1">
        <w:r w:rsidR="0089206D" w:rsidRPr="00771CEF">
          <w:rPr>
            <w:rStyle w:val="Hyperlink"/>
            <w:noProof/>
          </w:rPr>
          <w:t>7) formatNumber, formatDate 확장 태그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_Toc51348036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21</w:t>
        </w:r>
        <w:r w:rsidR="0089206D">
          <w:rPr>
            <w:noProof/>
            <w:webHidden/>
          </w:rPr>
          <w:fldChar w:fldCharType="end"/>
        </w:r>
      </w:hyperlink>
    </w:p>
    <w:p w14:paraId="47D7A62D" w14:textId="0F26074F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37" w:history="1">
        <w:r w:rsidR="0089206D" w:rsidRPr="00771CEF">
          <w:rPr>
            <w:rStyle w:val="Hyperlink"/>
            <w:noProof/>
          </w:rPr>
          <w:t>8) second/test3.jsp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_Toc51348037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22</w:t>
        </w:r>
        <w:r w:rsidR="0089206D">
          <w:rPr>
            <w:noProof/>
            <w:webHidden/>
          </w:rPr>
          <w:fldChar w:fldCharType="end"/>
        </w:r>
      </w:hyperlink>
    </w:p>
    <w:p w14:paraId="370ED973" w14:textId="1EC6D098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38" w:history="1">
        <w:r w:rsidR="0089206D" w:rsidRPr="00771CEF">
          <w:rPr>
            <w:rStyle w:val="Hyperlink"/>
            <w:noProof/>
          </w:rPr>
          <w:t>9) second/test4.jsp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_Toc51348038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23</w:t>
        </w:r>
        <w:r w:rsidR="0089206D">
          <w:rPr>
            <w:noProof/>
            <w:webHidden/>
          </w:rPr>
          <w:fldChar w:fldCharType="end"/>
        </w:r>
      </w:hyperlink>
    </w:p>
    <w:p w14:paraId="4FB8E718" w14:textId="0DF5998C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39" w:history="1">
        <w:r w:rsidR="0089206D" w:rsidRPr="00771CEF">
          <w:rPr>
            <w:rStyle w:val="Hyperlink"/>
            <w:noProof/>
          </w:rPr>
          <w:t>10) 실행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_Toc51348039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24</w:t>
        </w:r>
        <w:r w:rsidR="0089206D">
          <w:rPr>
            <w:noProof/>
            <w:webHidden/>
          </w:rPr>
          <w:fldChar w:fldCharType="end"/>
        </w:r>
      </w:hyperlink>
    </w:p>
    <w:p w14:paraId="03866727" w14:textId="5B38DD6D" w:rsidR="0089206D" w:rsidRDefault="0082477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1348040" w:history="1">
        <w:r w:rsidR="0089206D" w:rsidRPr="00771CEF">
          <w:rPr>
            <w:rStyle w:val="Hyperlink"/>
            <w:rFonts w:hAnsi="굴림체"/>
            <w:noProof/>
          </w:rPr>
          <w:t>7.</w:t>
        </w:r>
        <w:r w:rsidR="0089206D" w:rsidRPr="00771CEF">
          <w:rPr>
            <w:rStyle w:val="Hyperlink"/>
            <w:noProof/>
          </w:rPr>
          <w:t xml:space="preserve"> ThirdController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_Toc51348040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25</w:t>
        </w:r>
        <w:r w:rsidR="0089206D">
          <w:rPr>
            <w:noProof/>
            <w:webHidden/>
          </w:rPr>
          <w:fldChar w:fldCharType="end"/>
        </w:r>
      </w:hyperlink>
    </w:p>
    <w:p w14:paraId="562FF811" w14:textId="065DCECE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41" w:history="1">
        <w:r w:rsidR="0089206D" w:rsidRPr="00771CEF">
          <w:rPr>
            <w:rStyle w:val="Hyperlink"/>
            <w:noProof/>
          </w:rPr>
          <w:t>1) @RequestMapping의 속성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_Toc51348041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25</w:t>
        </w:r>
        <w:r w:rsidR="0089206D">
          <w:rPr>
            <w:noProof/>
            <w:webHidden/>
          </w:rPr>
          <w:fldChar w:fldCharType="end"/>
        </w:r>
      </w:hyperlink>
    </w:p>
    <w:p w14:paraId="094C8729" w14:textId="41875DFD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42" w:history="1">
        <w:r w:rsidR="0089206D" w:rsidRPr="00771CEF">
          <w:rPr>
            <w:rStyle w:val="Hyperlink"/>
            <w:noProof/>
          </w:rPr>
          <w:t>2) ThirdController.java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_Toc51348042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26</w:t>
        </w:r>
        <w:r w:rsidR="0089206D">
          <w:rPr>
            <w:noProof/>
            <w:webHidden/>
          </w:rPr>
          <w:fldChar w:fldCharType="end"/>
        </w:r>
      </w:hyperlink>
    </w:p>
    <w:p w14:paraId="57E9E159" w14:textId="1B40D8FD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43" w:history="1">
        <w:r w:rsidR="0089206D" w:rsidRPr="00771CEF">
          <w:rPr>
            <w:rStyle w:val="Hyperlink"/>
            <w:noProof/>
          </w:rPr>
          <w:t>3) third/test1.jsp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_Toc51348043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27</w:t>
        </w:r>
        <w:r w:rsidR="0089206D">
          <w:rPr>
            <w:noProof/>
            <w:webHidden/>
          </w:rPr>
          <w:fldChar w:fldCharType="end"/>
        </w:r>
      </w:hyperlink>
    </w:p>
    <w:p w14:paraId="4276E8AD" w14:textId="05A48160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44" w:history="1">
        <w:r w:rsidR="0089206D" w:rsidRPr="00771CEF">
          <w:rPr>
            <w:rStyle w:val="Hyperlink"/>
            <w:noProof/>
          </w:rPr>
          <w:t>4) if 확장태그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_Toc51348044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28</w:t>
        </w:r>
        <w:r w:rsidR="0089206D">
          <w:rPr>
            <w:noProof/>
            <w:webHidden/>
          </w:rPr>
          <w:fldChar w:fldCharType="end"/>
        </w:r>
      </w:hyperlink>
    </w:p>
    <w:p w14:paraId="66C90A6A" w14:textId="7EDDF41A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45" w:history="1">
        <w:r w:rsidR="0089206D" w:rsidRPr="00771CEF">
          <w:rPr>
            <w:rStyle w:val="Hyperlink"/>
            <w:noProof/>
          </w:rPr>
          <w:t>5) 실행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_Toc51348045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28</w:t>
        </w:r>
        <w:r w:rsidR="0089206D">
          <w:rPr>
            <w:noProof/>
            <w:webHidden/>
          </w:rPr>
          <w:fldChar w:fldCharType="end"/>
        </w:r>
      </w:hyperlink>
    </w:p>
    <w:p w14:paraId="49A16EFB" w14:textId="1E2B612D" w:rsidR="0089206D" w:rsidRDefault="0082477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1348046" w:history="1">
        <w:r w:rsidR="0089206D" w:rsidRPr="00771CEF">
          <w:rPr>
            <w:rStyle w:val="Hyperlink"/>
            <w:rFonts w:hAnsi="굴림체"/>
            <w:noProof/>
          </w:rPr>
          <w:t>8.</w:t>
        </w:r>
        <w:r w:rsidR="0089206D" w:rsidRPr="00771CEF">
          <w:rPr>
            <w:rStyle w:val="Hyperlink"/>
            <w:noProof/>
          </w:rPr>
          <w:t xml:space="preserve"> 과제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_Toc51348046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30</w:t>
        </w:r>
        <w:r w:rsidR="0089206D">
          <w:rPr>
            <w:noProof/>
            <w:webHidden/>
          </w:rPr>
          <w:fldChar w:fldCharType="end"/>
        </w:r>
      </w:hyperlink>
    </w:p>
    <w:p w14:paraId="512B714B" w14:textId="0C4019A8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47" w:history="1">
        <w:r w:rsidR="0089206D" w:rsidRPr="00771CEF">
          <w:rPr>
            <w:rStyle w:val="Hyperlink"/>
            <w:noProof/>
          </w:rPr>
          <w:t>1) 프로젝트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_Toc51348047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30</w:t>
        </w:r>
        <w:r w:rsidR="0089206D">
          <w:rPr>
            <w:noProof/>
            <w:webHidden/>
          </w:rPr>
          <w:fldChar w:fldCharType="end"/>
        </w:r>
      </w:hyperlink>
    </w:p>
    <w:p w14:paraId="0AA6297C" w14:textId="0F9C3CB1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48" w:history="1">
        <w:r w:rsidR="0089206D" w:rsidRPr="00771CEF">
          <w:rPr>
            <w:rStyle w:val="Hyperlink"/>
            <w:noProof/>
          </w:rPr>
          <w:t>2) ThirdController 클래스 수정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_Toc51348048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30</w:t>
        </w:r>
        <w:r w:rsidR="0089206D">
          <w:rPr>
            <w:noProof/>
            <w:webHidden/>
          </w:rPr>
          <w:fldChar w:fldCharType="end"/>
        </w:r>
      </w:hyperlink>
    </w:p>
    <w:p w14:paraId="2392285B" w14:textId="66E6FA73" w:rsidR="0089206D" w:rsidRDefault="0082477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1348049" w:history="1">
        <w:r w:rsidR="0089206D" w:rsidRPr="00771CEF">
          <w:rPr>
            <w:rStyle w:val="Hyperlink"/>
            <w:noProof/>
          </w:rPr>
          <w:t>3) URL</w:t>
        </w:r>
        <w:r w:rsidR="0089206D">
          <w:rPr>
            <w:noProof/>
            <w:webHidden/>
          </w:rPr>
          <w:tab/>
        </w:r>
        <w:r w:rsidR="0089206D">
          <w:rPr>
            <w:noProof/>
            <w:webHidden/>
          </w:rPr>
          <w:fldChar w:fldCharType="begin"/>
        </w:r>
        <w:r w:rsidR="0089206D">
          <w:rPr>
            <w:noProof/>
            <w:webHidden/>
          </w:rPr>
          <w:instrText xml:space="preserve"> PAGEREF _Toc51348049 \h </w:instrText>
        </w:r>
        <w:r w:rsidR="0089206D">
          <w:rPr>
            <w:noProof/>
            <w:webHidden/>
          </w:rPr>
        </w:r>
        <w:r w:rsidR="0089206D">
          <w:rPr>
            <w:noProof/>
            <w:webHidden/>
          </w:rPr>
          <w:fldChar w:fldCharType="separate"/>
        </w:r>
        <w:r w:rsidR="0089206D">
          <w:rPr>
            <w:noProof/>
            <w:webHidden/>
          </w:rPr>
          <w:t>30</w:t>
        </w:r>
        <w:r w:rsidR="0089206D">
          <w:rPr>
            <w:noProof/>
            <w:webHidden/>
          </w:rPr>
          <w:fldChar w:fldCharType="end"/>
        </w:r>
      </w:hyperlink>
    </w:p>
    <w:p w14:paraId="0B226E12" w14:textId="3922E847" w:rsidR="00D37385" w:rsidRDefault="00D37385" w:rsidP="002D0169">
      <w:r w:rsidRPr="00031C7A">
        <w:rPr>
          <w:sz w:val="18"/>
          <w:szCs w:val="20"/>
        </w:rPr>
        <w:fldChar w:fldCharType="end"/>
      </w:r>
    </w:p>
    <w:p w14:paraId="631D0479" w14:textId="456397E4" w:rsidR="00672DDF" w:rsidRDefault="00672DDF" w:rsidP="00D37385">
      <w:pPr>
        <w:pStyle w:val="Heading1"/>
      </w:pPr>
      <w:bookmarkStart w:id="0" w:name="_Toc51348004"/>
      <w:r>
        <w:rPr>
          <w:rFonts w:hint="eastAsia"/>
        </w:rPr>
        <w:lastRenderedPageBreak/>
        <w:t>r</w:t>
      </w:r>
      <w:r>
        <w:t>equest parameter</w:t>
      </w:r>
      <w:r w:rsidR="00F22C89">
        <w:t xml:space="preserve"> </w:t>
      </w:r>
      <w:r w:rsidR="00F22C89">
        <w:rPr>
          <w:rFonts w:hint="eastAsia"/>
        </w:rPr>
        <w:t>전달</w:t>
      </w:r>
      <w:bookmarkEnd w:id="0"/>
    </w:p>
    <w:p w14:paraId="79FDBE0E" w14:textId="2E779C07" w:rsidR="00672DDF" w:rsidRDefault="00672DDF" w:rsidP="00672DDF"/>
    <w:p w14:paraId="3DA97323" w14:textId="69428481" w:rsidR="00F22C89" w:rsidRDefault="00F22C89" w:rsidP="00F22C89">
      <w:pPr>
        <w:pStyle w:val="Heading2"/>
      </w:pPr>
      <w:bookmarkStart w:id="1" w:name="_Toc51348005"/>
      <w:r>
        <w:rPr>
          <w:rFonts w:hint="eastAsia"/>
        </w:rPr>
        <w:t>r</w:t>
      </w:r>
      <w:r>
        <w:t>equest parameter</w:t>
      </w:r>
      <w:r>
        <w:rPr>
          <w:rFonts w:hint="eastAsia"/>
        </w:rPr>
        <w:t>란?</w:t>
      </w:r>
      <w:bookmarkEnd w:id="1"/>
    </w:p>
    <w:p w14:paraId="37E23FA0" w14:textId="7DAFB324" w:rsidR="00F22C89" w:rsidRDefault="00F22C89" w:rsidP="00F22C89"/>
    <w:p w14:paraId="7E5012EE" w14:textId="4D2147FC" w:rsidR="00F22C89" w:rsidRDefault="00F22C89" w:rsidP="00F22C89">
      <w:r>
        <w:rPr>
          <w:rFonts w:hint="eastAsia"/>
        </w:rPr>
        <w:t xml:space="preserve">웹브라우저가 웹서버의 </w:t>
      </w:r>
      <w:r>
        <w:t>URL</w:t>
      </w:r>
      <w:r>
        <w:rPr>
          <w:rFonts w:hint="eastAsia"/>
        </w:rPr>
        <w:t>을 요청</w:t>
      </w:r>
      <w:r w:rsidR="007246D3">
        <w:rPr>
          <w:rFonts w:hint="eastAsia"/>
        </w:rPr>
        <w:t xml:space="preserve">하는 것을 </w:t>
      </w:r>
      <w:r>
        <w:rPr>
          <w:rFonts w:hint="eastAsia"/>
        </w:rPr>
        <w:t>H</w:t>
      </w:r>
      <w:r>
        <w:t>TTP request</w:t>
      </w:r>
      <w:r w:rsidR="007246D3">
        <w:rPr>
          <w:rFonts w:hint="eastAsia"/>
        </w:rPr>
        <w:t>이라고 한다.</w:t>
      </w:r>
    </w:p>
    <w:p w14:paraId="10D35B0D" w14:textId="2BDDBA07" w:rsidR="007246D3" w:rsidRDefault="00C319A2" w:rsidP="00F22C89">
      <w:r>
        <w:rPr>
          <w:rFonts w:hint="eastAsia"/>
        </w:rPr>
        <w:t xml:space="preserve">서버가 </w:t>
      </w:r>
      <w:r w:rsidR="007246D3">
        <w:rPr>
          <w:rFonts w:hint="eastAsia"/>
        </w:rPr>
        <w:t>S</w:t>
      </w:r>
      <w:r w:rsidR="007246D3">
        <w:t>pring Web MVC</w:t>
      </w:r>
      <w:r>
        <w:rPr>
          <w:rFonts w:hint="eastAsia"/>
        </w:rPr>
        <w:t xml:space="preserve"> 앱인 경우,</w:t>
      </w:r>
      <w:r>
        <w:t xml:space="preserve"> </w:t>
      </w:r>
      <w:r>
        <w:rPr>
          <w:rFonts w:hint="eastAsia"/>
        </w:rPr>
        <w:t>이 요청에 의해서 컨트롤러의 액션 메소드가 자동으로 호출된다.</w:t>
      </w:r>
    </w:p>
    <w:p w14:paraId="74367BCA" w14:textId="6937E363" w:rsidR="00C319A2" w:rsidRDefault="00C319A2" w:rsidP="00F22C89"/>
    <w:p w14:paraId="6C17D8BA" w14:textId="11B6BA60" w:rsidR="00E83E5B" w:rsidRDefault="00E83E5B" w:rsidP="00F22C89">
      <w:r>
        <w:rPr>
          <w:rFonts w:hint="eastAsia"/>
        </w:rPr>
        <w:t>이 요청(H</w:t>
      </w:r>
      <w:r>
        <w:t>TTP Request)</w:t>
      </w:r>
      <w:r>
        <w:rPr>
          <w:rFonts w:hint="eastAsia"/>
        </w:rPr>
        <w:t>에 담겨서 서버에 전달되는 파라미터를</w:t>
      </w:r>
      <w:r>
        <w:t>, request parameter</w:t>
      </w:r>
      <w:r w:rsidR="00FC253D">
        <w:rPr>
          <w:rFonts w:hint="eastAsia"/>
        </w:rPr>
        <w:t>이라고 한다.</w:t>
      </w:r>
    </w:p>
    <w:p w14:paraId="2A18AFB2" w14:textId="3DFB63BE" w:rsidR="00FC253D" w:rsidRDefault="00FC253D" w:rsidP="00F22C89">
      <w:r>
        <w:rPr>
          <w:rFonts w:hint="eastAsia"/>
        </w:rPr>
        <w:t>r</w:t>
      </w:r>
      <w:r>
        <w:t>equest parameter</w:t>
      </w:r>
      <w:r>
        <w:rPr>
          <w:rFonts w:hint="eastAsia"/>
        </w:rPr>
        <w:t>는 액션 메소드의 파라미터 변수에 전달된다.</w:t>
      </w:r>
    </w:p>
    <w:p w14:paraId="702E34E1" w14:textId="37AF992B" w:rsidR="00FC253D" w:rsidRDefault="00FC253D" w:rsidP="00F22C89"/>
    <w:p w14:paraId="6693E328" w14:textId="77777777" w:rsidR="00FC253D" w:rsidRDefault="00FC253D" w:rsidP="00F22C89"/>
    <w:p w14:paraId="177221A4" w14:textId="773E40C0" w:rsidR="00C319A2" w:rsidRDefault="00945453" w:rsidP="00945453">
      <w:pPr>
        <w:pStyle w:val="Heading2"/>
      </w:pPr>
      <w:bookmarkStart w:id="2" w:name="_Toc51348006"/>
      <w:r>
        <w:rPr>
          <w:rFonts w:hint="eastAsia"/>
        </w:rPr>
        <w:t>r</w:t>
      </w:r>
      <w:r>
        <w:t>equest parameter</w:t>
      </w:r>
      <w:r w:rsidR="00AD5CAC">
        <w:t xml:space="preserve"> </w:t>
      </w:r>
      <w:r w:rsidR="00AD5CAC">
        <w:rPr>
          <w:rFonts w:hint="eastAsia"/>
        </w:rPr>
        <w:t>종류</w:t>
      </w:r>
      <w:bookmarkEnd w:id="2"/>
    </w:p>
    <w:p w14:paraId="2A470C8C" w14:textId="7CFD38A4" w:rsidR="00AD5CAC" w:rsidRDefault="00AD5CAC" w:rsidP="00AD5CAC">
      <w:r>
        <w:rPr>
          <w:rFonts w:hint="eastAsia"/>
        </w:rPr>
        <w:t>다음</w:t>
      </w:r>
      <w:r w:rsidR="00CA26D9">
        <w:rPr>
          <w:rFonts w:hint="eastAsia"/>
        </w:rPr>
        <w:t>과</w:t>
      </w:r>
      <w:r>
        <w:rPr>
          <w:rFonts w:hint="eastAsia"/>
        </w:rPr>
        <w:t xml:space="preserve"> 같은 데이터가 </w:t>
      </w:r>
      <w:r>
        <w:t>request parameter</w:t>
      </w:r>
      <w:r w:rsidR="009D35D3">
        <w:rPr>
          <w:rFonts w:hint="eastAsia"/>
        </w:rPr>
        <w:t>가 되어 서버에 전달된다.</w:t>
      </w:r>
    </w:p>
    <w:p w14:paraId="5FA30E9F" w14:textId="0D74CD45" w:rsidR="009D35D3" w:rsidRDefault="009D35D3" w:rsidP="00AD5CAC"/>
    <w:p w14:paraId="54F38BEF" w14:textId="4F7CB065" w:rsidR="009D35D3" w:rsidRDefault="009D35D3" w:rsidP="009D35D3">
      <w:pPr>
        <w:pStyle w:val="Heading3"/>
      </w:pPr>
      <w:r>
        <w:rPr>
          <w:rFonts w:hint="eastAsia"/>
        </w:rPr>
        <w:t>q</w:t>
      </w:r>
      <w:r>
        <w:t>uery string</w:t>
      </w:r>
    </w:p>
    <w:p w14:paraId="7D87E616" w14:textId="7E749075" w:rsidR="009D35D3" w:rsidRDefault="009D35D3" w:rsidP="009D35D3"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의 </w:t>
      </w:r>
      <w:r>
        <w:t>query string</w:t>
      </w:r>
      <w:r>
        <w:rPr>
          <w:rFonts w:hint="eastAsia"/>
        </w:rPr>
        <w:t xml:space="preserve">은 </w:t>
      </w:r>
      <w:r>
        <w:t>request parameter</w:t>
      </w:r>
      <w:r>
        <w:rPr>
          <w:rFonts w:hint="eastAsia"/>
        </w:rPr>
        <w:t>가 되어 서버에 전달된다.</w:t>
      </w:r>
    </w:p>
    <w:p w14:paraId="0C2EE7A1" w14:textId="77777777" w:rsidR="00D65CB6" w:rsidRDefault="00D65CB6" w:rsidP="009D35D3"/>
    <w:p w14:paraId="58D6C9DF" w14:textId="556FECEA" w:rsidR="009D35D3" w:rsidRDefault="00D65CB6" w:rsidP="009D35D3">
      <w:r>
        <w:rPr>
          <w:rFonts w:hint="eastAsia"/>
        </w:rPr>
        <w:t>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63DF" w14:paraId="5C7EBDC8" w14:textId="77777777" w:rsidTr="007463DF">
        <w:tc>
          <w:tcPr>
            <w:tcW w:w="10456" w:type="dxa"/>
          </w:tcPr>
          <w:p w14:paraId="7F7C3EB6" w14:textId="29E09F65" w:rsidR="007463DF" w:rsidRDefault="007463DF" w:rsidP="009D35D3">
            <w:r>
              <w:rPr>
                <w:rFonts w:hint="eastAsia"/>
              </w:rPr>
              <w:t>h</w:t>
            </w:r>
            <w:r>
              <w:t>ttp://localhost:8088/first</w:t>
            </w:r>
            <w:r w:rsidRPr="00457006">
              <w:rPr>
                <w:shd w:val="clear" w:color="auto" w:fill="FFFFCC"/>
              </w:rPr>
              <w:t>?</w:t>
            </w:r>
            <w:r w:rsidRPr="00457006">
              <w:rPr>
                <w:b/>
                <w:bCs/>
                <w:shd w:val="clear" w:color="auto" w:fill="FFFFCC"/>
              </w:rPr>
              <w:t>id=3&amp;name=tom</w:t>
            </w:r>
          </w:p>
        </w:tc>
      </w:tr>
    </w:tbl>
    <w:p w14:paraId="145BB0EF" w14:textId="57E3FD3A" w:rsidR="00147009" w:rsidRDefault="00147009" w:rsidP="009D35D3"/>
    <w:p w14:paraId="6076904E" w14:textId="51016621" w:rsidR="00147009" w:rsidRDefault="00147009" w:rsidP="009D35D3">
      <w:r>
        <w:rPr>
          <w:rFonts w:hint="eastAsia"/>
        </w:rPr>
        <w:t xml:space="preserve">이 </w:t>
      </w:r>
      <w:r>
        <w:t>URL</w:t>
      </w:r>
      <w:r>
        <w:rPr>
          <w:rFonts w:hint="eastAsia"/>
        </w:rPr>
        <w:t xml:space="preserve">에 의해서 다음과 같은 </w:t>
      </w:r>
      <w:r>
        <w:t>request parameter</w:t>
      </w:r>
      <w:r>
        <w:rPr>
          <w:rFonts w:hint="eastAsia"/>
        </w:rPr>
        <w:t>가 서버에 전달된다.</w:t>
      </w:r>
    </w:p>
    <w:p w14:paraId="7939C2CF" w14:textId="37F381FC" w:rsidR="00147009" w:rsidRPr="007463DF" w:rsidRDefault="00147009" w:rsidP="009D35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516"/>
      </w:tblGrid>
      <w:tr w:rsidR="00147009" w:rsidRPr="00147009" w14:paraId="5A924ED8" w14:textId="77777777" w:rsidTr="00147009">
        <w:tc>
          <w:tcPr>
            <w:tcW w:w="0" w:type="auto"/>
            <w:shd w:val="clear" w:color="auto" w:fill="F2F2F2" w:themeFill="background1" w:themeFillShade="F2"/>
          </w:tcPr>
          <w:p w14:paraId="1F68BAEB" w14:textId="77777777" w:rsidR="00147009" w:rsidRPr="00147009" w:rsidRDefault="00147009" w:rsidP="0069483E">
            <w:r w:rsidRPr="00147009">
              <w:rPr>
                <w:rFonts w:hint="eastAsia"/>
              </w:rPr>
              <w:t>r</w:t>
            </w:r>
            <w:r w:rsidRPr="00147009">
              <w:t>equest parameter name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FD7883D" w14:textId="77777777" w:rsidR="00147009" w:rsidRPr="00147009" w:rsidRDefault="00147009" w:rsidP="0069483E">
            <w:r w:rsidRPr="00147009">
              <w:t>request parameter value</w:t>
            </w:r>
          </w:p>
        </w:tc>
      </w:tr>
      <w:tr w:rsidR="00147009" w:rsidRPr="00147009" w14:paraId="119C6AF3" w14:textId="77777777" w:rsidTr="00147009">
        <w:tc>
          <w:tcPr>
            <w:tcW w:w="0" w:type="auto"/>
          </w:tcPr>
          <w:p w14:paraId="39E7A7A2" w14:textId="77777777" w:rsidR="00147009" w:rsidRPr="00147009" w:rsidRDefault="00147009" w:rsidP="0069483E">
            <w:r w:rsidRPr="00147009">
              <w:rPr>
                <w:rFonts w:hint="eastAsia"/>
              </w:rPr>
              <w:t>i</w:t>
            </w:r>
            <w:r w:rsidRPr="00147009">
              <w:t>d</w:t>
            </w:r>
          </w:p>
        </w:tc>
        <w:tc>
          <w:tcPr>
            <w:tcW w:w="0" w:type="auto"/>
          </w:tcPr>
          <w:p w14:paraId="0716D2AA" w14:textId="77777777" w:rsidR="00147009" w:rsidRPr="00147009" w:rsidRDefault="00147009" w:rsidP="0069483E">
            <w:r w:rsidRPr="00147009">
              <w:t>3</w:t>
            </w:r>
          </w:p>
        </w:tc>
      </w:tr>
      <w:tr w:rsidR="00147009" w:rsidRPr="00147009" w14:paraId="64F30E84" w14:textId="77777777" w:rsidTr="00147009">
        <w:tc>
          <w:tcPr>
            <w:tcW w:w="0" w:type="auto"/>
          </w:tcPr>
          <w:p w14:paraId="38BF9FAE" w14:textId="77777777" w:rsidR="00147009" w:rsidRPr="00147009" w:rsidRDefault="00147009" w:rsidP="0069483E">
            <w:r w:rsidRPr="00147009">
              <w:rPr>
                <w:rFonts w:hint="eastAsia"/>
              </w:rPr>
              <w:t>n</w:t>
            </w:r>
            <w:r w:rsidRPr="00147009">
              <w:t>ame</w:t>
            </w:r>
          </w:p>
        </w:tc>
        <w:tc>
          <w:tcPr>
            <w:tcW w:w="0" w:type="auto"/>
          </w:tcPr>
          <w:p w14:paraId="2A5DA0EB" w14:textId="77777777" w:rsidR="00147009" w:rsidRPr="00147009" w:rsidRDefault="00147009" w:rsidP="0069483E">
            <w:r w:rsidRPr="00147009">
              <w:t>tom</w:t>
            </w:r>
          </w:p>
        </w:tc>
      </w:tr>
    </w:tbl>
    <w:p w14:paraId="0426DA00" w14:textId="77777777" w:rsidR="00147009" w:rsidRPr="009D35D3" w:rsidRDefault="00147009" w:rsidP="009D35D3"/>
    <w:p w14:paraId="4CBD407F" w14:textId="3DB7CDFD" w:rsidR="00C319A2" w:rsidRDefault="00C319A2" w:rsidP="00F22C89"/>
    <w:p w14:paraId="658D4265" w14:textId="4E22F172" w:rsidR="00E44854" w:rsidRDefault="00E44854" w:rsidP="00E44854">
      <w:pPr>
        <w:pStyle w:val="Heading3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폼에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63DF" w14:paraId="21676A75" w14:textId="77777777" w:rsidTr="007463DF">
        <w:tc>
          <w:tcPr>
            <w:tcW w:w="10456" w:type="dxa"/>
          </w:tcPr>
          <w:p w14:paraId="20A24EB3" w14:textId="73AF435F" w:rsidR="007463DF" w:rsidRDefault="007463DF" w:rsidP="007463DF">
            <w:r>
              <w:rPr>
                <w:rFonts w:hint="eastAsia"/>
              </w:rPr>
              <w:t>&lt;</w:t>
            </w:r>
            <w:r>
              <w:t>form</w:t>
            </w:r>
            <w:r w:rsidR="00D60141">
              <w:t xml:space="preserve"> method="post"</w:t>
            </w:r>
            <w:r>
              <w:t>&gt;</w:t>
            </w:r>
          </w:p>
          <w:p w14:paraId="17E85220" w14:textId="6E91B256" w:rsidR="007463DF" w:rsidRDefault="007463DF" w:rsidP="007463DF">
            <w:r>
              <w:rPr>
                <w:rFonts w:hint="eastAsia"/>
              </w:rPr>
              <w:t xml:space="preserve"> </w:t>
            </w:r>
            <w:r>
              <w:t xml:space="preserve"> &lt;input type="text" name="</w:t>
            </w:r>
            <w:r w:rsidR="004874C4" w:rsidRPr="000B2087">
              <w:rPr>
                <w:b/>
                <w:bCs/>
              </w:rPr>
              <w:t>title</w:t>
            </w:r>
            <w:r w:rsidR="0092200E">
              <w:t>" /&gt;</w:t>
            </w:r>
          </w:p>
          <w:p w14:paraId="6962A89D" w14:textId="51E0244D" w:rsidR="0092200E" w:rsidRDefault="0092200E" w:rsidP="007463DF">
            <w:r>
              <w:rPr>
                <w:rFonts w:hint="eastAsia"/>
              </w:rPr>
              <w:t xml:space="preserve"> </w:t>
            </w:r>
            <w:r>
              <w:t xml:space="preserve"> &lt;</w:t>
            </w:r>
            <w:r w:rsidR="004874C4">
              <w:t>input type="number" name="</w:t>
            </w:r>
            <w:r w:rsidR="004874C4" w:rsidRPr="000B2087">
              <w:rPr>
                <w:b/>
                <w:bCs/>
              </w:rPr>
              <w:t>price</w:t>
            </w:r>
            <w:r w:rsidR="004874C4">
              <w:t xml:space="preserve"> /&gt;</w:t>
            </w:r>
          </w:p>
          <w:p w14:paraId="1EDD79C3" w14:textId="4064F47B" w:rsidR="004874C4" w:rsidRDefault="004874C4" w:rsidP="007463DF">
            <w:r>
              <w:rPr>
                <w:rFonts w:hint="eastAsia"/>
              </w:rPr>
              <w:t xml:space="preserve"> </w:t>
            </w:r>
            <w:r>
              <w:t xml:space="preserve"> &lt;button type="submit"&gt;</w:t>
            </w:r>
            <w:r>
              <w:rPr>
                <w:rFonts w:hint="eastAsia"/>
              </w:rPr>
              <w:t>저장&lt;</w:t>
            </w:r>
            <w:r>
              <w:t>/button&gt;</w:t>
            </w:r>
          </w:p>
          <w:p w14:paraId="4C8B91DB" w14:textId="12175047" w:rsidR="007463DF" w:rsidRDefault="007463DF" w:rsidP="007463DF">
            <w:r>
              <w:rPr>
                <w:rFonts w:hint="eastAsia"/>
              </w:rPr>
              <w:t>&lt;</w:t>
            </w:r>
            <w:r>
              <w:t>/form&gt;</w:t>
            </w:r>
          </w:p>
        </w:tc>
      </w:tr>
    </w:tbl>
    <w:p w14:paraId="7CBC4CD4" w14:textId="00EF82E9" w:rsidR="00672DDF" w:rsidRDefault="00672DDF" w:rsidP="00672DDF"/>
    <w:p w14:paraId="63FD8CD4" w14:textId="77777777" w:rsidR="00D60141" w:rsidRDefault="00F62A03" w:rsidP="00672DDF">
      <w:r>
        <w:rPr>
          <w:rFonts w:hint="eastAsia"/>
        </w:rPr>
        <w:t>위 f</w:t>
      </w:r>
      <w:r>
        <w:t xml:space="preserve">orm </w:t>
      </w:r>
      <w:r>
        <w:rPr>
          <w:rFonts w:hint="eastAsia"/>
        </w:rPr>
        <w:t>태그에 의해</w:t>
      </w:r>
      <w:r w:rsidR="00FB6449">
        <w:rPr>
          <w:rFonts w:hint="eastAsia"/>
        </w:rPr>
        <w:t>,</w:t>
      </w:r>
      <w:r>
        <w:rPr>
          <w:rFonts w:hint="eastAsia"/>
        </w:rPr>
        <w:t xml:space="preserve"> 웹브라우저창에 </w:t>
      </w:r>
      <w:r w:rsidR="00D60141">
        <w:rPr>
          <w:rFonts w:hint="eastAsia"/>
        </w:rPr>
        <w:t>입력폼이 그려진다.</w:t>
      </w:r>
    </w:p>
    <w:p w14:paraId="7F7DD6EB" w14:textId="7C8D6361" w:rsidR="004874C4" w:rsidRDefault="00D60141" w:rsidP="00672DDF">
      <w:r>
        <w:rPr>
          <w:rFonts w:hint="eastAsia"/>
        </w:rPr>
        <w:t>이 입력폼</w:t>
      </w:r>
      <w:r w:rsidR="000B2087">
        <w:rPr>
          <w:rFonts w:hint="eastAsia"/>
        </w:rPr>
        <w:t xml:space="preserve">의 두 칸에 </w:t>
      </w:r>
      <w:r w:rsidR="00F93A57">
        <w:rPr>
          <w:rFonts w:hint="eastAsia"/>
        </w:rPr>
        <w:t>'우유'</w:t>
      </w:r>
      <w:r w:rsidR="00F93A57">
        <w:t>, '1000'</w:t>
      </w:r>
      <w:r w:rsidR="00F93A57">
        <w:rPr>
          <w:rFonts w:hint="eastAsia"/>
        </w:rPr>
        <w:t>을 각각 입력</w:t>
      </w:r>
      <w:r w:rsidR="00FB6449">
        <w:rPr>
          <w:rFonts w:hint="eastAsia"/>
        </w:rPr>
        <w:t xml:space="preserve">하고 </w:t>
      </w:r>
      <w:r w:rsidR="00FB6449">
        <w:t xml:space="preserve">submit </w:t>
      </w:r>
      <w:r w:rsidR="00FB6449">
        <w:rPr>
          <w:rFonts w:hint="eastAsia"/>
        </w:rPr>
        <w:t>버튼을 클릭하면,</w:t>
      </w:r>
      <w:r w:rsidR="00B9620C">
        <w:t xml:space="preserve"> </w:t>
      </w:r>
    </w:p>
    <w:p w14:paraId="7F9C718E" w14:textId="21D3F5E7" w:rsidR="00FB6449" w:rsidRDefault="00FB6449" w:rsidP="00672DDF">
      <w:r>
        <w:rPr>
          <w:rFonts w:hint="eastAsia"/>
        </w:rPr>
        <w:t xml:space="preserve">다음과 같은 </w:t>
      </w:r>
      <w:r w:rsidR="00D60141">
        <w:rPr>
          <w:rFonts w:hint="eastAsia"/>
        </w:rPr>
        <w:t>r</w:t>
      </w:r>
      <w:r w:rsidR="00D60141">
        <w:t>equest parameter</w:t>
      </w:r>
      <w:r w:rsidR="00D60141">
        <w:rPr>
          <w:rFonts w:hint="eastAsia"/>
        </w:rPr>
        <w:t>가 서버에 전달된다.</w:t>
      </w:r>
    </w:p>
    <w:p w14:paraId="5B8D56AA" w14:textId="1A84A37F" w:rsidR="00D60141" w:rsidRDefault="00D60141" w:rsidP="00672D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516"/>
      </w:tblGrid>
      <w:tr w:rsidR="006531FB" w:rsidRPr="00147009" w14:paraId="5D441739" w14:textId="77777777" w:rsidTr="00B616F2">
        <w:tc>
          <w:tcPr>
            <w:tcW w:w="0" w:type="auto"/>
            <w:shd w:val="clear" w:color="auto" w:fill="F2F2F2" w:themeFill="background1" w:themeFillShade="F2"/>
          </w:tcPr>
          <w:p w14:paraId="71A0AF1B" w14:textId="77777777" w:rsidR="006531FB" w:rsidRPr="00147009" w:rsidRDefault="006531FB" w:rsidP="00B616F2">
            <w:r w:rsidRPr="00147009">
              <w:rPr>
                <w:rFonts w:hint="eastAsia"/>
              </w:rPr>
              <w:t>r</w:t>
            </w:r>
            <w:r w:rsidRPr="00147009">
              <w:t>equest parameter name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C6A8383" w14:textId="77777777" w:rsidR="006531FB" w:rsidRPr="00147009" w:rsidRDefault="006531FB" w:rsidP="00B616F2">
            <w:r w:rsidRPr="00147009">
              <w:t>request parameter value</w:t>
            </w:r>
          </w:p>
        </w:tc>
      </w:tr>
      <w:tr w:rsidR="006531FB" w:rsidRPr="00147009" w14:paraId="02A594BB" w14:textId="77777777" w:rsidTr="00B616F2">
        <w:tc>
          <w:tcPr>
            <w:tcW w:w="0" w:type="auto"/>
          </w:tcPr>
          <w:p w14:paraId="183BCF5C" w14:textId="00800032" w:rsidR="006531FB" w:rsidRPr="00147009" w:rsidRDefault="00F93A57" w:rsidP="00B616F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0" w:type="auto"/>
          </w:tcPr>
          <w:p w14:paraId="498EB43E" w14:textId="2A289EE0" w:rsidR="006531FB" w:rsidRPr="00147009" w:rsidRDefault="00F93A57" w:rsidP="00B616F2">
            <w:r>
              <w:rPr>
                <w:rFonts w:hint="eastAsia"/>
              </w:rPr>
              <w:t>우유</w:t>
            </w:r>
          </w:p>
        </w:tc>
      </w:tr>
      <w:tr w:rsidR="006531FB" w:rsidRPr="00147009" w14:paraId="16C855E1" w14:textId="77777777" w:rsidTr="00B616F2">
        <w:tc>
          <w:tcPr>
            <w:tcW w:w="0" w:type="auto"/>
          </w:tcPr>
          <w:p w14:paraId="2547741F" w14:textId="43706166" w:rsidR="006531FB" w:rsidRPr="00147009" w:rsidRDefault="00F93A57" w:rsidP="00B616F2">
            <w:r>
              <w:t>price</w:t>
            </w:r>
          </w:p>
        </w:tc>
        <w:tc>
          <w:tcPr>
            <w:tcW w:w="0" w:type="auto"/>
          </w:tcPr>
          <w:p w14:paraId="413E86DB" w14:textId="74C65679" w:rsidR="006531FB" w:rsidRPr="00147009" w:rsidRDefault="00F93A57" w:rsidP="00B616F2">
            <w:r>
              <w:t>1000</w:t>
            </w:r>
          </w:p>
        </w:tc>
      </w:tr>
    </w:tbl>
    <w:p w14:paraId="3D08C8B0" w14:textId="3529D4E4" w:rsidR="004874C4" w:rsidRDefault="004874C4" w:rsidP="00672DDF"/>
    <w:p w14:paraId="20D9067F" w14:textId="40DAFD8B" w:rsidR="00F93A57" w:rsidRDefault="00F93A57" w:rsidP="00672DDF"/>
    <w:p w14:paraId="2C3D9B4F" w14:textId="527BE90F" w:rsidR="00F93A57" w:rsidRDefault="00F93A57" w:rsidP="00672DDF"/>
    <w:p w14:paraId="76A8C999" w14:textId="00F37CAE" w:rsidR="009E2E1E" w:rsidRDefault="009E2E1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802E319" w14:textId="272BBC32" w:rsidR="00F93A57" w:rsidRDefault="001402A0" w:rsidP="001402A0">
      <w:pPr>
        <w:pStyle w:val="Heading1"/>
      </w:pPr>
      <w:bookmarkStart w:id="3" w:name="_Toc51348007"/>
      <w:r>
        <w:rPr>
          <w:rFonts w:hint="eastAsia"/>
        </w:rPr>
        <w:lastRenderedPageBreak/>
        <w:t>r</w:t>
      </w:r>
      <w:r>
        <w:t>equest method</w:t>
      </w:r>
      <w:bookmarkEnd w:id="3"/>
    </w:p>
    <w:p w14:paraId="53DF873B" w14:textId="2F84D0AE" w:rsidR="001402A0" w:rsidRDefault="001402A0" w:rsidP="001402A0"/>
    <w:p w14:paraId="15466839" w14:textId="0532DFDB" w:rsidR="00A12FE8" w:rsidRDefault="00A12FE8" w:rsidP="00A12FE8">
      <w:pPr>
        <w:pStyle w:val="Heading2"/>
      </w:pPr>
      <w:bookmarkStart w:id="4" w:name="_Toc51348008"/>
      <w:r>
        <w:rPr>
          <w:rFonts w:hint="eastAsia"/>
        </w:rPr>
        <w:t>r</w:t>
      </w:r>
      <w:r>
        <w:t>equest method</w:t>
      </w:r>
      <w:r>
        <w:rPr>
          <w:rFonts w:hint="eastAsia"/>
        </w:rPr>
        <w:t>란?</w:t>
      </w:r>
      <w:bookmarkEnd w:id="4"/>
    </w:p>
    <w:p w14:paraId="3C428CD2" w14:textId="77777777" w:rsidR="001402A0" w:rsidRDefault="001402A0" w:rsidP="001402A0">
      <w:r>
        <w:rPr>
          <w:rFonts w:hint="eastAsia"/>
        </w:rPr>
        <w:t xml:space="preserve">웹브라우저가 웹서버의 </w:t>
      </w:r>
      <w:r>
        <w:t>URL</w:t>
      </w:r>
      <w:r>
        <w:rPr>
          <w:rFonts w:hint="eastAsia"/>
        </w:rPr>
        <w:t>을 요청하는 것을 H</w:t>
      </w:r>
      <w:r>
        <w:t>TTP request</w:t>
      </w:r>
      <w:r>
        <w:rPr>
          <w:rFonts w:hint="eastAsia"/>
        </w:rPr>
        <w:t>이라고 한다.</w:t>
      </w:r>
    </w:p>
    <w:p w14:paraId="7806E9C1" w14:textId="59BA0FDE" w:rsidR="001402A0" w:rsidRDefault="001402A0" w:rsidP="001402A0">
      <w:r>
        <w:rPr>
          <w:rFonts w:hint="eastAsia"/>
        </w:rPr>
        <w:t>H</w:t>
      </w:r>
      <w:r>
        <w:t>TTP request</w:t>
      </w:r>
      <w:r>
        <w:rPr>
          <w:rFonts w:hint="eastAsia"/>
        </w:rPr>
        <w:t xml:space="preserve">에는 </w:t>
      </w:r>
      <w:r w:rsidR="00F53978">
        <w:t xml:space="preserve">method </w:t>
      </w:r>
      <w:r w:rsidR="00F53978">
        <w:rPr>
          <w:rFonts w:hint="eastAsia"/>
        </w:rPr>
        <w:t>속성이 있다.</w:t>
      </w:r>
    </w:p>
    <w:p w14:paraId="51FF8B7E" w14:textId="7EC6DFB8" w:rsidR="00F53978" w:rsidRDefault="00F53978" w:rsidP="001402A0">
      <w:r>
        <w:rPr>
          <w:rFonts w:hint="eastAsia"/>
        </w:rPr>
        <w:t xml:space="preserve">여기서 </w:t>
      </w:r>
      <w:r>
        <w:t>method</w:t>
      </w:r>
      <w:r>
        <w:rPr>
          <w:rFonts w:hint="eastAsia"/>
        </w:rPr>
        <w:t xml:space="preserve">는 객체지향 언어의 </w:t>
      </w:r>
      <w:r>
        <w:t>method</w:t>
      </w:r>
      <w:r>
        <w:rPr>
          <w:rFonts w:hint="eastAsia"/>
        </w:rPr>
        <w:t>와는 아무 관련이 없다.</w:t>
      </w:r>
    </w:p>
    <w:p w14:paraId="308EDD86" w14:textId="77777777" w:rsidR="00C9708F" w:rsidRDefault="00C9708F" w:rsidP="001402A0"/>
    <w:p w14:paraId="1D66A975" w14:textId="469AAFCD" w:rsidR="004022C3" w:rsidRDefault="004022C3" w:rsidP="001402A0">
      <w:r>
        <w:rPr>
          <w:rFonts w:hint="eastAsia"/>
        </w:rPr>
        <w:t>H</w:t>
      </w:r>
      <w:r>
        <w:t>TTP request</w:t>
      </w:r>
      <w:r>
        <w:rPr>
          <w:rFonts w:hint="eastAsia"/>
        </w:rPr>
        <w:t xml:space="preserve">의 </w:t>
      </w:r>
      <w:r>
        <w:t>method</w:t>
      </w:r>
      <w:r>
        <w:rPr>
          <w:rFonts w:hint="eastAsia"/>
        </w:rPr>
        <w:t xml:space="preserve">는, 이 요청이 어떤 종류의 작업을 </w:t>
      </w:r>
      <w:r w:rsidR="00B34637">
        <w:rPr>
          <w:rFonts w:hint="eastAsia"/>
        </w:rPr>
        <w:t xml:space="preserve">서버에 </w:t>
      </w:r>
      <w:r>
        <w:rPr>
          <w:rFonts w:hint="eastAsia"/>
        </w:rPr>
        <w:t xml:space="preserve">요청하는 것인지 구분하기 위한 </w:t>
      </w:r>
      <w:r w:rsidR="00B34637">
        <w:rPr>
          <w:rFonts w:hint="eastAsia"/>
        </w:rPr>
        <w:t>속성</w:t>
      </w:r>
      <w:r>
        <w:rPr>
          <w:rFonts w:hint="eastAsia"/>
        </w:rPr>
        <w:t>이다.</w:t>
      </w:r>
    </w:p>
    <w:p w14:paraId="3AE85E08" w14:textId="129E1E2C" w:rsidR="00DC6B00" w:rsidRDefault="00DC6B00" w:rsidP="001402A0"/>
    <w:p w14:paraId="0A604F9D" w14:textId="77777777" w:rsidR="00A12FE8" w:rsidRDefault="00A12FE8" w:rsidP="00A12FE8">
      <w:r>
        <w:rPr>
          <w:rFonts w:hint="eastAsia"/>
        </w:rPr>
        <w:t>H</w:t>
      </w:r>
      <w:r>
        <w:t>TTP request</w:t>
      </w:r>
      <w:r>
        <w:rPr>
          <w:rFonts w:hint="eastAsia"/>
        </w:rPr>
        <w:t>의 m</w:t>
      </w:r>
      <w:r>
        <w:t>ethod</w:t>
      </w:r>
      <w:r>
        <w:rPr>
          <w:rFonts w:hint="eastAsia"/>
        </w:rPr>
        <w:t>를</w:t>
      </w:r>
      <w:r>
        <w:t>,</w:t>
      </w:r>
      <w:r>
        <w:rPr>
          <w:rFonts w:hint="eastAsia"/>
        </w:rPr>
        <w:t xml:space="preserve"> </w:t>
      </w:r>
      <w:r w:rsidRPr="00DC6B00">
        <w:rPr>
          <w:rFonts w:hint="eastAsia"/>
          <w:b/>
          <w:bCs/>
        </w:rPr>
        <w:t>요청 방식</w:t>
      </w:r>
      <w:r>
        <w:rPr>
          <w:rFonts w:hint="eastAsia"/>
        </w:rPr>
        <w:t xml:space="preserve"> 정도로 해석하자.</w:t>
      </w:r>
    </w:p>
    <w:p w14:paraId="56F83043" w14:textId="18F6E20D" w:rsidR="00A12FE8" w:rsidRDefault="00A12FE8" w:rsidP="001402A0"/>
    <w:p w14:paraId="524AC777" w14:textId="77777777" w:rsidR="00A12FE8" w:rsidRPr="00A12FE8" w:rsidRDefault="00A12FE8" w:rsidP="001402A0"/>
    <w:p w14:paraId="66136F34" w14:textId="3E36122F" w:rsidR="00A12FE8" w:rsidRDefault="00A12FE8" w:rsidP="00A12FE8">
      <w:pPr>
        <w:pStyle w:val="Heading2"/>
      </w:pPr>
      <w:bookmarkStart w:id="5" w:name="_Toc51348009"/>
      <w:r>
        <w:rPr>
          <w:rFonts w:hint="eastAsia"/>
        </w:rPr>
        <w:t>r</w:t>
      </w:r>
      <w:r>
        <w:t>equest method</w:t>
      </w:r>
      <w:r>
        <w:rPr>
          <w:rFonts w:hint="eastAsia"/>
        </w:rPr>
        <w:t xml:space="preserve"> 값의 종류</w:t>
      </w:r>
      <w:bookmarkEnd w:id="5"/>
    </w:p>
    <w:p w14:paraId="3B647C07" w14:textId="77777777" w:rsidR="00A12FE8" w:rsidRPr="00A12FE8" w:rsidRDefault="00A12FE8" w:rsidP="00A12FE8"/>
    <w:p w14:paraId="349EF6BC" w14:textId="76AC6320" w:rsidR="00C076F4" w:rsidRDefault="00447016" w:rsidP="001402A0">
      <w:r>
        <w:rPr>
          <w:rFonts w:hint="eastAsia"/>
        </w:rPr>
        <w:t>H</w:t>
      </w:r>
      <w:r>
        <w:t>TTP request method</w:t>
      </w:r>
      <w:r>
        <w:rPr>
          <w:rFonts w:hint="eastAsia"/>
        </w:rPr>
        <w:t xml:space="preserve"> 속성</w:t>
      </w:r>
      <w:r w:rsidR="00116C79">
        <w:rPr>
          <w:rFonts w:hint="eastAsia"/>
        </w:rPr>
        <w:t>의 값의 종류는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7516"/>
      </w:tblGrid>
      <w:tr w:rsidR="00AE5B59" w:rsidRPr="00AE5B59" w14:paraId="24031C8B" w14:textId="77777777" w:rsidTr="00AE5B59">
        <w:tc>
          <w:tcPr>
            <w:tcW w:w="0" w:type="auto"/>
            <w:shd w:val="clear" w:color="auto" w:fill="F2F2F2" w:themeFill="background1" w:themeFillShade="F2"/>
          </w:tcPr>
          <w:p w14:paraId="1F8B450B" w14:textId="77777777" w:rsidR="00AE5B59" w:rsidRPr="00AE5B59" w:rsidRDefault="00AE5B59" w:rsidP="00374A90">
            <w:r w:rsidRPr="00AE5B59">
              <w:rPr>
                <w:rFonts w:hint="eastAsia"/>
              </w:rPr>
              <w:t>값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CE47902" w14:textId="77777777" w:rsidR="00AE5B59" w:rsidRPr="00AE5B59" w:rsidRDefault="00AE5B59" w:rsidP="00374A90">
            <w:r w:rsidRPr="00AE5B59">
              <w:rPr>
                <w:rFonts w:hint="eastAsia"/>
              </w:rPr>
              <w:t>설명</w:t>
            </w:r>
          </w:p>
        </w:tc>
      </w:tr>
      <w:tr w:rsidR="00AE5B59" w:rsidRPr="00AE5B59" w14:paraId="27292012" w14:textId="77777777" w:rsidTr="00AE5B59">
        <w:tc>
          <w:tcPr>
            <w:tcW w:w="0" w:type="auto"/>
          </w:tcPr>
          <w:p w14:paraId="266AB9AB" w14:textId="77777777" w:rsidR="00AE5B59" w:rsidRPr="00AE5B59" w:rsidRDefault="00AE5B59" w:rsidP="00374A90">
            <w:r w:rsidRPr="00AE5B59">
              <w:rPr>
                <w:rFonts w:hint="eastAsia"/>
              </w:rPr>
              <w:t>G</w:t>
            </w:r>
            <w:r w:rsidRPr="00AE5B59">
              <w:t>ET</w:t>
            </w:r>
          </w:p>
        </w:tc>
        <w:tc>
          <w:tcPr>
            <w:tcW w:w="0" w:type="auto"/>
          </w:tcPr>
          <w:p w14:paraId="2062A609" w14:textId="77777777" w:rsidR="00896CFA" w:rsidRDefault="00AE5B59" w:rsidP="00374A90">
            <w:r w:rsidRPr="00AE5B59">
              <w:rPr>
                <w:rFonts w:hint="eastAsia"/>
              </w:rPr>
              <w:t xml:space="preserve">서버의 어떤 자료를 요청하는 </w:t>
            </w:r>
            <w:r w:rsidRPr="00AE5B59">
              <w:t>request</w:t>
            </w:r>
            <w:r w:rsidRPr="00AE5B59">
              <w:rPr>
                <w:rFonts w:hint="eastAsia"/>
              </w:rPr>
              <w:t xml:space="preserve">의 </w:t>
            </w:r>
            <w:r w:rsidRPr="00AE5B59">
              <w:t>method</w:t>
            </w:r>
            <w:r w:rsidRPr="00AE5B59">
              <w:rPr>
                <w:rFonts w:hint="eastAsia"/>
              </w:rPr>
              <w:t xml:space="preserve">는 </w:t>
            </w:r>
            <w:r w:rsidRPr="00AE5B59">
              <w:t xml:space="preserve">GET </w:t>
            </w:r>
            <w:r w:rsidRPr="00AE5B59">
              <w:rPr>
                <w:rFonts w:hint="eastAsia"/>
              </w:rPr>
              <w:t>이어야 한다.</w:t>
            </w:r>
            <w:r w:rsidR="00896CFA">
              <w:t xml:space="preserve"> </w:t>
            </w:r>
          </w:p>
          <w:p w14:paraId="67619F4C" w14:textId="19B3C393" w:rsidR="00AE5B59" w:rsidRPr="00AE5B59" w:rsidRDefault="00896CFA" w:rsidP="00374A90">
            <w:r>
              <w:t>(</w:t>
            </w:r>
            <w:r>
              <w:rPr>
                <w:rFonts w:hint="eastAsia"/>
              </w:rPr>
              <w:t>서버의 데이터 조회 요청)</w:t>
            </w:r>
          </w:p>
        </w:tc>
      </w:tr>
      <w:tr w:rsidR="00AE5B59" w:rsidRPr="00AE5B59" w14:paraId="54E94B7D" w14:textId="77777777" w:rsidTr="00AE5B59">
        <w:tc>
          <w:tcPr>
            <w:tcW w:w="0" w:type="auto"/>
          </w:tcPr>
          <w:p w14:paraId="6FC016DF" w14:textId="77777777" w:rsidR="00AE5B59" w:rsidRPr="00AE5B59" w:rsidRDefault="00AE5B59" w:rsidP="00374A90">
            <w:r w:rsidRPr="00AE5B59">
              <w:rPr>
                <w:rFonts w:hint="eastAsia"/>
              </w:rPr>
              <w:t>P</w:t>
            </w:r>
            <w:r w:rsidRPr="00AE5B59">
              <w:t>OST</w:t>
            </w:r>
          </w:p>
        </w:tc>
        <w:tc>
          <w:tcPr>
            <w:tcW w:w="0" w:type="auto"/>
          </w:tcPr>
          <w:p w14:paraId="24C87820" w14:textId="77777777" w:rsidR="00896CFA" w:rsidRDefault="00AE5B59" w:rsidP="00374A90">
            <w:r w:rsidRPr="00AE5B59">
              <w:rPr>
                <w:rFonts w:hint="eastAsia"/>
              </w:rPr>
              <w:t>새 자료를 서버 제출(</w:t>
            </w:r>
            <w:r w:rsidRPr="00AE5B59">
              <w:t>submit)</w:t>
            </w:r>
            <w:r w:rsidRPr="00AE5B59">
              <w:rPr>
                <w:rFonts w:hint="eastAsia"/>
              </w:rPr>
              <w:t xml:space="preserve">하는 </w:t>
            </w:r>
            <w:r w:rsidRPr="00AE5B59">
              <w:t>request</w:t>
            </w:r>
            <w:r w:rsidRPr="00AE5B59">
              <w:rPr>
                <w:rFonts w:hint="eastAsia"/>
              </w:rPr>
              <w:t xml:space="preserve">의 </w:t>
            </w:r>
            <w:r w:rsidRPr="00AE5B59">
              <w:t>method</w:t>
            </w:r>
            <w:r w:rsidRPr="00AE5B59">
              <w:rPr>
                <w:rFonts w:hint="eastAsia"/>
              </w:rPr>
              <w:t xml:space="preserve">는 </w:t>
            </w:r>
            <w:r w:rsidRPr="00AE5B59">
              <w:t xml:space="preserve">POST </w:t>
            </w:r>
            <w:r w:rsidRPr="00AE5B59">
              <w:rPr>
                <w:rFonts w:hint="eastAsia"/>
              </w:rPr>
              <w:t>이어야 한다.</w:t>
            </w:r>
            <w:r w:rsidR="00896CFA">
              <w:t xml:space="preserve"> </w:t>
            </w:r>
          </w:p>
          <w:p w14:paraId="373A5C07" w14:textId="038873A0" w:rsidR="00AE5B59" w:rsidRPr="00AE5B59" w:rsidRDefault="00896CFA" w:rsidP="00374A90">
            <w:r>
              <w:t>(</w:t>
            </w:r>
            <w:r>
              <w:rPr>
                <w:rFonts w:hint="eastAsia"/>
              </w:rPr>
              <w:t>서버에 데이터 삽입 요청)</w:t>
            </w:r>
          </w:p>
        </w:tc>
      </w:tr>
      <w:tr w:rsidR="00AE5B59" w:rsidRPr="00AE5B59" w14:paraId="167194DD" w14:textId="77777777" w:rsidTr="00AE5B59">
        <w:tc>
          <w:tcPr>
            <w:tcW w:w="0" w:type="auto"/>
          </w:tcPr>
          <w:p w14:paraId="1501D72D" w14:textId="77777777" w:rsidR="00AE5B59" w:rsidRPr="00AE5B59" w:rsidRDefault="00AE5B59" w:rsidP="00374A90">
            <w:r w:rsidRPr="00AE5B59">
              <w:rPr>
                <w:rFonts w:hint="eastAsia"/>
              </w:rPr>
              <w:t>P</w:t>
            </w:r>
            <w:r w:rsidRPr="00AE5B59">
              <w:t>UT</w:t>
            </w:r>
          </w:p>
        </w:tc>
        <w:tc>
          <w:tcPr>
            <w:tcW w:w="0" w:type="auto"/>
          </w:tcPr>
          <w:p w14:paraId="75213CA5" w14:textId="77777777" w:rsidR="00896CFA" w:rsidRDefault="00AE5B59" w:rsidP="00374A90">
            <w:r w:rsidRPr="00AE5B59">
              <w:rPr>
                <w:rFonts w:hint="eastAsia"/>
              </w:rPr>
              <w:t>수정된 자료를 서버에 제출(</w:t>
            </w:r>
            <w:r w:rsidRPr="00AE5B59">
              <w:t>submit)</w:t>
            </w:r>
            <w:r w:rsidRPr="00AE5B59">
              <w:rPr>
                <w:rFonts w:hint="eastAsia"/>
              </w:rPr>
              <w:t xml:space="preserve">하는 </w:t>
            </w:r>
            <w:r w:rsidRPr="00AE5B59">
              <w:t>request</w:t>
            </w:r>
            <w:r w:rsidRPr="00AE5B59">
              <w:rPr>
                <w:rFonts w:hint="eastAsia"/>
              </w:rPr>
              <w:t xml:space="preserve">의 </w:t>
            </w:r>
            <w:r w:rsidRPr="00AE5B59">
              <w:t>method</w:t>
            </w:r>
            <w:r w:rsidRPr="00AE5B59">
              <w:rPr>
                <w:rFonts w:hint="eastAsia"/>
              </w:rPr>
              <w:t xml:space="preserve">는 </w:t>
            </w:r>
            <w:r w:rsidRPr="00AE5B59">
              <w:t xml:space="preserve">PUT </w:t>
            </w:r>
            <w:r w:rsidRPr="00AE5B59">
              <w:rPr>
                <w:rFonts w:hint="eastAsia"/>
              </w:rPr>
              <w:t>이어야 한다.</w:t>
            </w:r>
            <w:r w:rsidR="00896CFA">
              <w:t xml:space="preserve"> </w:t>
            </w:r>
          </w:p>
          <w:p w14:paraId="02A887E2" w14:textId="39B5238A" w:rsidR="00AE5B59" w:rsidRPr="00AE5B59" w:rsidRDefault="00896CFA" w:rsidP="00374A90">
            <w:r>
              <w:t>(</w:t>
            </w:r>
            <w:r>
              <w:rPr>
                <w:rFonts w:hint="eastAsia"/>
              </w:rPr>
              <w:t>서버의 데이터 수정 요청)</w:t>
            </w:r>
          </w:p>
        </w:tc>
      </w:tr>
      <w:tr w:rsidR="00AE5B59" w:rsidRPr="00AE5B59" w14:paraId="36731DE7" w14:textId="77777777" w:rsidTr="00AE5B59">
        <w:tc>
          <w:tcPr>
            <w:tcW w:w="0" w:type="auto"/>
          </w:tcPr>
          <w:p w14:paraId="1E6898C3" w14:textId="77777777" w:rsidR="00AE5B59" w:rsidRPr="00AE5B59" w:rsidRDefault="00AE5B59" w:rsidP="00374A90">
            <w:r w:rsidRPr="00AE5B59">
              <w:rPr>
                <w:rFonts w:hint="eastAsia"/>
              </w:rPr>
              <w:t>D</w:t>
            </w:r>
            <w:r w:rsidRPr="00AE5B59">
              <w:t>ELETE</w:t>
            </w:r>
          </w:p>
        </w:tc>
        <w:tc>
          <w:tcPr>
            <w:tcW w:w="0" w:type="auto"/>
          </w:tcPr>
          <w:p w14:paraId="56AD00D7" w14:textId="77777777" w:rsidR="00AE5B59" w:rsidRDefault="00AE5B59" w:rsidP="00374A90">
            <w:r w:rsidRPr="00AE5B59">
              <w:rPr>
                <w:rFonts w:hint="eastAsia"/>
              </w:rPr>
              <w:t xml:space="preserve">서버의 어떤 자료를 삭제 요청하는 </w:t>
            </w:r>
            <w:r w:rsidRPr="00AE5B59">
              <w:t>request</w:t>
            </w:r>
            <w:r w:rsidRPr="00AE5B59">
              <w:rPr>
                <w:rFonts w:hint="eastAsia"/>
              </w:rPr>
              <w:t xml:space="preserve">의 </w:t>
            </w:r>
            <w:r w:rsidRPr="00AE5B59">
              <w:t>method</w:t>
            </w:r>
            <w:r w:rsidRPr="00AE5B59">
              <w:rPr>
                <w:rFonts w:hint="eastAsia"/>
              </w:rPr>
              <w:t xml:space="preserve">는 </w:t>
            </w:r>
            <w:r w:rsidRPr="00AE5B59">
              <w:t xml:space="preserve">DELETE </w:t>
            </w:r>
            <w:r w:rsidRPr="00AE5B59">
              <w:rPr>
                <w:rFonts w:hint="eastAsia"/>
              </w:rPr>
              <w:t>이어야 한다.</w:t>
            </w:r>
          </w:p>
          <w:p w14:paraId="2DB93D58" w14:textId="69B6BCC4" w:rsidR="00896CFA" w:rsidRPr="00AE5B59" w:rsidRDefault="00896CFA" w:rsidP="00374A90">
            <w:r>
              <w:rPr>
                <w:rFonts w:hint="eastAsia"/>
              </w:rPr>
              <w:t>(서버의 데이터 삭제 요청)</w:t>
            </w:r>
          </w:p>
        </w:tc>
      </w:tr>
    </w:tbl>
    <w:p w14:paraId="40885310" w14:textId="77777777" w:rsidR="000B751B" w:rsidRDefault="000B751B" w:rsidP="001402A0"/>
    <w:p w14:paraId="407BBAC1" w14:textId="19E6441C" w:rsidR="00DB01F7" w:rsidRDefault="00DB01F7" w:rsidP="001402A0"/>
    <w:p w14:paraId="31CFB23A" w14:textId="7849E62D" w:rsidR="00DB01F7" w:rsidRDefault="00DB01F7" w:rsidP="00DB01F7">
      <w:pPr>
        <w:pStyle w:val="Heading3"/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</w:p>
    <w:p w14:paraId="2ED1D6E0" w14:textId="22059E22" w:rsidR="0041184B" w:rsidRDefault="00241D08" w:rsidP="00DB01F7"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를 포함하여 </w:t>
      </w:r>
      <w:r w:rsidR="00A85DED">
        <w:rPr>
          <w:rFonts w:hint="eastAsia"/>
        </w:rPr>
        <w:t>웹 사이트의 기능의 대부분을 서버에서 구현하는</w:t>
      </w:r>
      <w:r w:rsidR="00A85DED">
        <w:t xml:space="preserve">, </w:t>
      </w:r>
      <w:r w:rsidR="00A85DED">
        <w:rPr>
          <w:rFonts w:hint="eastAsia"/>
        </w:rPr>
        <w:t>웹 서버 프로그래밍에서</w:t>
      </w:r>
      <w:r w:rsidR="0041184B">
        <w:rPr>
          <w:rFonts w:hint="eastAsia"/>
        </w:rPr>
        <w:t xml:space="preserve">는 </w:t>
      </w:r>
    </w:p>
    <w:p w14:paraId="26FACBF0" w14:textId="0F99EBC3" w:rsidR="00A85DED" w:rsidRDefault="0041184B" w:rsidP="00DB01F7">
      <w:r>
        <w:t xml:space="preserve">GET, POST </w:t>
      </w:r>
      <w:r>
        <w:rPr>
          <w:rFonts w:hint="eastAsia"/>
        </w:rPr>
        <w:t>두 요청 방식만 사용하는 것이 보통이다.</w:t>
      </w:r>
    </w:p>
    <w:p w14:paraId="1EF65BBA" w14:textId="6C29B7C6" w:rsidR="00ED44DC" w:rsidRDefault="00ED44DC" w:rsidP="00DB01F7"/>
    <w:p w14:paraId="177C1288" w14:textId="2C73B9C8" w:rsidR="00ED44DC" w:rsidRDefault="00ED44DC" w:rsidP="00DB01F7">
      <w:r>
        <w:rPr>
          <w:rFonts w:hint="eastAsia"/>
        </w:rPr>
        <w:t xml:space="preserve">서버의 데이터 조회 요청의 경우 </w:t>
      </w:r>
      <w:r>
        <w:t xml:space="preserve">GET </w:t>
      </w:r>
      <w:r>
        <w:rPr>
          <w:rFonts w:hint="eastAsia"/>
        </w:rPr>
        <w:t>방식</w:t>
      </w:r>
      <w:r w:rsidR="00724629">
        <w:rPr>
          <w:rFonts w:hint="eastAsia"/>
        </w:rPr>
        <w:t>으로 요청하고,</w:t>
      </w:r>
    </w:p>
    <w:p w14:paraId="2EFAC95D" w14:textId="51C1B718" w:rsidR="00ED44DC" w:rsidRDefault="00ED44DC" w:rsidP="00DB01F7"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 xml:space="preserve">삭제 요청을 구별하지 않고 </w:t>
      </w:r>
      <w:r>
        <w:t xml:space="preserve">POST </w:t>
      </w:r>
      <w:r>
        <w:rPr>
          <w:rFonts w:hint="eastAsia"/>
        </w:rPr>
        <w:t>방식으로 요청한다.</w:t>
      </w:r>
    </w:p>
    <w:p w14:paraId="523F01A0" w14:textId="315A3BEB" w:rsidR="003B34D9" w:rsidRDefault="003B34D9" w:rsidP="00DB01F7"/>
    <w:p w14:paraId="42175A91" w14:textId="31F27398" w:rsidR="00843FDE" w:rsidRDefault="000529D6" w:rsidP="00DB01F7">
      <w:r>
        <w:rPr>
          <w:rFonts w:hint="eastAsia"/>
        </w:rPr>
        <w:t>@</w:t>
      </w:r>
      <w:r>
        <w:t xml:space="preserve">Controller </w:t>
      </w:r>
      <w:r>
        <w:rPr>
          <w:rFonts w:hint="eastAsia"/>
        </w:rPr>
        <w:t>컨트롤러</w:t>
      </w:r>
      <w:r w:rsidR="00CB0B09">
        <w:rPr>
          <w:rFonts w:hint="eastAsia"/>
        </w:rPr>
        <w:t>는 웹 서버 프로그래밍 기술</w:t>
      </w:r>
      <w:r w:rsidR="00241D08">
        <w:rPr>
          <w:rFonts w:hint="eastAsia"/>
        </w:rPr>
        <w:t>에 속한다.</w:t>
      </w:r>
    </w:p>
    <w:p w14:paraId="3D494A9D" w14:textId="476DA33D" w:rsidR="008B7A85" w:rsidRDefault="008B7A85" w:rsidP="00DB01F7">
      <w:r>
        <w:rPr>
          <w:rFonts w:hint="eastAsia"/>
        </w:rPr>
        <w:t>@</w:t>
      </w:r>
      <w:r>
        <w:t xml:space="preserve">Controller </w:t>
      </w:r>
      <w:r>
        <w:rPr>
          <w:rFonts w:hint="eastAsia"/>
        </w:rPr>
        <w:t>컨트롤러를 구현할 때는 뷰(</w:t>
      </w:r>
      <w:r>
        <w:t>view)</w:t>
      </w:r>
      <w:r>
        <w:rPr>
          <w:rFonts w:hint="eastAsia"/>
        </w:rPr>
        <w:t>를 구현해야 한다.</w:t>
      </w:r>
    </w:p>
    <w:p w14:paraId="52917997" w14:textId="4335CDFD" w:rsidR="008B7A85" w:rsidRDefault="008B7A85" w:rsidP="008B7A85">
      <w:r>
        <w:rPr>
          <w:rFonts w:hint="eastAsia"/>
        </w:rPr>
        <w:t>이 뷰(</w:t>
      </w:r>
      <w:r>
        <w:t>view)</w:t>
      </w:r>
      <w:r>
        <w:rPr>
          <w:rFonts w:hint="eastAsia"/>
        </w:rPr>
        <w:t xml:space="preserve">가 </w:t>
      </w:r>
      <w:r>
        <w:t xml:space="preserve">UI </w:t>
      </w:r>
      <w:r>
        <w:rPr>
          <w:rFonts w:hint="eastAsia"/>
        </w:rPr>
        <w:t>이다.</w:t>
      </w:r>
    </w:p>
    <w:p w14:paraId="42473E01" w14:textId="64F6290B" w:rsidR="003B34D9" w:rsidRPr="008B7A85" w:rsidRDefault="003B34D9" w:rsidP="00DB01F7"/>
    <w:p w14:paraId="67A0C594" w14:textId="1DC8AABD" w:rsidR="00241D08" w:rsidRDefault="00241D08" w:rsidP="00DB01F7"/>
    <w:p w14:paraId="364AE4AF" w14:textId="1DCAFF8F" w:rsidR="00241D08" w:rsidRDefault="00241D08" w:rsidP="00241D08">
      <w:pPr>
        <w:pStyle w:val="Heading3"/>
      </w:pPr>
      <w:r>
        <w:rPr>
          <w:rFonts w:hint="eastAsia"/>
        </w:rPr>
        <w:t>R</w:t>
      </w:r>
      <w:r>
        <w:t xml:space="preserve">EST API </w:t>
      </w:r>
    </w:p>
    <w:p w14:paraId="0FBAD2F7" w14:textId="5C60836F" w:rsidR="00241D08" w:rsidRDefault="00FA556C" w:rsidP="00241D08">
      <w:r>
        <w:rPr>
          <w:rFonts w:hint="eastAsia"/>
        </w:rPr>
        <w:t xml:space="preserve">프론트엔드 기술로 </w:t>
      </w:r>
      <w:r>
        <w:t>UI</w:t>
      </w:r>
      <w:r>
        <w:rPr>
          <w:rFonts w:hint="eastAsia"/>
        </w:rPr>
        <w:t>를 개발하고,</w:t>
      </w:r>
      <w:r>
        <w:t xml:space="preserve">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를 제외한 기능만 서버에서 구현하는,</w:t>
      </w:r>
      <w:r>
        <w:t xml:space="preserve"> </w:t>
      </w:r>
      <w:r>
        <w:rPr>
          <w:rFonts w:hint="eastAsia"/>
        </w:rPr>
        <w:t>백 엔드 개발에서는</w:t>
      </w:r>
    </w:p>
    <w:p w14:paraId="7D9F0FCA" w14:textId="639EBA49" w:rsidR="00FA556C" w:rsidRDefault="00FA556C" w:rsidP="00241D08">
      <w:r>
        <w:rPr>
          <w:rFonts w:hint="eastAsia"/>
        </w:rPr>
        <w:t>G</w:t>
      </w:r>
      <w:r>
        <w:t xml:space="preserve">ET, POST, PUT, DELETE </w:t>
      </w:r>
      <w:r w:rsidR="00540811">
        <w:rPr>
          <w:rFonts w:hint="eastAsia"/>
        </w:rPr>
        <w:t>요청 방식을 구분해서 사용하는 보통이다.</w:t>
      </w:r>
    </w:p>
    <w:p w14:paraId="5B5D6FD7" w14:textId="7E2AB9E1" w:rsidR="00540811" w:rsidRDefault="00540811" w:rsidP="00241D08"/>
    <w:p w14:paraId="337988AF" w14:textId="236E73E0" w:rsidR="00540811" w:rsidRDefault="00540811" w:rsidP="00241D08">
      <w:r>
        <w:rPr>
          <w:rFonts w:hint="eastAsia"/>
        </w:rPr>
        <w:t>R</w:t>
      </w:r>
      <w:r>
        <w:t>EST API</w:t>
      </w:r>
      <w:r>
        <w:rPr>
          <w:rFonts w:hint="eastAsia"/>
        </w:rPr>
        <w:t>를 개발할 때,</w:t>
      </w:r>
      <w:r>
        <w:t xml:space="preserve"> </w:t>
      </w:r>
      <w:r>
        <w:rPr>
          <w:rFonts w:hint="eastAsia"/>
        </w:rPr>
        <w:t>@</w:t>
      </w:r>
      <w:r>
        <w:t xml:space="preserve">RestController </w:t>
      </w:r>
      <w:r>
        <w:rPr>
          <w:rFonts w:hint="eastAsia"/>
        </w:rPr>
        <w:t>컨트롤러를 구현한다.</w:t>
      </w:r>
    </w:p>
    <w:p w14:paraId="5F60227A" w14:textId="4602DEBD" w:rsidR="00540811" w:rsidRDefault="00540811" w:rsidP="00241D08">
      <w:r>
        <w:rPr>
          <w:rFonts w:hint="eastAsia"/>
        </w:rPr>
        <w:t>@</w:t>
      </w:r>
      <w:r>
        <w:t xml:space="preserve">RestController </w:t>
      </w:r>
      <w:r>
        <w:rPr>
          <w:rFonts w:hint="eastAsia"/>
        </w:rPr>
        <w:t>컨트롤러를 구현할 때는</w:t>
      </w:r>
      <w:r w:rsidR="00995CF1">
        <w:rPr>
          <w:rFonts w:hint="eastAsia"/>
        </w:rPr>
        <w:t>,</w:t>
      </w:r>
      <w:r>
        <w:rPr>
          <w:rFonts w:hint="eastAsia"/>
        </w:rPr>
        <w:t xml:space="preserve"> </w:t>
      </w:r>
      <w:r w:rsidR="00995CF1">
        <w:rPr>
          <w:rFonts w:hint="eastAsia"/>
        </w:rPr>
        <w:t>뷰(</w:t>
      </w:r>
      <w:r w:rsidR="00995CF1">
        <w:t>view)</w:t>
      </w:r>
      <w:r w:rsidR="00995CF1">
        <w:rPr>
          <w:rFonts w:hint="eastAsia"/>
        </w:rPr>
        <w:t>를 구현하지 않는다.</w:t>
      </w:r>
    </w:p>
    <w:p w14:paraId="535BB223" w14:textId="7FCDC8D8" w:rsidR="00995CF1" w:rsidRDefault="00995CF1" w:rsidP="00241D08"/>
    <w:p w14:paraId="149F0866" w14:textId="3411E355" w:rsidR="00995CF1" w:rsidRDefault="00995CF1" w:rsidP="00241D08"/>
    <w:p w14:paraId="1001A76D" w14:textId="562770A7" w:rsidR="00DB01F7" w:rsidRDefault="001205D8" w:rsidP="001205D8">
      <w:pPr>
        <w:pStyle w:val="Heading3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07BBAE3E" w14:textId="77777777" w:rsidR="00606549" w:rsidRDefault="001205D8" w:rsidP="001205D8">
      <w:r>
        <w:rPr>
          <w:rFonts w:hint="eastAsia"/>
        </w:rPr>
        <w:t>G</w:t>
      </w:r>
      <w:r>
        <w:t>ET, POST, PUT, DELETE</w:t>
      </w:r>
      <w:r>
        <w:rPr>
          <w:rFonts w:hint="eastAsia"/>
        </w:rPr>
        <w:t xml:space="preserve"> 외에도 </w:t>
      </w:r>
    </w:p>
    <w:p w14:paraId="6A8D141A" w14:textId="7611DB93" w:rsidR="001205D8" w:rsidRDefault="001205D8" w:rsidP="001205D8">
      <w:r>
        <w:t xml:space="preserve">HEAD, CONNECT, OPTIONS, TRACE, PATH </w:t>
      </w:r>
      <w:r>
        <w:rPr>
          <w:rFonts w:hint="eastAsia"/>
        </w:rPr>
        <w:t>값</w:t>
      </w:r>
      <w:r w:rsidR="00606549">
        <w:rPr>
          <w:rFonts w:hint="eastAsia"/>
        </w:rPr>
        <w:t>들도</w:t>
      </w:r>
      <w:r>
        <w:rPr>
          <w:rFonts w:hint="eastAsia"/>
        </w:rPr>
        <w:t xml:space="preserve"> 있다.</w:t>
      </w:r>
      <w:r>
        <w:t xml:space="preserve"> </w:t>
      </w:r>
    </w:p>
    <w:p w14:paraId="41491D82" w14:textId="48524C64" w:rsidR="001205D8" w:rsidRDefault="001205D8" w:rsidP="001205D8">
      <w:r>
        <w:rPr>
          <w:rFonts w:hint="eastAsia"/>
        </w:rPr>
        <w:t>이 값들에 대한 설명은 생략한다.</w:t>
      </w:r>
    </w:p>
    <w:p w14:paraId="4219959A" w14:textId="43846AF4" w:rsidR="001205D8" w:rsidRDefault="001205D8" w:rsidP="001205D8"/>
    <w:p w14:paraId="4A07F4DF" w14:textId="2E49EDDF" w:rsidR="002661E0" w:rsidRDefault="002661E0" w:rsidP="001205D8"/>
    <w:p w14:paraId="65375C33" w14:textId="17D908B7" w:rsidR="002661E0" w:rsidRDefault="002661E0" w:rsidP="001205D8"/>
    <w:p w14:paraId="7C301571" w14:textId="5BB37C65" w:rsidR="002661E0" w:rsidRDefault="002661E0" w:rsidP="001205D8"/>
    <w:p w14:paraId="0FB821B6" w14:textId="25F1EFA0" w:rsidR="002661E0" w:rsidRDefault="002661E0" w:rsidP="001205D8"/>
    <w:p w14:paraId="3EA904E3" w14:textId="40A1E139" w:rsidR="002661E0" w:rsidRDefault="002661E0" w:rsidP="002661E0"/>
    <w:p w14:paraId="1D4A2EA9" w14:textId="1378E269" w:rsidR="002661E0" w:rsidRDefault="00E50993" w:rsidP="002661E0">
      <w:pPr>
        <w:pStyle w:val="Heading2"/>
      </w:pPr>
      <w:bookmarkStart w:id="6" w:name="_Toc51348010"/>
      <w:r>
        <w:rPr>
          <w:rFonts w:hint="eastAsia"/>
        </w:rPr>
        <w:t>r</w:t>
      </w:r>
      <w:r>
        <w:t xml:space="preserve">equest method </w:t>
      </w:r>
      <w:r w:rsidR="00005D96">
        <w:rPr>
          <w:rFonts w:hint="eastAsia"/>
        </w:rPr>
        <w:t>지정</w:t>
      </w:r>
      <w:bookmarkEnd w:id="6"/>
    </w:p>
    <w:p w14:paraId="0E8F5519" w14:textId="28D7A9B3" w:rsidR="00E50993" w:rsidRDefault="00E50993" w:rsidP="00E50993"/>
    <w:p w14:paraId="74960460" w14:textId="5805E841" w:rsidR="00E50993" w:rsidRDefault="00AB0621" w:rsidP="00AB0621">
      <w:pPr>
        <w:pStyle w:val="Heading3"/>
      </w:pP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>태그</w:t>
      </w:r>
    </w:p>
    <w:p w14:paraId="75ABFC39" w14:textId="399E84F9" w:rsidR="000176C9" w:rsidRDefault="000176C9" w:rsidP="000176C9">
      <w:r>
        <w:rPr>
          <w:rFonts w:hint="eastAsia"/>
        </w:rPr>
        <w:t>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76C9" w14:paraId="08608FE5" w14:textId="77777777" w:rsidTr="000176C9">
        <w:tc>
          <w:tcPr>
            <w:tcW w:w="10456" w:type="dxa"/>
          </w:tcPr>
          <w:p w14:paraId="1973BE84" w14:textId="094B9F65" w:rsidR="000176C9" w:rsidRDefault="000176C9" w:rsidP="000176C9">
            <w:r>
              <w:rPr>
                <w:rFonts w:hint="eastAsia"/>
              </w:rPr>
              <w:t>&lt;f</w:t>
            </w:r>
            <w:r>
              <w:t>orm method="POST"&gt;</w:t>
            </w:r>
          </w:p>
        </w:tc>
      </w:tr>
    </w:tbl>
    <w:p w14:paraId="1A0B0515" w14:textId="33CEBF03" w:rsidR="00AB0621" w:rsidRDefault="00AB0621" w:rsidP="00AB0621"/>
    <w:p w14:paraId="1D829B67" w14:textId="5D54FBBC" w:rsidR="00AB0621" w:rsidRDefault="003328AD" w:rsidP="00AB0621">
      <w:r>
        <w:rPr>
          <w:rFonts w:hint="eastAsia"/>
        </w:rPr>
        <w:t xml:space="preserve">위의 예와 같이 </w:t>
      </w:r>
      <w:r w:rsidR="00AB0621">
        <w:rPr>
          <w:rFonts w:hint="eastAsia"/>
        </w:rPr>
        <w:t>f</w:t>
      </w:r>
      <w:r w:rsidR="00AB0621">
        <w:t xml:space="preserve">orm </w:t>
      </w:r>
      <w:r w:rsidR="00AB0621">
        <w:rPr>
          <w:rFonts w:hint="eastAsia"/>
        </w:rPr>
        <w:t>태그</w:t>
      </w:r>
      <w:r>
        <w:rPr>
          <w:rFonts w:hint="eastAsia"/>
        </w:rPr>
        <w:t xml:space="preserve">에 </w:t>
      </w:r>
      <w:r w:rsidR="00436A16">
        <w:t>request method</w:t>
      </w:r>
      <w:r w:rsidR="00436A16">
        <w:rPr>
          <w:rFonts w:hint="eastAsia"/>
        </w:rPr>
        <w:t>를</w:t>
      </w:r>
      <w:r w:rsidR="00436A16">
        <w:t xml:space="preserve"> </w:t>
      </w:r>
      <w:r w:rsidR="00436A16">
        <w:rPr>
          <w:rFonts w:hint="eastAsia"/>
        </w:rPr>
        <w:t>지정할 수 있다.</w:t>
      </w:r>
    </w:p>
    <w:p w14:paraId="05437422" w14:textId="0FDA762A" w:rsidR="00436A16" w:rsidRDefault="003328AD" w:rsidP="00AB0621">
      <w:r>
        <w:rPr>
          <w:rFonts w:hint="eastAsia"/>
        </w:rPr>
        <w:t xml:space="preserve">위 </w:t>
      </w:r>
      <w:r w:rsidR="00436A16">
        <w:rPr>
          <w:rFonts w:hint="eastAsia"/>
        </w:rPr>
        <w:t>f</w:t>
      </w:r>
      <w:r w:rsidR="00436A16">
        <w:t>orm</w:t>
      </w:r>
      <w:r w:rsidR="00436A16">
        <w:rPr>
          <w:rFonts w:hint="eastAsia"/>
        </w:rPr>
        <w:t xml:space="preserve"> 태그 내부의 </w:t>
      </w:r>
      <w:r w:rsidR="00436A16">
        <w:t xml:space="preserve">submit </w:t>
      </w:r>
      <w:r w:rsidR="00436A16">
        <w:rPr>
          <w:rFonts w:hint="eastAsia"/>
        </w:rPr>
        <w:t>버튼이 클릭되</w:t>
      </w:r>
      <w:r w:rsidR="00450FFD">
        <w:rPr>
          <w:rFonts w:hint="eastAsia"/>
        </w:rPr>
        <w:t>면,</w:t>
      </w:r>
      <w:r w:rsidR="00450FFD">
        <w:t xml:space="preserve"> </w:t>
      </w:r>
      <w:r w:rsidR="006D013D">
        <w:t xml:space="preserve"> </w:t>
      </w:r>
      <w:r w:rsidR="006D013D">
        <w:rPr>
          <w:rFonts w:hint="eastAsia"/>
        </w:rPr>
        <w:t>P</w:t>
      </w:r>
      <w:r w:rsidR="006D013D">
        <w:t xml:space="preserve">OST </w:t>
      </w:r>
      <w:r w:rsidR="006D013D">
        <w:rPr>
          <w:rFonts w:hint="eastAsia"/>
        </w:rPr>
        <w:t xml:space="preserve">방식의 </w:t>
      </w:r>
      <w:r w:rsidR="00450FFD">
        <w:t>HTTP request</w:t>
      </w:r>
      <w:r w:rsidR="00450FFD">
        <w:rPr>
          <w:rFonts w:hint="eastAsia"/>
        </w:rPr>
        <w:t xml:space="preserve">가 </w:t>
      </w:r>
      <w:r w:rsidR="006D013D">
        <w:rPr>
          <w:rFonts w:hint="eastAsia"/>
        </w:rPr>
        <w:t xml:space="preserve">서버에 </w:t>
      </w:r>
      <w:r w:rsidR="00450FFD">
        <w:rPr>
          <w:rFonts w:hint="eastAsia"/>
        </w:rPr>
        <w:t>전달</w:t>
      </w:r>
      <w:r w:rsidR="006D013D">
        <w:rPr>
          <w:rFonts w:hint="eastAsia"/>
        </w:rPr>
        <w:t>된다.</w:t>
      </w:r>
    </w:p>
    <w:p w14:paraId="4AF3E49A" w14:textId="18296785" w:rsidR="006D013D" w:rsidRDefault="006D013D" w:rsidP="00AB0621"/>
    <w:p w14:paraId="077516EA" w14:textId="4448C946" w:rsidR="001702A8" w:rsidRDefault="001702A8" w:rsidP="00AB0621"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 xml:space="preserve">태그에 </w:t>
      </w:r>
      <w:r>
        <w:t>request method</w:t>
      </w:r>
      <w:r>
        <w:rPr>
          <w:rFonts w:hint="eastAsia"/>
        </w:rPr>
        <w:t>를 지정하지 않으면,</w:t>
      </w:r>
      <w:r>
        <w:t xml:space="preserve"> </w:t>
      </w:r>
      <w:r>
        <w:rPr>
          <w:rFonts w:hint="eastAsia"/>
        </w:rPr>
        <w:t>디폴트 값은 G</w:t>
      </w:r>
      <w:r>
        <w:t xml:space="preserve">ET </w:t>
      </w:r>
      <w:r>
        <w:rPr>
          <w:rFonts w:hint="eastAsia"/>
        </w:rPr>
        <w:t>이다.</w:t>
      </w:r>
    </w:p>
    <w:p w14:paraId="375E512E" w14:textId="385D27E1" w:rsidR="001702A8" w:rsidRDefault="001702A8" w:rsidP="00AB0621"/>
    <w:p w14:paraId="68CFB83B" w14:textId="4A565FA1" w:rsidR="001702A8" w:rsidRDefault="001702A8" w:rsidP="00AB0621"/>
    <w:p w14:paraId="6E9F759B" w14:textId="01DF9AF9" w:rsidR="004E2161" w:rsidRDefault="00421CEF" w:rsidP="00421CEF">
      <w:pPr>
        <w:pStyle w:val="Heading3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태그</w:t>
      </w:r>
    </w:p>
    <w:p w14:paraId="7A48F46E" w14:textId="1CBD1249" w:rsidR="00421CEF" w:rsidRDefault="00421CEF" w:rsidP="00421CEF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태그</w:t>
      </w:r>
      <w:r w:rsidR="00344A12">
        <w:rPr>
          <w:rFonts w:hint="eastAsia"/>
        </w:rPr>
        <w:t xml:space="preserve">가 클릭되어 서버에 </w:t>
      </w:r>
      <w:r w:rsidR="00344A12">
        <w:t>HTTP request</w:t>
      </w:r>
      <w:r w:rsidR="00344A12">
        <w:rPr>
          <w:rFonts w:hint="eastAsia"/>
        </w:rPr>
        <w:t>가 전달될 때,</w:t>
      </w:r>
      <w:r w:rsidR="00344A12">
        <w:t xml:space="preserve"> request method</w:t>
      </w:r>
      <w:r w:rsidR="00344A12">
        <w:rPr>
          <w:rFonts w:hint="eastAsia"/>
        </w:rPr>
        <w:t xml:space="preserve">는 </w:t>
      </w:r>
      <w:r w:rsidR="00344A12">
        <w:t xml:space="preserve">GET </w:t>
      </w:r>
      <w:r w:rsidR="00344A12">
        <w:rPr>
          <w:rFonts w:hint="eastAsia"/>
        </w:rPr>
        <w:t>이다.</w:t>
      </w:r>
    </w:p>
    <w:p w14:paraId="1C73380A" w14:textId="2256D4E2" w:rsidR="00344A12" w:rsidRDefault="00344A12" w:rsidP="00421CEF"/>
    <w:p w14:paraId="7831AEC0" w14:textId="77777777" w:rsidR="00031DC3" w:rsidRDefault="00031DC3" w:rsidP="00421CEF"/>
    <w:p w14:paraId="3A555A70" w14:textId="21FF463F" w:rsidR="00344A12" w:rsidRDefault="00031DC3" w:rsidP="00031DC3">
      <w:pPr>
        <w:pStyle w:val="Heading3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</w:p>
    <w:p w14:paraId="5936B1FB" w14:textId="312C9596" w:rsidR="00031DC3" w:rsidRDefault="00031DC3" w:rsidP="00031DC3">
      <w:r>
        <w:rPr>
          <w:rFonts w:hint="eastAsia"/>
        </w:rPr>
        <w:t xml:space="preserve">웹브라우저의 주소칸에 </w:t>
      </w:r>
      <w:r>
        <w:t>URL</w:t>
      </w:r>
      <w:r>
        <w:rPr>
          <w:rFonts w:hint="eastAsia"/>
        </w:rPr>
        <w:t>을 입력하고 엔터키를 눌렀을 때,</w:t>
      </w:r>
    </w:p>
    <w:p w14:paraId="16735D6F" w14:textId="2015B022" w:rsidR="00031DC3" w:rsidRDefault="009046C5" w:rsidP="00031DC3">
      <w:r>
        <w:rPr>
          <w:rFonts w:hint="eastAsia"/>
        </w:rPr>
        <w:t>e</w:t>
      </w:r>
      <w:r>
        <w:t xml:space="preserve">clipse </w:t>
      </w:r>
      <w:r>
        <w:rPr>
          <w:rFonts w:hint="eastAsia"/>
        </w:rPr>
        <w:t>에서 웹브라우저창이 자동으로 열</w:t>
      </w:r>
      <w:r w:rsidR="00E55302">
        <w:rPr>
          <w:rFonts w:hint="eastAsia"/>
        </w:rPr>
        <w:t xml:space="preserve">리고 서버에 </w:t>
      </w:r>
      <w:r w:rsidR="00E55302">
        <w:t>HTTP request</w:t>
      </w:r>
      <w:r w:rsidR="00E55302">
        <w:rPr>
          <w:rFonts w:hint="eastAsia"/>
        </w:rPr>
        <w:t xml:space="preserve">가 요청되었을 때 </w:t>
      </w:r>
    </w:p>
    <w:p w14:paraId="7B12BCB9" w14:textId="4EE58E90" w:rsidR="00E55302" w:rsidRDefault="00E55302" w:rsidP="00031DC3">
      <w:r>
        <w:rPr>
          <w:rFonts w:hint="eastAsia"/>
        </w:rPr>
        <w:t xml:space="preserve">등등 대부분의 경우 </w:t>
      </w:r>
      <w:r>
        <w:t>request method</w:t>
      </w:r>
      <w:r>
        <w:rPr>
          <w:rFonts w:hint="eastAsia"/>
        </w:rPr>
        <w:t xml:space="preserve">는 </w:t>
      </w:r>
      <w:r>
        <w:t xml:space="preserve">GET </w:t>
      </w:r>
      <w:r>
        <w:rPr>
          <w:rFonts w:hint="eastAsia"/>
        </w:rPr>
        <w:t>이다.</w:t>
      </w:r>
    </w:p>
    <w:p w14:paraId="7CC586C0" w14:textId="40CF76A6" w:rsidR="00E55302" w:rsidRDefault="00E55302" w:rsidP="00031DC3"/>
    <w:p w14:paraId="7207A4BB" w14:textId="2A477F63" w:rsidR="00E55302" w:rsidRDefault="00E55302" w:rsidP="00031DC3"/>
    <w:p w14:paraId="05DF6B5A" w14:textId="559D3EA5" w:rsidR="00450FFD" w:rsidRPr="00AB0621" w:rsidRDefault="00450FFD" w:rsidP="00AB0621"/>
    <w:p w14:paraId="0C440745" w14:textId="342E622F" w:rsidR="00E50993" w:rsidRDefault="00005D96" w:rsidP="00005D96">
      <w:pPr>
        <w:pStyle w:val="Heading2"/>
      </w:pPr>
      <w:bookmarkStart w:id="7" w:name="_Toc51348011"/>
      <w:r>
        <w:t xml:space="preserve">GET </w:t>
      </w:r>
      <w:r>
        <w:rPr>
          <w:rFonts w:hint="eastAsia"/>
        </w:rPr>
        <w:t xml:space="preserve">방식과 </w:t>
      </w:r>
      <w:r>
        <w:t>request parameter</w:t>
      </w:r>
      <w:bookmarkEnd w:id="7"/>
    </w:p>
    <w:p w14:paraId="72796489" w14:textId="3612D634" w:rsidR="00005D96" w:rsidRDefault="00005D96" w:rsidP="00005D96"/>
    <w:p w14:paraId="0BB05B3E" w14:textId="6B557C04" w:rsidR="00005D96" w:rsidRDefault="00005D96" w:rsidP="00005D96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방식의 요청일 때,</w:t>
      </w:r>
      <w:r>
        <w:t xml:space="preserve"> </w:t>
      </w:r>
      <w:r>
        <w:rPr>
          <w:rFonts w:hint="eastAsia"/>
        </w:rPr>
        <w:t>r</w:t>
      </w:r>
      <w:r>
        <w:t>equest parameter</w:t>
      </w:r>
      <w:r>
        <w:rPr>
          <w:rFonts w:hint="eastAsia"/>
        </w:rPr>
        <w:t xml:space="preserve">는 </w:t>
      </w:r>
      <w:r>
        <w:t>URL</w:t>
      </w:r>
      <w:r>
        <w:rPr>
          <w:rFonts w:hint="eastAsia"/>
        </w:rPr>
        <w:t xml:space="preserve">의 </w:t>
      </w:r>
      <w:r>
        <w:t>query string</w:t>
      </w:r>
      <w:r w:rsidR="000E2080">
        <w:rPr>
          <w:rFonts w:hint="eastAsia"/>
        </w:rPr>
        <w:t>으로 서버에 전달된다.</w:t>
      </w:r>
    </w:p>
    <w:p w14:paraId="4983A295" w14:textId="5A011527" w:rsidR="000E2080" w:rsidRDefault="000E2080" w:rsidP="00005D96"/>
    <w:p w14:paraId="0FB1ADC2" w14:textId="77777777" w:rsidR="0042413B" w:rsidRDefault="000E2080" w:rsidP="00005D96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방식의 입력 폼에 </w:t>
      </w:r>
      <w:r w:rsidR="003F067C">
        <w:rPr>
          <w:rFonts w:hint="eastAsia"/>
        </w:rPr>
        <w:t>입력된 값들은,</w:t>
      </w:r>
      <w:r w:rsidR="003F067C">
        <w:t xml:space="preserve"> </w:t>
      </w:r>
    </w:p>
    <w:p w14:paraId="76957000" w14:textId="2E639656" w:rsidR="000E2080" w:rsidRDefault="003F067C" w:rsidP="00005D96">
      <w:r>
        <w:rPr>
          <w:rFonts w:hint="eastAsia"/>
        </w:rPr>
        <w:t xml:space="preserve">그 폼의 </w:t>
      </w:r>
      <w:r>
        <w:t xml:space="preserve">submit </w:t>
      </w:r>
      <w:r>
        <w:rPr>
          <w:rFonts w:hint="eastAsia"/>
        </w:rPr>
        <w:t xml:space="preserve">버튼이 눌려져 서버에 </w:t>
      </w:r>
      <w:r>
        <w:t>HTTP request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전달될 때,</w:t>
      </w:r>
    </w:p>
    <w:p w14:paraId="3D8B372F" w14:textId="208D4C1F" w:rsidR="0042413B" w:rsidRDefault="0042413B" w:rsidP="00005D96"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의 </w:t>
      </w:r>
      <w:r>
        <w:t>query string</w:t>
      </w:r>
      <w:r>
        <w:rPr>
          <w:rFonts w:hint="eastAsia"/>
        </w:rPr>
        <w:t>으로 서버에 전달된다.</w:t>
      </w:r>
    </w:p>
    <w:p w14:paraId="67ADFB2E" w14:textId="1889FD36" w:rsidR="0042413B" w:rsidRDefault="0042413B" w:rsidP="00005D96"/>
    <w:p w14:paraId="3F9097F1" w14:textId="5684A33C" w:rsidR="0042413B" w:rsidRDefault="0042413B" w:rsidP="00005D96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방식이 아닌 다른 방식의 요청일 경우에,</w:t>
      </w:r>
      <w:r>
        <w:t xml:space="preserve"> request parameter</w:t>
      </w:r>
      <w:r>
        <w:rPr>
          <w:rFonts w:hint="eastAsia"/>
        </w:rPr>
        <w:t>는</w:t>
      </w:r>
    </w:p>
    <w:p w14:paraId="2AF981BC" w14:textId="4A4DED1E" w:rsidR="0042413B" w:rsidRDefault="0086475C" w:rsidP="00005D96"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의 </w:t>
      </w:r>
      <w:r>
        <w:t>query string</w:t>
      </w:r>
      <w:r>
        <w:rPr>
          <w:rFonts w:hint="eastAsia"/>
        </w:rPr>
        <w:t xml:space="preserve"> </w:t>
      </w:r>
      <w:r>
        <w:t xml:space="preserve">+ HTTP request </w:t>
      </w:r>
      <w:r>
        <w:rPr>
          <w:rFonts w:hint="eastAsia"/>
        </w:rPr>
        <w:t>본문(</w:t>
      </w:r>
      <w:r>
        <w:t>body)</w:t>
      </w:r>
      <w:r>
        <w:rPr>
          <w:rFonts w:hint="eastAsia"/>
        </w:rPr>
        <w:t>의 데이터 이다.</w:t>
      </w:r>
    </w:p>
    <w:p w14:paraId="2A8E77BC" w14:textId="369426FD" w:rsidR="0086475C" w:rsidRDefault="0086475C" w:rsidP="00005D96"/>
    <w:p w14:paraId="4F019C80" w14:textId="69B0A02C" w:rsidR="00B64C3E" w:rsidRDefault="00B64C3E" w:rsidP="00B64C3E">
      <w:r>
        <w:t xml:space="preserve">GET </w:t>
      </w:r>
      <w:r>
        <w:rPr>
          <w:rFonts w:hint="eastAsia"/>
        </w:rPr>
        <w:t>방식이 아닌</w:t>
      </w:r>
      <w:r w:rsidRPr="00B64C3E">
        <w:rPr>
          <w:rFonts w:hint="eastAsia"/>
        </w:rPr>
        <w:t xml:space="preserve"> </w:t>
      </w:r>
      <w:r>
        <w:rPr>
          <w:rFonts w:hint="eastAsia"/>
        </w:rPr>
        <w:t>입력 폼에 입력된 값들은,</w:t>
      </w:r>
      <w:r>
        <w:t xml:space="preserve"> </w:t>
      </w:r>
    </w:p>
    <w:p w14:paraId="0BDDB0F9" w14:textId="77777777" w:rsidR="00B64C3E" w:rsidRDefault="00B64C3E" w:rsidP="00B64C3E">
      <w:r>
        <w:rPr>
          <w:rFonts w:hint="eastAsia"/>
        </w:rPr>
        <w:t xml:space="preserve">그 폼의 </w:t>
      </w:r>
      <w:r>
        <w:t xml:space="preserve">submit </w:t>
      </w:r>
      <w:r>
        <w:rPr>
          <w:rFonts w:hint="eastAsia"/>
        </w:rPr>
        <w:t xml:space="preserve">버튼이 눌려져 서버에 </w:t>
      </w:r>
      <w:r>
        <w:t>HTTP request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전달될 때,</w:t>
      </w:r>
    </w:p>
    <w:p w14:paraId="6CA87A85" w14:textId="62D50811" w:rsidR="0086475C" w:rsidRPr="000E2080" w:rsidRDefault="00B64C3E" w:rsidP="00005D96">
      <w:r>
        <w:rPr>
          <w:rFonts w:hint="eastAsia"/>
        </w:rPr>
        <w:t>H</w:t>
      </w:r>
      <w:r>
        <w:t xml:space="preserve">TTP request </w:t>
      </w:r>
      <w:r>
        <w:rPr>
          <w:rFonts w:hint="eastAsia"/>
        </w:rPr>
        <w:t>본문에 담겨서 서버에 전달된다.</w:t>
      </w:r>
    </w:p>
    <w:p w14:paraId="3563A2AA" w14:textId="77777777" w:rsidR="002661E0" w:rsidRDefault="002661E0" w:rsidP="002661E0"/>
    <w:p w14:paraId="64A8F3E7" w14:textId="37220E01" w:rsidR="002661E0" w:rsidRDefault="002661E0" w:rsidP="002661E0"/>
    <w:p w14:paraId="307FFC5A" w14:textId="56BF958E" w:rsidR="00F83A92" w:rsidRDefault="00F83A92" w:rsidP="00F83A92">
      <w:pPr>
        <w:pStyle w:val="Heading1"/>
      </w:pPr>
      <w:bookmarkStart w:id="8" w:name="_Toc51348012"/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책</w:t>
      </w:r>
      <w:bookmarkEnd w:id="8"/>
    </w:p>
    <w:p w14:paraId="074144E8" w14:textId="41167B36" w:rsidR="00F83A92" w:rsidRPr="00F83A92" w:rsidRDefault="00F83A92" w:rsidP="00F83A92">
      <w:r w:rsidRPr="00F83A92">
        <w:rPr>
          <w:noProof/>
        </w:rPr>
        <w:drawing>
          <wp:inline distT="0" distB="0" distL="0" distR="0" wp14:anchorId="1681A362" wp14:editId="06659523">
            <wp:extent cx="5820587" cy="171473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31BD" w14:textId="574486CA" w:rsidR="006A38D8" w:rsidRDefault="00F83A92" w:rsidP="002661E0"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프로토콜에 대한 자세한 내용은 위 책을 참고하라.</w:t>
      </w:r>
    </w:p>
    <w:p w14:paraId="27932184" w14:textId="77777777" w:rsidR="004958AC" w:rsidRDefault="004958AC">
      <w:pPr>
        <w:widowControl/>
        <w:wordWrap/>
        <w:autoSpaceDE/>
        <w:autoSpaceDN/>
        <w:spacing w:after="160" w:line="259" w:lineRule="auto"/>
      </w:pPr>
    </w:p>
    <w:p w14:paraId="1D410C45" w14:textId="77777777" w:rsidR="004958AC" w:rsidRDefault="004958AC">
      <w:pPr>
        <w:widowControl/>
        <w:wordWrap/>
        <w:autoSpaceDE/>
        <w:autoSpaceDN/>
        <w:spacing w:after="160" w:line="259" w:lineRule="auto"/>
      </w:pPr>
    </w:p>
    <w:p w14:paraId="0C059016" w14:textId="7140EEFB" w:rsidR="00D37385" w:rsidRDefault="00D37385" w:rsidP="00D37385">
      <w:pPr>
        <w:pStyle w:val="Heading1"/>
      </w:pPr>
      <w:bookmarkStart w:id="9" w:name="_Toc51348013"/>
      <w:r>
        <w:rPr>
          <w:rFonts w:hint="eastAsia"/>
        </w:rPr>
        <w:lastRenderedPageBreak/>
        <w:t>p</w:t>
      </w:r>
      <w:r>
        <w:t xml:space="preserve">aram </w:t>
      </w:r>
      <w:r>
        <w:rPr>
          <w:rFonts w:hint="eastAsia"/>
        </w:rPr>
        <w:t>프로젝트</w:t>
      </w:r>
      <w:bookmarkEnd w:id="9"/>
    </w:p>
    <w:p w14:paraId="3711BEC0" w14:textId="15321DD9" w:rsidR="00D37385" w:rsidRDefault="00D37385" w:rsidP="00D37385"/>
    <w:p w14:paraId="18CC85FD" w14:textId="77F1D8FC" w:rsidR="00D37385" w:rsidRDefault="00D37385" w:rsidP="00D37385">
      <w:pPr>
        <w:pStyle w:val="Heading2"/>
      </w:pPr>
      <w:bookmarkStart w:id="10" w:name="_Toc51348014"/>
      <w:r>
        <w:rPr>
          <w:rFonts w:hint="eastAsia"/>
        </w:rPr>
        <w:t>프로젝트 생성</w:t>
      </w:r>
      <w:bookmarkEnd w:id="10"/>
    </w:p>
    <w:p w14:paraId="6496E123" w14:textId="77777777" w:rsidR="003B4255" w:rsidRDefault="003B4255" w:rsidP="003B4255">
      <w:r>
        <w:rPr>
          <w:rFonts w:hint="eastAsia"/>
        </w:rPr>
        <w:t>메뉴:</w:t>
      </w:r>
      <w:r>
        <w:t xml:space="preserve"> </w:t>
      </w:r>
      <w:r>
        <w:rPr>
          <w:rFonts w:hint="eastAsia"/>
        </w:rPr>
        <w:t xml:space="preserve">File - </w:t>
      </w:r>
      <w:r>
        <w:t>New Spring Starter Propject</w:t>
      </w:r>
    </w:p>
    <w:p w14:paraId="141E2C51" w14:textId="08A2AE66" w:rsidR="003B4255" w:rsidRDefault="0087756A" w:rsidP="003B4255">
      <w:r>
        <w:rPr>
          <w:noProof/>
        </w:rPr>
        <w:drawing>
          <wp:inline distT="0" distB="0" distL="0" distR="0" wp14:anchorId="640937A0" wp14:editId="75249D2D">
            <wp:extent cx="4417261" cy="5847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479" cy="58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A80C" w14:textId="6F1AACC6" w:rsidR="00942DDD" w:rsidRDefault="00942DDD" w:rsidP="003B42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116"/>
      </w:tblGrid>
      <w:tr w:rsidR="00942DDD" w:rsidRPr="00E263CA" w14:paraId="296C5916" w14:textId="77777777" w:rsidTr="007C3428">
        <w:tc>
          <w:tcPr>
            <w:tcW w:w="0" w:type="auto"/>
            <w:shd w:val="clear" w:color="auto" w:fill="F2F2F2" w:themeFill="background1" w:themeFillShade="F2"/>
          </w:tcPr>
          <w:p w14:paraId="0C361E13" w14:textId="77777777" w:rsidR="00942DDD" w:rsidRPr="00E263CA" w:rsidRDefault="00942DDD" w:rsidP="007C3428">
            <w:r w:rsidRPr="00E263CA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132C66B1" w14:textId="6871FEAD" w:rsidR="00942DDD" w:rsidRPr="00E263CA" w:rsidRDefault="00942DDD" w:rsidP="007C3428">
            <w:r w:rsidRPr="00E263CA">
              <w:rPr>
                <w:rFonts w:hint="eastAsia"/>
              </w:rPr>
              <w:t xml:space="preserve"> </w:t>
            </w:r>
            <w:r>
              <w:t>param</w:t>
            </w:r>
          </w:p>
        </w:tc>
      </w:tr>
      <w:tr w:rsidR="00942DDD" w:rsidRPr="00E263CA" w14:paraId="343F7954" w14:textId="77777777" w:rsidTr="007C3428">
        <w:tc>
          <w:tcPr>
            <w:tcW w:w="0" w:type="auto"/>
            <w:shd w:val="clear" w:color="auto" w:fill="F2F2F2" w:themeFill="background1" w:themeFillShade="F2"/>
          </w:tcPr>
          <w:p w14:paraId="3CA27117" w14:textId="77777777" w:rsidR="00942DDD" w:rsidRPr="00E263CA" w:rsidRDefault="00942DDD" w:rsidP="007C3428">
            <w:r w:rsidRPr="00E263CA">
              <w:t>Type</w:t>
            </w:r>
          </w:p>
        </w:tc>
        <w:tc>
          <w:tcPr>
            <w:tcW w:w="0" w:type="auto"/>
          </w:tcPr>
          <w:p w14:paraId="3ED95FDD" w14:textId="77777777" w:rsidR="00942DDD" w:rsidRPr="00E263CA" w:rsidRDefault="00942DDD" w:rsidP="007C3428">
            <w:r w:rsidRPr="00E263CA">
              <w:t xml:space="preserve"> maven</w:t>
            </w:r>
          </w:p>
        </w:tc>
      </w:tr>
      <w:tr w:rsidR="00942DDD" w:rsidRPr="00E263CA" w14:paraId="1FD41E5D" w14:textId="77777777" w:rsidTr="007C3428">
        <w:tc>
          <w:tcPr>
            <w:tcW w:w="0" w:type="auto"/>
            <w:shd w:val="clear" w:color="auto" w:fill="F2F2F2" w:themeFill="background1" w:themeFillShade="F2"/>
          </w:tcPr>
          <w:p w14:paraId="021E4F68" w14:textId="77777777" w:rsidR="00942DDD" w:rsidRPr="00E263CA" w:rsidRDefault="00942DDD" w:rsidP="007C3428">
            <w:r w:rsidRPr="00E263CA">
              <w:t>Packaging</w:t>
            </w:r>
          </w:p>
        </w:tc>
        <w:tc>
          <w:tcPr>
            <w:tcW w:w="0" w:type="auto"/>
          </w:tcPr>
          <w:p w14:paraId="5FD8EB9F" w14:textId="77777777" w:rsidR="00942DDD" w:rsidRPr="00E263CA" w:rsidRDefault="00942DDD" w:rsidP="007C3428">
            <w:r w:rsidRPr="00E263CA">
              <w:t xml:space="preserve"> war</w:t>
            </w:r>
          </w:p>
        </w:tc>
      </w:tr>
      <w:tr w:rsidR="00942DDD" w:rsidRPr="00E263CA" w14:paraId="062F071A" w14:textId="77777777" w:rsidTr="007C3428">
        <w:tc>
          <w:tcPr>
            <w:tcW w:w="0" w:type="auto"/>
            <w:shd w:val="clear" w:color="auto" w:fill="F2F2F2" w:themeFill="background1" w:themeFillShade="F2"/>
          </w:tcPr>
          <w:p w14:paraId="279D99F9" w14:textId="77777777" w:rsidR="00942DDD" w:rsidRPr="00E263CA" w:rsidRDefault="00942DDD" w:rsidP="007C3428">
            <w:r w:rsidRPr="00E263CA">
              <w:t xml:space="preserve">Group </w:t>
            </w:r>
          </w:p>
        </w:tc>
        <w:tc>
          <w:tcPr>
            <w:tcW w:w="0" w:type="auto"/>
          </w:tcPr>
          <w:p w14:paraId="6428A42C" w14:textId="77777777" w:rsidR="00942DDD" w:rsidRPr="00E263CA" w:rsidRDefault="00942DDD" w:rsidP="007C3428">
            <w:r w:rsidRPr="00E263CA">
              <w:t>net.skhu</w:t>
            </w:r>
          </w:p>
        </w:tc>
      </w:tr>
      <w:tr w:rsidR="00942DDD" w:rsidRPr="00E263CA" w14:paraId="1A9F842C" w14:textId="77777777" w:rsidTr="007C3428">
        <w:tc>
          <w:tcPr>
            <w:tcW w:w="0" w:type="auto"/>
            <w:shd w:val="clear" w:color="auto" w:fill="F2F2F2" w:themeFill="background1" w:themeFillShade="F2"/>
          </w:tcPr>
          <w:p w14:paraId="55301F20" w14:textId="77777777" w:rsidR="00942DDD" w:rsidRPr="00E263CA" w:rsidRDefault="00942DDD" w:rsidP="007C3428">
            <w:r w:rsidRPr="00E263CA">
              <w:t>Artifact</w:t>
            </w:r>
          </w:p>
        </w:tc>
        <w:tc>
          <w:tcPr>
            <w:tcW w:w="0" w:type="auto"/>
          </w:tcPr>
          <w:p w14:paraId="3226EEAF" w14:textId="48D3291D" w:rsidR="00942DDD" w:rsidRPr="00E263CA" w:rsidRDefault="00942DDD" w:rsidP="007C3428">
            <w:r w:rsidRPr="00E263CA">
              <w:t xml:space="preserve"> </w:t>
            </w:r>
            <w:r>
              <w:t>param</w:t>
            </w:r>
          </w:p>
        </w:tc>
      </w:tr>
      <w:tr w:rsidR="00942DDD" w:rsidRPr="00E263CA" w14:paraId="5225CC8D" w14:textId="77777777" w:rsidTr="007C3428">
        <w:tc>
          <w:tcPr>
            <w:tcW w:w="0" w:type="auto"/>
            <w:shd w:val="clear" w:color="auto" w:fill="F2F2F2" w:themeFill="background1" w:themeFillShade="F2"/>
          </w:tcPr>
          <w:p w14:paraId="749E423B" w14:textId="77777777" w:rsidR="00942DDD" w:rsidRPr="00E263CA" w:rsidRDefault="00942DDD" w:rsidP="007C3428">
            <w:r w:rsidRPr="00E263CA">
              <w:t>Package</w:t>
            </w:r>
          </w:p>
        </w:tc>
        <w:tc>
          <w:tcPr>
            <w:tcW w:w="0" w:type="auto"/>
          </w:tcPr>
          <w:p w14:paraId="765FBEC0" w14:textId="77777777" w:rsidR="00942DDD" w:rsidRPr="00E263CA" w:rsidRDefault="00942DDD" w:rsidP="007C3428">
            <w:r w:rsidRPr="00E263CA">
              <w:t xml:space="preserve"> net.skhu</w:t>
            </w:r>
          </w:p>
        </w:tc>
      </w:tr>
    </w:tbl>
    <w:p w14:paraId="0F25205B" w14:textId="77777777" w:rsidR="00942DDD" w:rsidRDefault="00942DDD" w:rsidP="00942DDD"/>
    <w:p w14:paraId="6D630EA7" w14:textId="77777777" w:rsidR="00942DDD" w:rsidRPr="00942DDD" w:rsidRDefault="00942DDD" w:rsidP="003B4255"/>
    <w:p w14:paraId="52114665" w14:textId="0205B363" w:rsidR="003B4255" w:rsidRDefault="006A2DBE" w:rsidP="003B4255">
      <w:r>
        <w:rPr>
          <w:noProof/>
        </w:rPr>
        <w:lastRenderedPageBreak/>
        <w:drawing>
          <wp:inline distT="0" distB="0" distL="0" distR="0" wp14:anchorId="2FBF9DA1" wp14:editId="66D6CD97">
            <wp:extent cx="4708931" cy="6233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525" cy="62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0768" w14:textId="33256DDE" w:rsidR="00B946FB" w:rsidRDefault="00B946FB" w:rsidP="003B4255">
      <w:r>
        <w:rPr>
          <w:rFonts w:hint="eastAsia"/>
        </w:rPr>
        <w:t>S</w:t>
      </w:r>
      <w:r>
        <w:t>pring Boot DevTools</w:t>
      </w:r>
    </w:p>
    <w:p w14:paraId="3DF4A02F" w14:textId="6B4B5AA0" w:rsidR="00B946FB" w:rsidRDefault="00B946FB" w:rsidP="003B4255">
      <w:r>
        <w:rPr>
          <w:rFonts w:hint="eastAsia"/>
        </w:rPr>
        <w:t>S</w:t>
      </w:r>
      <w:r>
        <w:t>pring Web</w:t>
      </w:r>
    </w:p>
    <w:p w14:paraId="44E0A3DC" w14:textId="78FB12F3" w:rsidR="00B946FB" w:rsidRDefault="00B946FB" w:rsidP="003B4255"/>
    <w:p w14:paraId="5312E0EC" w14:textId="164BA643" w:rsidR="00B946FB" w:rsidRDefault="00B946FB" w:rsidP="003B4255"/>
    <w:p w14:paraId="6F361AB9" w14:textId="09AC28DE" w:rsidR="00B946FB" w:rsidRDefault="00B946F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CA8714A" w14:textId="60119315" w:rsidR="00B946FB" w:rsidRDefault="00B946FB" w:rsidP="00B946FB">
      <w:pPr>
        <w:pStyle w:val="Heading2"/>
      </w:pPr>
      <w:bookmarkStart w:id="11" w:name="_Toc51348015"/>
      <w:r>
        <w:rPr>
          <w:rFonts w:hint="eastAsia"/>
        </w:rPr>
        <w:lastRenderedPageBreak/>
        <w:t>p</w:t>
      </w:r>
      <w:r>
        <w:t xml:space="preserve">om.xml </w:t>
      </w:r>
      <w:r>
        <w:rPr>
          <w:rFonts w:hint="eastAsia"/>
        </w:rPr>
        <w:t>파일 수정</w:t>
      </w:r>
      <w:bookmarkEnd w:id="11"/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B163C" w14:paraId="6C0D5376" w14:textId="77777777" w:rsidTr="00EB163C">
        <w:tc>
          <w:tcPr>
            <w:tcW w:w="10456" w:type="dxa"/>
          </w:tcPr>
          <w:p w14:paraId="6320D018" w14:textId="77777777" w:rsidR="00EB163C" w:rsidRDefault="00EB163C" w:rsidP="0036294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CDC0481" w14:textId="77777777" w:rsidR="00EB163C" w:rsidRDefault="00EB163C" w:rsidP="0036294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ab/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jstl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A5B643" w14:textId="77777777" w:rsidR="00EB163C" w:rsidRDefault="00EB163C" w:rsidP="0036294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ab/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6674C1">
              <w:rPr>
                <w:rFonts w:cs="굴림체"/>
                <w:color w:val="000000"/>
                <w:kern w:val="0"/>
                <w:szCs w:val="20"/>
                <w:highlight w:val="yellow"/>
              </w:rPr>
              <w:t>jstl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34DE34F" w14:textId="77777777" w:rsidR="00EB163C" w:rsidRDefault="00EB163C" w:rsidP="0036294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ab/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version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1.2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version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1625AA" w14:textId="77777777" w:rsidR="00EB163C" w:rsidRDefault="00EB163C" w:rsidP="0036294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AFCE0A" w14:textId="77777777" w:rsidR="00EB163C" w:rsidRDefault="00EB163C" w:rsidP="0036294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D8022F5" w14:textId="77777777" w:rsidR="00EB163C" w:rsidRDefault="00EB163C" w:rsidP="0036294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ab/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org.apache.tomcat.embed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C9FC39" w14:textId="77777777" w:rsidR="00EB163C" w:rsidRDefault="00EB163C" w:rsidP="0036294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ab/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6674C1">
              <w:rPr>
                <w:rFonts w:cs="굴림체"/>
                <w:color w:val="000000"/>
                <w:kern w:val="0"/>
                <w:szCs w:val="20"/>
                <w:highlight w:val="yellow"/>
              </w:rPr>
              <w:t>tomcat-embed-jasper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79EBC3" w14:textId="4ADE1436" w:rsidR="00EB163C" w:rsidRDefault="00EB163C" w:rsidP="00362941"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084166E4" w14:textId="77777777" w:rsidR="00756629" w:rsidRDefault="00756629" w:rsidP="00756629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 xml:space="preserve">파일을 열고 </w:t>
      </w:r>
      <w:r>
        <w:t xml:space="preserve">dependencies </w:t>
      </w:r>
      <w:r>
        <w:rPr>
          <w:rFonts w:hint="eastAsia"/>
        </w:rPr>
        <w:t>태그 내부에 위 내용을 추가하자.</w:t>
      </w:r>
    </w:p>
    <w:p w14:paraId="5014FC90" w14:textId="77777777" w:rsidR="00756629" w:rsidRDefault="00756629" w:rsidP="00756629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 xml:space="preserve">파일은 </w:t>
      </w:r>
      <w:r>
        <w:t>maven</w:t>
      </w:r>
      <w:r>
        <w:rPr>
          <w:rFonts w:hint="eastAsia"/>
        </w:rPr>
        <w:t>의 설정 파일이다.</w:t>
      </w:r>
    </w:p>
    <w:p w14:paraId="1D446F29" w14:textId="5D243454" w:rsidR="00B946FB" w:rsidRDefault="00B946FB" w:rsidP="00B946FB"/>
    <w:p w14:paraId="6BA7C4B9" w14:textId="20130A7E" w:rsidR="00E60B53" w:rsidRDefault="00E60B53" w:rsidP="00B946FB"/>
    <w:p w14:paraId="158652D3" w14:textId="77777777" w:rsidR="00F078AF" w:rsidRDefault="00F078AF" w:rsidP="00B946FB"/>
    <w:p w14:paraId="17521C75" w14:textId="77777777" w:rsidR="00E60B53" w:rsidRDefault="00E60B53" w:rsidP="00E60B53">
      <w:pPr>
        <w:pStyle w:val="Heading2"/>
      </w:pPr>
      <w:bookmarkStart w:id="12" w:name="_Toc50365485"/>
      <w:bookmarkStart w:id="13" w:name="_Toc50950569"/>
      <w:bookmarkStart w:id="14" w:name="_Toc51348016"/>
      <w:r>
        <w:rPr>
          <w:rFonts w:hint="eastAsia"/>
        </w:rPr>
        <w:t>a</w:t>
      </w:r>
      <w:r>
        <w:t>pplication.properties</w:t>
      </w:r>
      <w:bookmarkEnd w:id="12"/>
      <w:r>
        <w:t xml:space="preserve"> </w:t>
      </w:r>
      <w:r>
        <w:rPr>
          <w:rFonts w:hint="eastAsia"/>
        </w:rPr>
        <w:t>수정</w:t>
      </w:r>
      <w:bookmarkEnd w:id="13"/>
      <w:bookmarkEnd w:id="14"/>
    </w:p>
    <w:p w14:paraId="441A6761" w14:textId="77777777" w:rsidR="00E60B53" w:rsidRPr="00A80B6D" w:rsidRDefault="00E60B53" w:rsidP="00E60B53">
      <w:r>
        <w:rPr>
          <w:rFonts w:hint="eastAsia"/>
        </w:rPr>
        <w:t>s</w:t>
      </w:r>
      <w:r>
        <w:t>rc/main/resources/</w:t>
      </w:r>
      <w:r>
        <w:rPr>
          <w:rFonts w:hint="eastAsia"/>
        </w:rPr>
        <w:t>a</w:t>
      </w:r>
      <w:r>
        <w:t>pplication.properties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60B53" w14:paraId="299274AA" w14:textId="77777777" w:rsidTr="007C3428">
        <w:tc>
          <w:tcPr>
            <w:tcW w:w="10456" w:type="dxa"/>
          </w:tcPr>
          <w:p w14:paraId="43FCDAE4" w14:textId="77777777" w:rsidR="00E60B53" w:rsidRDefault="00E60B53" w:rsidP="007C342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spring.mvc.view.prefix=</w:t>
            </w:r>
            <w:r>
              <w:rPr>
                <w:rFonts w:cs="굴림체"/>
                <w:color w:val="2A00FF"/>
                <w:kern w:val="0"/>
                <w:szCs w:val="20"/>
              </w:rPr>
              <w:t>/WEB-INF/views/</w:t>
            </w:r>
          </w:p>
          <w:p w14:paraId="566630D2" w14:textId="77777777" w:rsidR="00E60B53" w:rsidRDefault="00E60B53" w:rsidP="007C342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spring.mvc.view.suffix=</w:t>
            </w:r>
            <w:r>
              <w:rPr>
                <w:rFonts w:cs="굴림체"/>
                <w:color w:val="2A00FF"/>
                <w:kern w:val="0"/>
                <w:szCs w:val="20"/>
              </w:rPr>
              <w:t>.jsp</w:t>
            </w:r>
          </w:p>
          <w:p w14:paraId="296BD9E2" w14:textId="77777777" w:rsidR="00E60B53" w:rsidRPr="00A80B6D" w:rsidRDefault="00E60B53" w:rsidP="007C342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00FF"/>
                <w:kern w:val="0"/>
                <w:szCs w:val="20"/>
              </w:rPr>
              <w:t>8088</w:t>
            </w:r>
          </w:p>
        </w:tc>
      </w:tr>
    </w:tbl>
    <w:p w14:paraId="7292751F" w14:textId="77777777" w:rsidR="00E60B53" w:rsidRDefault="00E60B53" w:rsidP="00E60B53">
      <w:r>
        <w:rPr>
          <w:rFonts w:hint="eastAsia"/>
        </w:rPr>
        <w:t>스프링 부트의 설정 파일</w:t>
      </w:r>
    </w:p>
    <w:p w14:paraId="0B932B87" w14:textId="27F997DC" w:rsidR="00756629" w:rsidRDefault="00756629" w:rsidP="00B946FB"/>
    <w:p w14:paraId="2D43A725" w14:textId="176FF037" w:rsidR="00756629" w:rsidRDefault="00756629" w:rsidP="00B946FB"/>
    <w:p w14:paraId="3C5F232E" w14:textId="28D57434" w:rsidR="00756629" w:rsidRDefault="00756629" w:rsidP="00B946FB"/>
    <w:p w14:paraId="1FD7B63A" w14:textId="31767F8D" w:rsidR="00756629" w:rsidRDefault="00756629" w:rsidP="00B946FB"/>
    <w:p w14:paraId="2A080BB5" w14:textId="11B5DD2C" w:rsidR="00756629" w:rsidRDefault="00756629" w:rsidP="00B946FB"/>
    <w:p w14:paraId="08F2A03A" w14:textId="4DD86383" w:rsidR="000374D1" w:rsidRDefault="000374D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16E7BB9" w14:textId="626B6D1F" w:rsidR="00756629" w:rsidRDefault="000374D1" w:rsidP="000374D1">
      <w:pPr>
        <w:pStyle w:val="Heading1"/>
      </w:pPr>
      <w:bookmarkStart w:id="15" w:name="_Toc51348017"/>
      <w:r>
        <w:rPr>
          <w:rFonts w:hint="eastAsia"/>
        </w:rPr>
        <w:lastRenderedPageBreak/>
        <w:t>F</w:t>
      </w:r>
      <w:r>
        <w:t>irstController</w:t>
      </w:r>
      <w:bookmarkEnd w:id="15"/>
    </w:p>
    <w:p w14:paraId="4E463A6B" w14:textId="11A2A25C" w:rsidR="00A9113B" w:rsidRPr="00A9113B" w:rsidRDefault="00A9113B" w:rsidP="00A9113B">
      <w:pPr>
        <w:pStyle w:val="Heading2"/>
      </w:pPr>
      <w:bookmarkStart w:id="16" w:name="_Toc51348018"/>
      <w:r>
        <w:rPr>
          <w:rFonts w:hint="eastAsia"/>
        </w:rPr>
        <w:t>F</w:t>
      </w:r>
      <w:r>
        <w:t>irstController.java</w:t>
      </w:r>
      <w:bookmarkEnd w:id="16"/>
    </w:p>
    <w:p w14:paraId="56C639B6" w14:textId="03F24068" w:rsidR="00685529" w:rsidRDefault="00685529" w:rsidP="00685529">
      <w:pPr>
        <w:pStyle w:val="Heading3"/>
      </w:pPr>
      <w:r>
        <w:t>src/main/java/net/skhu/</w:t>
      </w:r>
      <w:r w:rsidR="005616B5">
        <w:rPr>
          <w:rFonts w:hint="eastAsia"/>
        </w:rPr>
        <w:t>c</w:t>
      </w:r>
      <w:r w:rsidR="005616B5">
        <w:t>ontroller/</w:t>
      </w:r>
      <w:r>
        <w:t>FirstController.java</w:t>
      </w:r>
      <w:r>
        <w:rPr>
          <w:rFonts w:hint="eastAsia"/>
        </w:rPr>
        <w:t xml:space="preserve"> 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85529" w:rsidRPr="00A9113B" w14:paraId="20D11836" w14:textId="77777777" w:rsidTr="00092BDE">
        <w:tc>
          <w:tcPr>
            <w:tcW w:w="426" w:type="dxa"/>
          </w:tcPr>
          <w:p w14:paraId="48DA42FD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1</w:t>
            </w:r>
          </w:p>
          <w:p w14:paraId="7848B8BA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2</w:t>
            </w:r>
          </w:p>
          <w:p w14:paraId="18E3A917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3</w:t>
            </w:r>
          </w:p>
          <w:p w14:paraId="70DA9206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4</w:t>
            </w:r>
          </w:p>
          <w:p w14:paraId="0C20D2A4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5</w:t>
            </w:r>
          </w:p>
          <w:p w14:paraId="623D84C4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6</w:t>
            </w:r>
          </w:p>
          <w:p w14:paraId="6D1B2CF7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7</w:t>
            </w:r>
          </w:p>
          <w:p w14:paraId="4698F0CC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8</w:t>
            </w:r>
          </w:p>
          <w:p w14:paraId="745A9FB1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9</w:t>
            </w:r>
          </w:p>
          <w:p w14:paraId="53AD447B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10</w:t>
            </w:r>
          </w:p>
          <w:p w14:paraId="39291433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11</w:t>
            </w:r>
          </w:p>
          <w:p w14:paraId="77F8C97B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12</w:t>
            </w:r>
          </w:p>
          <w:p w14:paraId="1E567589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13</w:t>
            </w:r>
          </w:p>
          <w:p w14:paraId="75E7DA5D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14</w:t>
            </w:r>
          </w:p>
          <w:p w14:paraId="5AB11A91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15</w:t>
            </w:r>
          </w:p>
          <w:p w14:paraId="57552562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16</w:t>
            </w:r>
          </w:p>
          <w:p w14:paraId="78881257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17</w:t>
            </w:r>
          </w:p>
          <w:p w14:paraId="17348978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18</w:t>
            </w:r>
          </w:p>
          <w:p w14:paraId="558A8FCB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19</w:t>
            </w:r>
          </w:p>
          <w:p w14:paraId="3FBB385C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20</w:t>
            </w:r>
          </w:p>
          <w:p w14:paraId="0C6E048E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21</w:t>
            </w:r>
          </w:p>
          <w:p w14:paraId="73B17AF9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22</w:t>
            </w:r>
          </w:p>
          <w:p w14:paraId="7AC795EB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23</w:t>
            </w:r>
          </w:p>
          <w:p w14:paraId="55CF5520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24</w:t>
            </w:r>
          </w:p>
          <w:p w14:paraId="0E01971A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25</w:t>
            </w:r>
          </w:p>
          <w:p w14:paraId="6E0E7831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26</w:t>
            </w:r>
          </w:p>
          <w:p w14:paraId="3C25CF09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27</w:t>
            </w:r>
          </w:p>
          <w:p w14:paraId="11846104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28</w:t>
            </w:r>
          </w:p>
          <w:p w14:paraId="1E8A9AA4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29</w:t>
            </w:r>
          </w:p>
          <w:p w14:paraId="465B444B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30</w:t>
            </w:r>
          </w:p>
          <w:p w14:paraId="3657CC5C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31</w:t>
            </w:r>
          </w:p>
          <w:p w14:paraId="6147BA77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32</w:t>
            </w:r>
          </w:p>
          <w:p w14:paraId="17C9474B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33</w:t>
            </w:r>
          </w:p>
          <w:p w14:paraId="1FC0B67B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34</w:t>
            </w:r>
          </w:p>
          <w:p w14:paraId="3F2542EF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  <w:r w:rsidRPr="00A9113B">
              <w:rPr>
                <w:rFonts w:hint="eastAsia"/>
                <w:szCs w:val="20"/>
              </w:rPr>
              <w:t>35</w:t>
            </w:r>
          </w:p>
          <w:p w14:paraId="2FB802C8" w14:textId="1ED4BD35" w:rsidR="00685529" w:rsidRPr="00A9113B" w:rsidRDefault="00685529" w:rsidP="00A9113B">
            <w:pPr>
              <w:pStyle w:val="a0"/>
              <w:rPr>
                <w:szCs w:val="20"/>
              </w:rPr>
            </w:pPr>
          </w:p>
        </w:tc>
        <w:tc>
          <w:tcPr>
            <w:tcW w:w="10631" w:type="dxa"/>
          </w:tcPr>
          <w:p w14:paraId="70A620F8" w14:textId="77091B1E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7F0055"/>
                <w:kern w:val="0"/>
                <w:szCs w:val="20"/>
              </w:rPr>
              <w:t>package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net.skhu</w:t>
            </w:r>
            <w:r w:rsidR="005616B5">
              <w:rPr>
                <w:rFonts w:cs="굴림체"/>
                <w:color w:val="000000"/>
                <w:kern w:val="0"/>
                <w:szCs w:val="20"/>
              </w:rPr>
              <w:t>.controller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04BB9E3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427139A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7F0055"/>
                <w:kern w:val="0"/>
                <w:szCs w:val="20"/>
              </w:rPr>
              <w:t>import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4A27E87D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7F0055"/>
                <w:kern w:val="0"/>
                <w:szCs w:val="20"/>
              </w:rPr>
              <w:t>import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780EF2AD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7F0055"/>
                <w:kern w:val="0"/>
                <w:szCs w:val="20"/>
              </w:rPr>
              <w:t>import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7080CCEF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7F0055"/>
                <w:kern w:val="0"/>
                <w:szCs w:val="20"/>
              </w:rPr>
              <w:t>import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org.springframework.web.bind.annotation.RequestParam;</w:t>
            </w:r>
          </w:p>
          <w:p w14:paraId="1842D0DB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65327EA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4F2F2B5A" w14:textId="4B47C6F0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"first"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F9EF263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7F0055"/>
                <w:kern w:val="0"/>
                <w:szCs w:val="20"/>
              </w:rPr>
              <w:t>public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class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FirstController {</w:t>
            </w:r>
          </w:p>
          <w:p w14:paraId="6FC59FDF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B931B09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A9113B"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"test1"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580E6D6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public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String test1(Model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model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A9113B"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"id"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int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id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5D246CEB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                                 </w:t>
            </w:r>
            <w:r w:rsidRPr="00A9113B"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"name"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) String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name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97350A8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model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"id"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id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7EA1C57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model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"name"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name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B4E113F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return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"first/test1"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CF856FB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E2DC4C3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CE21DC5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A9113B"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"test2"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99CD97E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public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String test2(Model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model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7150A930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 w:rsidRPr="00A9113B"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(value=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"id"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, required=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false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, defaultValue=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"0"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int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id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3E777E4A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 w:rsidRPr="00A9113B"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(value=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"name"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, required=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false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, defaultValue=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"nobody"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) String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name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934AD6F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model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"id"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id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4EE38EA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model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"name"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name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20A4EB1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return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"first/test1"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0797C12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F9998FB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28EA8E1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A9113B"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"test3"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5F19575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public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String test3(Model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model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int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id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name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FFF7B8D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model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"id"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id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733A617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model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"name"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name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377A057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return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"first/test1"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F4EF73B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36F732A" w14:textId="77777777" w:rsidR="00A9113B" w:rsidRPr="00A9113B" w:rsidRDefault="00A9113B" w:rsidP="00A9113B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414F7891" w14:textId="77777777" w:rsidR="00685529" w:rsidRPr="00A9113B" w:rsidRDefault="00685529" w:rsidP="00A9113B">
            <w:pPr>
              <w:pStyle w:val="a0"/>
              <w:rPr>
                <w:szCs w:val="20"/>
              </w:rPr>
            </w:pPr>
          </w:p>
        </w:tc>
      </w:tr>
    </w:tbl>
    <w:p w14:paraId="04562E3C" w14:textId="5FD710FE" w:rsidR="00F00935" w:rsidRDefault="00F00935" w:rsidP="00685529"/>
    <w:p w14:paraId="58B3D456" w14:textId="77777777" w:rsidR="00F00935" w:rsidRDefault="00F009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E21FD75" w14:textId="13C5C976" w:rsidR="00756629" w:rsidRDefault="00A9113B" w:rsidP="00A9113B">
      <w:pPr>
        <w:pStyle w:val="Heading2"/>
      </w:pPr>
      <w:bookmarkStart w:id="17" w:name="_Toc51348019"/>
      <w:r>
        <w:rPr>
          <w:rFonts w:hint="eastAsia"/>
        </w:rPr>
        <w:lastRenderedPageBreak/>
        <w:t>f</w:t>
      </w:r>
      <w:r>
        <w:t>irst/test1.jsp</w:t>
      </w:r>
      <w:bookmarkEnd w:id="17"/>
    </w:p>
    <w:p w14:paraId="25CE646C" w14:textId="0C911993" w:rsidR="00A9113B" w:rsidRDefault="00A9113B" w:rsidP="00D1637B">
      <w:pPr>
        <w:pStyle w:val="Heading3"/>
      </w:pPr>
      <w:r>
        <w:rPr>
          <w:rFonts w:hint="eastAsia"/>
        </w:rPr>
        <w:t>s</w:t>
      </w:r>
      <w:r>
        <w:t>rc/main/webapp/WEB-INF/views/first/</w:t>
      </w:r>
      <w:r w:rsidR="00D1637B">
        <w:t>test1.jsp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1637B" w:rsidRPr="001B05B2" w14:paraId="1973E307" w14:textId="77777777" w:rsidTr="00092BDE">
        <w:tc>
          <w:tcPr>
            <w:tcW w:w="426" w:type="dxa"/>
          </w:tcPr>
          <w:p w14:paraId="69465356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1</w:t>
            </w:r>
          </w:p>
          <w:p w14:paraId="49F7F491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2</w:t>
            </w:r>
          </w:p>
          <w:p w14:paraId="486E2ED9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3</w:t>
            </w:r>
          </w:p>
          <w:p w14:paraId="4608224F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4</w:t>
            </w:r>
          </w:p>
          <w:p w14:paraId="4119049F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5</w:t>
            </w:r>
          </w:p>
          <w:p w14:paraId="77D30C05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6</w:t>
            </w:r>
          </w:p>
          <w:p w14:paraId="768107DC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7</w:t>
            </w:r>
          </w:p>
          <w:p w14:paraId="4F17806D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8</w:t>
            </w:r>
          </w:p>
          <w:p w14:paraId="53A6B907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9</w:t>
            </w:r>
          </w:p>
          <w:p w14:paraId="3E151CCE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10</w:t>
            </w:r>
          </w:p>
          <w:p w14:paraId="4AFEEDD1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11</w:t>
            </w:r>
          </w:p>
          <w:p w14:paraId="30F642BE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12</w:t>
            </w:r>
          </w:p>
          <w:p w14:paraId="726B485D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13</w:t>
            </w:r>
          </w:p>
          <w:p w14:paraId="18C413B8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14</w:t>
            </w:r>
          </w:p>
          <w:p w14:paraId="35353E1B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15</w:t>
            </w:r>
          </w:p>
          <w:p w14:paraId="569C577E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16</w:t>
            </w:r>
          </w:p>
          <w:p w14:paraId="46D553C4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17</w:t>
            </w:r>
          </w:p>
          <w:p w14:paraId="00FB5BA0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18</w:t>
            </w:r>
          </w:p>
          <w:p w14:paraId="45F6BF4C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19</w:t>
            </w:r>
          </w:p>
          <w:p w14:paraId="2615ACF7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20</w:t>
            </w:r>
          </w:p>
          <w:p w14:paraId="28994351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21</w:t>
            </w:r>
          </w:p>
          <w:p w14:paraId="1AB84E20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22</w:t>
            </w:r>
          </w:p>
          <w:p w14:paraId="2B99D0FB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  <w:r w:rsidRPr="001B05B2">
              <w:rPr>
                <w:rFonts w:hint="eastAsia"/>
                <w:szCs w:val="20"/>
              </w:rPr>
              <w:t>23</w:t>
            </w:r>
          </w:p>
          <w:p w14:paraId="6B5E97DC" w14:textId="2A59B524" w:rsidR="00D1637B" w:rsidRPr="001B05B2" w:rsidRDefault="00D1637B" w:rsidP="001B05B2">
            <w:pPr>
              <w:pStyle w:val="a0"/>
              <w:rPr>
                <w:szCs w:val="20"/>
              </w:rPr>
            </w:pPr>
          </w:p>
        </w:tc>
        <w:tc>
          <w:tcPr>
            <w:tcW w:w="10631" w:type="dxa"/>
          </w:tcPr>
          <w:p w14:paraId="5C1A6D10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BF5F3F"/>
                <w:kern w:val="0"/>
                <w:szCs w:val="20"/>
              </w:rPr>
              <w:t>&lt;%@</w:t>
            </w:r>
            <w:r w:rsidRPr="001B05B2">
              <w:rPr>
                <w:rFonts w:cs="굴림체"/>
                <w:kern w:val="0"/>
                <w:szCs w:val="20"/>
              </w:rPr>
              <w:t xml:space="preserve"> 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page</w:t>
            </w:r>
            <w:r w:rsidRPr="001B05B2">
              <w:rPr>
                <w:rFonts w:cs="굴림체"/>
                <w:kern w:val="0"/>
                <w:szCs w:val="20"/>
              </w:rPr>
              <w:t xml:space="preserve"> </w:t>
            </w:r>
            <w:r w:rsidRPr="001B05B2">
              <w:rPr>
                <w:rFonts w:cs="굴림체"/>
                <w:color w:val="7F007F"/>
                <w:kern w:val="0"/>
                <w:szCs w:val="20"/>
              </w:rPr>
              <w:t>language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1B05B2">
              <w:rPr>
                <w:rFonts w:cs="굴림체"/>
                <w:color w:val="2A00FF"/>
                <w:kern w:val="0"/>
                <w:szCs w:val="20"/>
              </w:rPr>
              <w:t>"java"</w:t>
            </w:r>
            <w:r w:rsidRPr="001B05B2">
              <w:rPr>
                <w:rFonts w:cs="굴림체"/>
                <w:kern w:val="0"/>
                <w:szCs w:val="20"/>
              </w:rPr>
              <w:t xml:space="preserve"> </w:t>
            </w:r>
            <w:r w:rsidRPr="001B05B2">
              <w:rPr>
                <w:rFonts w:cs="굴림체"/>
                <w:color w:val="7F007F"/>
                <w:kern w:val="0"/>
                <w:szCs w:val="20"/>
              </w:rPr>
              <w:t>contentType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1B05B2"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 w:rsidRPr="001B05B2">
              <w:rPr>
                <w:rFonts w:cs="굴림체"/>
                <w:kern w:val="0"/>
                <w:szCs w:val="20"/>
              </w:rPr>
              <w:t xml:space="preserve"> </w:t>
            </w:r>
            <w:r w:rsidRPr="001B05B2"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1B05B2">
              <w:rPr>
                <w:rFonts w:cs="굴림체"/>
                <w:color w:val="2A00FF"/>
                <w:kern w:val="0"/>
                <w:szCs w:val="20"/>
              </w:rPr>
              <w:t>"UTF-8"</w:t>
            </w:r>
            <w:r w:rsidRPr="001B05B2"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CD6EC34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8080"/>
                <w:kern w:val="0"/>
                <w:szCs w:val="20"/>
              </w:rPr>
              <w:t>&lt;!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DOCTYPE</w:t>
            </w:r>
            <w:r w:rsidRPr="001B05B2">
              <w:rPr>
                <w:rFonts w:cs="굴림체"/>
                <w:kern w:val="0"/>
                <w:szCs w:val="20"/>
              </w:rPr>
              <w:t xml:space="preserve"> 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5C308E96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html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DAE888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head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21793A7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meta</w:t>
            </w:r>
            <w:r w:rsidRPr="001B05B2">
              <w:rPr>
                <w:rFonts w:cs="굴림체"/>
                <w:kern w:val="0"/>
                <w:szCs w:val="20"/>
              </w:rPr>
              <w:t xml:space="preserve"> </w:t>
            </w:r>
            <w:r w:rsidRPr="001B05B2">
              <w:rPr>
                <w:rFonts w:cs="굴림체"/>
                <w:color w:val="7F007F"/>
                <w:kern w:val="0"/>
                <w:szCs w:val="20"/>
              </w:rPr>
              <w:t>http-equiv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1B05B2"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 w:rsidRPr="001B05B2">
              <w:rPr>
                <w:rFonts w:cs="굴림체"/>
                <w:kern w:val="0"/>
                <w:szCs w:val="20"/>
              </w:rPr>
              <w:t xml:space="preserve"> </w:t>
            </w:r>
            <w:r w:rsidRPr="001B05B2">
              <w:rPr>
                <w:rFonts w:cs="굴림체"/>
                <w:color w:val="7F007F"/>
                <w:kern w:val="0"/>
                <w:szCs w:val="20"/>
              </w:rPr>
              <w:t>content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1B05B2"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885D3D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style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36DB265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table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 w:rsidRPr="001B05B2"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1B05B2">
              <w:rPr>
                <w:rFonts w:cs="굴림체"/>
                <w:color w:val="2A00E1"/>
                <w:kern w:val="0"/>
                <w:szCs w:val="20"/>
              </w:rPr>
              <w:t>collapse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261A03D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 w:rsidRPr="001B05B2">
              <w:rPr>
                <w:rFonts w:cs="굴림체"/>
                <w:color w:val="7F007F"/>
                <w:kern w:val="0"/>
                <w:szCs w:val="20"/>
              </w:rPr>
              <w:t>width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1B05B2">
              <w:rPr>
                <w:rFonts w:cs="굴림체"/>
                <w:color w:val="2A00E1"/>
                <w:kern w:val="0"/>
                <w:szCs w:val="20"/>
              </w:rPr>
              <w:t>100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 w:rsidRPr="001B05B2">
              <w:rPr>
                <w:rFonts w:cs="굴림체"/>
                <w:color w:val="7F007F"/>
                <w:kern w:val="0"/>
                <w:szCs w:val="20"/>
              </w:rPr>
              <w:t>padding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1B05B2">
              <w:rPr>
                <w:rFonts w:cs="굴림체"/>
                <w:color w:val="2A00E1"/>
                <w:kern w:val="0"/>
                <w:szCs w:val="20"/>
              </w:rPr>
              <w:t>5px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 w:rsidRPr="001B05B2">
              <w:rPr>
                <w:rFonts w:cs="굴림체"/>
                <w:color w:val="7F007F"/>
                <w:kern w:val="0"/>
                <w:szCs w:val="20"/>
              </w:rPr>
              <w:t>border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1B05B2">
              <w:rPr>
                <w:rFonts w:cs="굴림체"/>
                <w:color w:val="2A00E1"/>
                <w:kern w:val="0"/>
                <w:szCs w:val="20"/>
              </w:rPr>
              <w:t>1px solid gray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64D0BF1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style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CFF6D8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head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93D6B3A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body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4750BD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table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F10CC6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tr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083BE8D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>id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321105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>${ id }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0C3D8F0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tr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4664D26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tr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3AA7C1A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>name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67CE5B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1B05B2">
              <w:rPr>
                <w:rFonts w:cs="굴림체"/>
                <w:color w:val="000000"/>
                <w:kern w:val="0"/>
                <w:szCs w:val="20"/>
              </w:rPr>
              <w:t>${ name }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645BE3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tr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2603B5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table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69147C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body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43E22A" w14:textId="77777777" w:rsidR="001B05B2" w:rsidRPr="001B05B2" w:rsidRDefault="001B05B2" w:rsidP="001B05B2">
            <w:pPr>
              <w:pStyle w:val="a0"/>
              <w:rPr>
                <w:rFonts w:cs="굴림체"/>
                <w:kern w:val="0"/>
                <w:szCs w:val="20"/>
              </w:rPr>
            </w:pPr>
            <w:r w:rsidRPr="001B05B2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1B05B2">
              <w:rPr>
                <w:rFonts w:cs="굴림체"/>
                <w:color w:val="3F7F7F"/>
                <w:kern w:val="0"/>
                <w:szCs w:val="20"/>
              </w:rPr>
              <w:t>html</w:t>
            </w:r>
            <w:r w:rsidRPr="001B05B2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6F4D3F3" w14:textId="77777777" w:rsidR="00D1637B" w:rsidRPr="001B05B2" w:rsidRDefault="00D1637B" w:rsidP="001B05B2">
            <w:pPr>
              <w:pStyle w:val="a0"/>
              <w:rPr>
                <w:szCs w:val="20"/>
              </w:rPr>
            </w:pPr>
          </w:p>
        </w:tc>
      </w:tr>
    </w:tbl>
    <w:p w14:paraId="358ED247" w14:textId="166337F4" w:rsidR="00D1637B" w:rsidRDefault="00D1637B" w:rsidP="00D1637B"/>
    <w:p w14:paraId="77663BF7" w14:textId="6FB0BEAB" w:rsidR="009F7451" w:rsidRDefault="009F7451" w:rsidP="00D1637B"/>
    <w:p w14:paraId="6A8F92B1" w14:textId="20FB71C9" w:rsidR="009F7451" w:rsidRDefault="009F745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948EB8E" w14:textId="6ADEBA4E" w:rsidR="009F7451" w:rsidRDefault="009F7451" w:rsidP="009F7451">
      <w:pPr>
        <w:pStyle w:val="Heading2"/>
      </w:pPr>
      <w:bookmarkStart w:id="18" w:name="_Toc51348020"/>
      <w:r>
        <w:rPr>
          <w:rFonts w:hint="eastAsia"/>
        </w:rPr>
        <w:lastRenderedPageBreak/>
        <w:t>실행</w:t>
      </w:r>
      <w:r w:rsidR="00D95F38">
        <w:rPr>
          <w:rFonts w:hint="eastAsia"/>
        </w:rPr>
        <w:t xml:space="preserve"> </w:t>
      </w:r>
      <w:r w:rsidR="00D95F38">
        <w:t>#1</w:t>
      </w:r>
      <w:bookmarkEnd w:id="18"/>
    </w:p>
    <w:p w14:paraId="7D250732" w14:textId="5470A9C7" w:rsidR="00AD32D7" w:rsidRDefault="00A036BC" w:rsidP="00A036BC">
      <w:pPr>
        <w:pStyle w:val="Heading3"/>
      </w:pPr>
      <w:r w:rsidRPr="00A036BC">
        <w:t>http://localhost:8088/first/test1</w:t>
      </w:r>
    </w:p>
    <w:p w14:paraId="14FC107F" w14:textId="267EF8CF" w:rsidR="00AD32D7" w:rsidRDefault="007A07FF" w:rsidP="00AD32D7">
      <w:r w:rsidRPr="007A07FF">
        <w:rPr>
          <w:noProof/>
        </w:rPr>
        <w:drawing>
          <wp:inline distT="0" distB="0" distL="0" distR="0" wp14:anchorId="701BE847" wp14:editId="188F564B">
            <wp:extent cx="6645910" cy="19100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A523" w14:textId="380E0F0C" w:rsidR="00AD32D7" w:rsidRDefault="00AD32D7" w:rsidP="00AD32D7"/>
    <w:p w14:paraId="0E641D3F" w14:textId="77777777" w:rsidR="00ED235F" w:rsidRDefault="00ED235F" w:rsidP="00AD32D7"/>
    <w:p w14:paraId="1E9E9D62" w14:textId="46088B06" w:rsidR="000408CB" w:rsidRDefault="000408CB" w:rsidP="000408CB">
      <w:pPr>
        <w:pStyle w:val="Heading3"/>
      </w:pPr>
      <w:r>
        <w:t xml:space="preserve">Http Status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t>400 (Bad Request)</w:t>
      </w:r>
    </w:p>
    <w:p w14:paraId="21416C86" w14:textId="341ACC44" w:rsidR="00A036BC" w:rsidRDefault="00A036BC" w:rsidP="00AD32D7">
      <w:r>
        <w:rPr>
          <w:rFonts w:hint="eastAsia"/>
        </w:rPr>
        <w:t>서버에서 에러가 발생했다.</w:t>
      </w:r>
    </w:p>
    <w:p w14:paraId="05634F8C" w14:textId="20072EAC" w:rsidR="00A178E8" w:rsidRDefault="00A178E8" w:rsidP="00AD32D7">
      <w:r>
        <w:rPr>
          <w:rFonts w:hint="eastAsia"/>
        </w:rPr>
        <w:t xml:space="preserve">서버에서 </w:t>
      </w:r>
      <w:r w:rsidR="00A036BC">
        <w:t xml:space="preserve">HTTP status </w:t>
      </w:r>
      <w:r w:rsidR="00A036BC">
        <w:rPr>
          <w:rFonts w:hint="eastAsia"/>
        </w:rPr>
        <w:t xml:space="preserve">코드 </w:t>
      </w:r>
      <w:r w:rsidR="00A036BC">
        <w:t xml:space="preserve">400 </w:t>
      </w:r>
      <w:r>
        <w:rPr>
          <w:rFonts w:hint="eastAsia"/>
        </w:rPr>
        <w:t>(</w:t>
      </w:r>
      <w:r>
        <w:t xml:space="preserve">Bad Request) </w:t>
      </w:r>
      <w:r>
        <w:rPr>
          <w:rFonts w:hint="eastAsia"/>
        </w:rPr>
        <w:t>에러가 발생했다.</w:t>
      </w:r>
    </w:p>
    <w:p w14:paraId="1AF68761" w14:textId="7EB45BA4" w:rsidR="000408CB" w:rsidRDefault="000408CB" w:rsidP="00AD32D7"/>
    <w:p w14:paraId="61B0179C" w14:textId="077605DA" w:rsidR="00A178E8" w:rsidRDefault="00A178E8" w:rsidP="00AD32D7">
      <w:r>
        <w:rPr>
          <w:rFonts w:hint="eastAsia"/>
        </w:rPr>
        <w:t>4</w:t>
      </w:r>
      <w:r>
        <w:t xml:space="preserve">00 </w:t>
      </w:r>
      <w:r>
        <w:rPr>
          <w:rFonts w:hint="eastAsia"/>
        </w:rPr>
        <w:t>(</w:t>
      </w:r>
      <w:r>
        <w:t xml:space="preserve">Bad Request) </w:t>
      </w:r>
      <w:r>
        <w:rPr>
          <w:rFonts w:hint="eastAsia"/>
        </w:rPr>
        <w:t>에러는</w:t>
      </w:r>
      <w:r>
        <w:t>, HTTP Request</w:t>
      </w:r>
      <w:r>
        <w:rPr>
          <w:rFonts w:hint="eastAsia"/>
        </w:rPr>
        <w:t>에</w:t>
      </w:r>
      <w:r w:rsidR="000408CB">
        <w:t xml:space="preserve"> </w:t>
      </w:r>
      <w:r w:rsidR="000408CB">
        <w:rPr>
          <w:rFonts w:hint="eastAsia"/>
        </w:rPr>
        <w:t>문제가 있을 때 발생한다.</w:t>
      </w:r>
    </w:p>
    <w:p w14:paraId="55CB20FC" w14:textId="75947006" w:rsidR="00CD40D9" w:rsidRDefault="00CD40D9" w:rsidP="00AD32D7"/>
    <w:p w14:paraId="535D840F" w14:textId="77777777" w:rsidR="0003501F" w:rsidRDefault="00CD40D9" w:rsidP="00AD32D7">
      <w:r>
        <w:rPr>
          <w:rFonts w:hint="eastAsia"/>
        </w:rPr>
        <w:t>H</w:t>
      </w:r>
      <w:r>
        <w:t>TTP Request</w:t>
      </w:r>
      <w:r>
        <w:rPr>
          <w:rFonts w:hint="eastAsia"/>
        </w:rPr>
        <w:t>에 문제가 있을 경우에,</w:t>
      </w:r>
      <w:r>
        <w:t xml:space="preserve"> </w:t>
      </w:r>
      <w:r>
        <w:rPr>
          <w:rFonts w:hint="eastAsia"/>
        </w:rPr>
        <w:t xml:space="preserve">웹 서버는 웹브라우저에 </w:t>
      </w:r>
    </w:p>
    <w:p w14:paraId="33F9E45A" w14:textId="03271EC4" w:rsidR="00CD40D9" w:rsidRDefault="0003501F" w:rsidP="00AD32D7">
      <w:r>
        <w:rPr>
          <w:rFonts w:hint="eastAsia"/>
        </w:rPr>
        <w:t>H</w:t>
      </w:r>
      <w:r>
        <w:t xml:space="preserve">TTP status </w:t>
      </w:r>
      <w:r>
        <w:rPr>
          <w:rFonts w:hint="eastAsia"/>
        </w:rPr>
        <w:t xml:space="preserve">값이 </w:t>
      </w:r>
      <w:r>
        <w:t xml:space="preserve">400 </w:t>
      </w:r>
      <w:r>
        <w:rPr>
          <w:rFonts w:hint="eastAsia"/>
        </w:rPr>
        <w:t xml:space="preserve">인 </w:t>
      </w:r>
      <w:r>
        <w:t>HTTP Response</w:t>
      </w:r>
      <w:r>
        <w:rPr>
          <w:rFonts w:hint="eastAsia"/>
        </w:rPr>
        <w:t>를 전송한다.</w:t>
      </w:r>
    </w:p>
    <w:p w14:paraId="0ED404E5" w14:textId="76CC87CD" w:rsidR="008A7911" w:rsidRDefault="008A7911" w:rsidP="00AD32D7"/>
    <w:p w14:paraId="1F82C6AD" w14:textId="3CCB32BE" w:rsidR="008A7911" w:rsidRDefault="008A7911" w:rsidP="00AD32D7">
      <w:r>
        <w:rPr>
          <w:rFonts w:hint="eastAsia"/>
        </w:rPr>
        <w:t>H</w:t>
      </w:r>
      <w:r>
        <w:t xml:space="preserve">TTP status </w:t>
      </w:r>
      <w:r>
        <w:rPr>
          <w:rFonts w:hint="eastAsia"/>
        </w:rPr>
        <w:t xml:space="preserve">값이 </w:t>
      </w:r>
      <w:r>
        <w:t xml:space="preserve">400 </w:t>
      </w:r>
      <w:r>
        <w:rPr>
          <w:rFonts w:hint="eastAsia"/>
        </w:rPr>
        <w:t xml:space="preserve">인 </w:t>
      </w:r>
      <w:r>
        <w:t>HTTP Response</w:t>
      </w:r>
      <w:r>
        <w:rPr>
          <w:rFonts w:hint="eastAsia"/>
        </w:rPr>
        <w:t>를 전달받은 웹브라우저는</w:t>
      </w:r>
      <w:r>
        <w:t>,</w:t>
      </w:r>
    </w:p>
    <w:p w14:paraId="5A6667CE" w14:textId="15D17B25" w:rsidR="008A7911" w:rsidRDefault="008A7911" w:rsidP="00AD32D7">
      <w:r>
        <w:rPr>
          <w:rFonts w:hint="eastAsia"/>
        </w:rPr>
        <w:t xml:space="preserve">위 화면과 같은 </w:t>
      </w:r>
      <w:r w:rsidR="00ED39A1">
        <w:rPr>
          <w:rFonts w:hint="eastAsia"/>
        </w:rPr>
        <w:t>내용을 웹브라우저 창에 출력한다.</w:t>
      </w:r>
    </w:p>
    <w:p w14:paraId="484BDC59" w14:textId="77777777" w:rsidR="0003501F" w:rsidRDefault="0003501F" w:rsidP="00AD32D7"/>
    <w:p w14:paraId="4A670221" w14:textId="4AA32A10" w:rsidR="000408CB" w:rsidRPr="00CD40D9" w:rsidRDefault="000408CB" w:rsidP="00AD32D7"/>
    <w:p w14:paraId="70919355" w14:textId="5774AAEE" w:rsidR="007D2EBA" w:rsidRDefault="007D2EBA" w:rsidP="00702BB2">
      <w:pPr>
        <w:pStyle w:val="Heading3"/>
      </w:pPr>
      <w:r>
        <w:rPr>
          <w:rFonts w:hint="eastAsia"/>
        </w:rPr>
        <w:t>R</w:t>
      </w:r>
      <w:r>
        <w:t xml:space="preserve">equired </w:t>
      </w:r>
      <w:r w:rsidR="000F767D">
        <w:t>request</w:t>
      </w:r>
      <w:r>
        <w:t xml:space="preserve"> parameter 'id' </w:t>
      </w:r>
      <w:r w:rsidR="000F767D">
        <w:t xml:space="preserve">for method parameter type int </w:t>
      </w:r>
      <w:r>
        <w:t>is not present</w:t>
      </w:r>
    </w:p>
    <w:p w14:paraId="1D410534" w14:textId="381CCE8F" w:rsidR="007D2EBA" w:rsidRDefault="00702BB2" w:rsidP="00AD32D7">
      <w:r>
        <w:rPr>
          <w:rFonts w:hint="eastAsia"/>
        </w:rPr>
        <w:t>r</w:t>
      </w:r>
      <w:r>
        <w:t>equest parameter</w:t>
      </w:r>
      <w:r>
        <w:rPr>
          <w:rFonts w:hint="eastAsia"/>
        </w:rPr>
        <w:t xml:space="preserve">에 </w:t>
      </w:r>
      <w:r>
        <w:t xml:space="preserve">'id' </w:t>
      </w:r>
      <w:r>
        <w:rPr>
          <w:rFonts w:hint="eastAsia"/>
        </w:rPr>
        <w:t>이름의 데이터가 없어서 발생한 에러이다.</w:t>
      </w:r>
    </w:p>
    <w:p w14:paraId="442D02F7" w14:textId="77777777" w:rsidR="00702BB2" w:rsidRDefault="00702BB2" w:rsidP="00AD32D7"/>
    <w:p w14:paraId="3C29B5FF" w14:textId="77777777" w:rsidR="00702BB2" w:rsidRPr="00A036BC" w:rsidRDefault="00702BB2" w:rsidP="00AD32D7"/>
    <w:p w14:paraId="710F21D2" w14:textId="69A2AD64" w:rsidR="002D6D36" w:rsidRDefault="002D6D3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0E2B517" w14:textId="79131406" w:rsidR="00A036BC" w:rsidRDefault="002D6D36" w:rsidP="002D6D36">
      <w:pPr>
        <w:pStyle w:val="Heading2"/>
      </w:pPr>
      <w:bookmarkStart w:id="19" w:name="_Toc51348021"/>
      <w:r>
        <w:rPr>
          <w:rFonts w:hint="eastAsia"/>
        </w:rPr>
        <w:lastRenderedPageBreak/>
        <w:t>@</w:t>
      </w:r>
      <w:r>
        <w:t>RequestParam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90DFC" w14:paraId="5BB5EA9D" w14:textId="77777777" w:rsidTr="00290DFC">
        <w:tc>
          <w:tcPr>
            <w:tcW w:w="10456" w:type="dxa"/>
          </w:tcPr>
          <w:p w14:paraId="6CF67D79" w14:textId="77777777" w:rsidR="00290DFC" w:rsidRPr="00A9113B" w:rsidRDefault="00290DFC" w:rsidP="00290DFC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"test1"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7387A9A" w14:textId="3A9EA827" w:rsidR="00290DFC" w:rsidRPr="00A9113B" w:rsidRDefault="00290DFC" w:rsidP="00290DFC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7F0055"/>
                <w:kern w:val="0"/>
                <w:szCs w:val="20"/>
              </w:rPr>
              <w:t>public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String test1(Model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model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A9113B"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"id"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int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id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0152ACA5" w14:textId="365BB22C" w:rsidR="00290DFC" w:rsidRPr="00290DFC" w:rsidRDefault="00290DFC" w:rsidP="00290DFC">
            <w:pPr>
              <w:rPr>
                <w:b/>
                <w:bCs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                             </w:t>
            </w:r>
            <w:r w:rsidRPr="00A9113B"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"name"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) String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name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</w:tc>
      </w:tr>
    </w:tbl>
    <w:p w14:paraId="1BE9A429" w14:textId="004B6CD6" w:rsidR="00290DFC" w:rsidRDefault="00290DFC" w:rsidP="00290DFC"/>
    <w:p w14:paraId="689B0004" w14:textId="20F29316" w:rsidR="00290DFC" w:rsidRDefault="00290DFC" w:rsidP="00290DFC">
      <w:r>
        <w:rPr>
          <w:rFonts w:hint="eastAsia"/>
        </w:rPr>
        <w:t>H</w:t>
      </w:r>
      <w:r>
        <w:t xml:space="preserve">TTP </w:t>
      </w:r>
      <w:r w:rsidR="006C7594">
        <w:t>Request</w:t>
      </w:r>
      <w:r w:rsidR="006C7594">
        <w:rPr>
          <w:rFonts w:hint="eastAsia"/>
        </w:rPr>
        <w:t xml:space="preserve">에 담겨서 서버에 전달된 </w:t>
      </w:r>
      <w:r w:rsidR="006C7594">
        <w:t>request parameter</w:t>
      </w:r>
      <w:r w:rsidR="006C7594">
        <w:rPr>
          <w:rFonts w:hint="eastAsia"/>
        </w:rPr>
        <w:t xml:space="preserve">는 </w:t>
      </w:r>
    </w:p>
    <w:p w14:paraId="1501850B" w14:textId="3372C7FB" w:rsidR="006C7594" w:rsidRDefault="006C7594" w:rsidP="00290DFC">
      <w:r>
        <w:rPr>
          <w:rFonts w:hint="eastAsia"/>
        </w:rPr>
        <w:t>서버의 액션 메소드의 파라미터 변수에 전달된다.</w:t>
      </w:r>
    </w:p>
    <w:p w14:paraId="556EB5BC" w14:textId="133EC710" w:rsidR="006C7594" w:rsidRDefault="006C7594" w:rsidP="00290DFC"/>
    <w:p w14:paraId="26FEB1C7" w14:textId="3563F10A" w:rsidR="00677217" w:rsidRDefault="00950CD2" w:rsidP="00290DFC">
      <w:r>
        <w:t>@RequestPara</w:t>
      </w:r>
      <w:r w:rsidR="00677217">
        <w:t>m</w:t>
      </w:r>
      <w:r>
        <w:t>("</w:t>
      </w:r>
      <w:r w:rsidR="00677217">
        <w:rPr>
          <w:rFonts w:hint="eastAsia"/>
        </w:rPr>
        <w:t>파라미터_이름"</w:t>
      </w:r>
      <w:r w:rsidR="00677217">
        <w:t xml:space="preserve">) </w:t>
      </w:r>
      <w:r w:rsidR="00677217">
        <w:rPr>
          <w:rFonts w:hint="eastAsia"/>
        </w:rPr>
        <w:t>애너테이션이 붙어있는 파라미터 변수에,</w:t>
      </w:r>
    </w:p>
    <w:p w14:paraId="5622CBCC" w14:textId="550DB743" w:rsidR="00677217" w:rsidRDefault="00677217" w:rsidP="00290DFC">
      <w:r>
        <w:rPr>
          <w:rFonts w:hint="eastAsia"/>
        </w:rPr>
        <w:t xml:space="preserve">그 이름의 </w:t>
      </w:r>
      <w:r>
        <w:t>request parameter</w:t>
      </w:r>
      <w:r>
        <w:rPr>
          <w:rFonts w:hint="eastAsia"/>
        </w:rPr>
        <w:t xml:space="preserve">가 </w:t>
      </w:r>
      <w:r w:rsidR="00204BF2">
        <w:rPr>
          <w:rFonts w:hint="eastAsia"/>
        </w:rPr>
        <w:t>전달된다.</w:t>
      </w:r>
    </w:p>
    <w:p w14:paraId="1BEF8328" w14:textId="3E2E8AA9" w:rsidR="00F97D84" w:rsidRDefault="00F97D84" w:rsidP="00290DFC"/>
    <w:p w14:paraId="47E8F8A4" w14:textId="16BB3C72" w:rsidR="00A41DF4" w:rsidRDefault="00A41DF4" w:rsidP="00A41DF4">
      <w:pPr>
        <w:rPr>
          <w:rFonts w:cs="굴림체"/>
          <w:color w:val="6A3E3E"/>
          <w:kern w:val="0"/>
          <w:szCs w:val="20"/>
        </w:rPr>
      </w:pPr>
      <w:r w:rsidRPr="00A9113B">
        <w:rPr>
          <w:rFonts w:cs="굴림체"/>
          <w:color w:val="646464"/>
          <w:kern w:val="0"/>
          <w:szCs w:val="20"/>
        </w:rPr>
        <w:t>@RequestParam</w:t>
      </w:r>
      <w:r w:rsidRPr="00A9113B">
        <w:rPr>
          <w:rFonts w:cs="굴림체"/>
          <w:color w:val="000000"/>
          <w:kern w:val="0"/>
          <w:szCs w:val="20"/>
        </w:rPr>
        <w:t>(</w:t>
      </w:r>
      <w:r w:rsidRPr="00A9113B">
        <w:rPr>
          <w:rFonts w:cs="굴림체"/>
          <w:color w:val="2A00FF"/>
          <w:kern w:val="0"/>
          <w:szCs w:val="20"/>
        </w:rPr>
        <w:t>"id"</w:t>
      </w:r>
      <w:r w:rsidRPr="00A9113B">
        <w:rPr>
          <w:rFonts w:cs="굴림체"/>
          <w:color w:val="000000"/>
          <w:kern w:val="0"/>
          <w:szCs w:val="20"/>
        </w:rPr>
        <w:t xml:space="preserve">) </w:t>
      </w:r>
      <w:r w:rsidRPr="00A9113B">
        <w:rPr>
          <w:rFonts w:cs="굴림체"/>
          <w:color w:val="7F0055"/>
          <w:kern w:val="0"/>
          <w:szCs w:val="20"/>
        </w:rPr>
        <w:t>int</w:t>
      </w:r>
      <w:r w:rsidRPr="00A9113B">
        <w:rPr>
          <w:rFonts w:cs="굴림체"/>
          <w:color w:val="000000"/>
          <w:kern w:val="0"/>
          <w:szCs w:val="20"/>
        </w:rPr>
        <w:t xml:space="preserve"> </w:t>
      </w:r>
      <w:r w:rsidRPr="00A9113B">
        <w:rPr>
          <w:rFonts w:cs="굴림체"/>
          <w:color w:val="6A3E3E"/>
          <w:kern w:val="0"/>
          <w:szCs w:val="20"/>
        </w:rPr>
        <w:t>id</w:t>
      </w:r>
    </w:p>
    <w:p w14:paraId="4F977EAC" w14:textId="7A5F0FCF" w:rsidR="00A41DF4" w:rsidRDefault="00A41DF4" w:rsidP="00A41DF4">
      <w:r w:rsidRPr="00203C31">
        <w:t>"</w:t>
      </w:r>
      <w:r>
        <w:t>id</w:t>
      </w:r>
      <w:r w:rsidRPr="00203C31">
        <w:t>" 이름의</w:t>
      </w:r>
      <w:r w:rsidRPr="00203C31">
        <w:rPr>
          <w:rFonts w:hint="eastAsia"/>
        </w:rPr>
        <w:t xml:space="preserve"> </w:t>
      </w:r>
      <w:r w:rsidRPr="00203C31">
        <w:t>request parameter</w:t>
      </w:r>
      <w:r>
        <w:rPr>
          <w:rFonts w:hint="eastAsia"/>
        </w:rPr>
        <w:t xml:space="preserve"> 값이 </w:t>
      </w:r>
      <w:r>
        <w:t xml:space="preserve">id </w:t>
      </w:r>
      <w:r>
        <w:rPr>
          <w:rFonts w:hint="eastAsia"/>
        </w:rPr>
        <w:t>파라미터 변수에 자동으로 대입된다.</w:t>
      </w:r>
    </w:p>
    <w:p w14:paraId="742E2B0F" w14:textId="77777777" w:rsidR="000D561F" w:rsidRDefault="00A41DF4" w:rsidP="00A41DF4">
      <w:r>
        <w:rPr>
          <w:rFonts w:hint="eastAsia"/>
        </w:rPr>
        <w:t xml:space="preserve">이 이름의 </w:t>
      </w:r>
      <w:r>
        <w:t xml:space="preserve">request parameter </w:t>
      </w:r>
      <w:r>
        <w:rPr>
          <w:rFonts w:hint="eastAsia"/>
        </w:rPr>
        <w:t>값이 없다면,</w:t>
      </w:r>
      <w:r>
        <w:t xml:space="preserve"> </w:t>
      </w:r>
    </w:p>
    <w:p w14:paraId="636C4B7A" w14:textId="7C877262" w:rsidR="000D561F" w:rsidRDefault="000D561F" w:rsidP="00A41DF4">
      <w:r>
        <w:rPr>
          <w:rFonts w:hint="eastAsia"/>
        </w:rPr>
        <w:t xml:space="preserve">서버는 </w:t>
      </w:r>
      <w:r w:rsidR="00A41DF4">
        <w:t>400 (Ba</w:t>
      </w:r>
      <w:r w:rsidR="0069042D">
        <w:rPr>
          <w:rFonts w:hint="eastAsia"/>
        </w:rPr>
        <w:t>d</w:t>
      </w:r>
      <w:r w:rsidR="00A41DF4">
        <w:t xml:space="preserve"> request) </w:t>
      </w:r>
      <w:r>
        <w:t>HTTP response</w:t>
      </w:r>
      <w:r>
        <w:rPr>
          <w:rFonts w:hint="eastAsia"/>
        </w:rPr>
        <w:t>를 출력한다.</w:t>
      </w:r>
    </w:p>
    <w:p w14:paraId="1A8A54EE" w14:textId="77777777" w:rsidR="00A41DF4" w:rsidRDefault="00A41DF4" w:rsidP="00290DFC"/>
    <w:p w14:paraId="578A4F4E" w14:textId="26C0ABC1" w:rsidR="00F97D84" w:rsidRDefault="00F97D84" w:rsidP="00290DFC">
      <w:pPr>
        <w:rPr>
          <w:rFonts w:cs="굴림체"/>
          <w:color w:val="6A3E3E"/>
          <w:kern w:val="0"/>
          <w:szCs w:val="20"/>
        </w:rPr>
      </w:pPr>
      <w:r w:rsidRPr="00A9113B">
        <w:rPr>
          <w:rFonts w:cs="굴림체"/>
          <w:color w:val="646464"/>
          <w:kern w:val="0"/>
          <w:szCs w:val="20"/>
        </w:rPr>
        <w:t>@RequestParam</w:t>
      </w:r>
      <w:r w:rsidRPr="00A9113B">
        <w:rPr>
          <w:rFonts w:cs="굴림체"/>
          <w:color w:val="000000"/>
          <w:kern w:val="0"/>
          <w:szCs w:val="20"/>
        </w:rPr>
        <w:t>(</w:t>
      </w:r>
      <w:r w:rsidRPr="00A9113B">
        <w:rPr>
          <w:rFonts w:cs="굴림체"/>
          <w:color w:val="2A00FF"/>
          <w:kern w:val="0"/>
          <w:szCs w:val="20"/>
        </w:rPr>
        <w:t>"name"</w:t>
      </w:r>
      <w:r w:rsidRPr="00A9113B">
        <w:rPr>
          <w:rFonts w:cs="굴림체"/>
          <w:color w:val="000000"/>
          <w:kern w:val="0"/>
          <w:szCs w:val="20"/>
        </w:rPr>
        <w:t xml:space="preserve">) String </w:t>
      </w:r>
      <w:r w:rsidRPr="00A9113B">
        <w:rPr>
          <w:rFonts w:cs="굴림체"/>
          <w:color w:val="6A3E3E"/>
          <w:kern w:val="0"/>
          <w:szCs w:val="20"/>
        </w:rPr>
        <w:t>name</w:t>
      </w:r>
    </w:p>
    <w:p w14:paraId="4889DA03" w14:textId="2221336A" w:rsidR="00F97D84" w:rsidRDefault="00F97D84" w:rsidP="00290DFC">
      <w:r w:rsidRPr="00203C31">
        <w:t>"name" 이름의</w:t>
      </w:r>
      <w:r w:rsidRPr="00203C31">
        <w:rPr>
          <w:rFonts w:hint="eastAsia"/>
        </w:rPr>
        <w:t xml:space="preserve"> </w:t>
      </w:r>
      <w:r w:rsidR="00203C31" w:rsidRPr="00203C31">
        <w:t>request parameter</w:t>
      </w:r>
      <w:r w:rsidR="00B7293A">
        <w:rPr>
          <w:rFonts w:hint="eastAsia"/>
        </w:rPr>
        <w:t xml:space="preserve"> 값이 </w:t>
      </w:r>
      <w:r w:rsidR="00B7293A">
        <w:t xml:space="preserve">name </w:t>
      </w:r>
      <w:r w:rsidR="00B7293A">
        <w:rPr>
          <w:rFonts w:hint="eastAsia"/>
        </w:rPr>
        <w:t>파라미터 변수에 자동으로 대입된다.</w:t>
      </w:r>
    </w:p>
    <w:p w14:paraId="6AD18E1A" w14:textId="77777777" w:rsidR="000D561F" w:rsidRDefault="00A41DF4" w:rsidP="00A41DF4">
      <w:r>
        <w:rPr>
          <w:rFonts w:hint="eastAsia"/>
        </w:rPr>
        <w:t xml:space="preserve">이 이름의 </w:t>
      </w:r>
      <w:r>
        <w:t xml:space="preserve">request parameter </w:t>
      </w:r>
      <w:r>
        <w:rPr>
          <w:rFonts w:hint="eastAsia"/>
        </w:rPr>
        <w:t>값이 없다면,</w:t>
      </w:r>
      <w:r>
        <w:t xml:space="preserve"> </w:t>
      </w:r>
    </w:p>
    <w:p w14:paraId="507A539B" w14:textId="25A9DD74" w:rsidR="000D561F" w:rsidRDefault="000D561F" w:rsidP="000D561F">
      <w:r>
        <w:rPr>
          <w:rFonts w:hint="eastAsia"/>
        </w:rPr>
        <w:t xml:space="preserve">서버는 </w:t>
      </w:r>
      <w:r>
        <w:t>400 (Ba</w:t>
      </w:r>
      <w:r w:rsidR="00E569DC">
        <w:t>d</w:t>
      </w:r>
      <w:r>
        <w:t xml:space="preserve"> request) HTTP response</w:t>
      </w:r>
      <w:r>
        <w:rPr>
          <w:rFonts w:hint="eastAsia"/>
        </w:rPr>
        <w:t>를 출력한다.</w:t>
      </w:r>
    </w:p>
    <w:p w14:paraId="37D1DA59" w14:textId="77777777" w:rsidR="00F97D84" w:rsidRDefault="00F97D84" w:rsidP="00290DFC"/>
    <w:p w14:paraId="6EB7AAA2" w14:textId="77777777" w:rsidR="00204BF2" w:rsidRDefault="00204BF2" w:rsidP="00290DFC"/>
    <w:p w14:paraId="7783E893" w14:textId="02F72D9A" w:rsidR="00677217" w:rsidRDefault="00677217" w:rsidP="00290DFC"/>
    <w:p w14:paraId="5F9D19D3" w14:textId="11411E73" w:rsidR="00142383" w:rsidRDefault="00142383" w:rsidP="00142383">
      <w:pPr>
        <w:pStyle w:val="Heading2"/>
      </w:pPr>
      <w:bookmarkStart w:id="20" w:name="_Toc51348022"/>
      <w:r>
        <w:rPr>
          <w:rFonts w:hint="eastAsia"/>
        </w:rPr>
        <w:t>실행</w:t>
      </w:r>
      <w:r w:rsidR="00D95F38">
        <w:rPr>
          <w:rFonts w:hint="eastAsia"/>
        </w:rPr>
        <w:t xml:space="preserve"> </w:t>
      </w:r>
      <w:r w:rsidR="00D95F38">
        <w:t>#</w:t>
      </w:r>
      <w:r w:rsidR="00034F69">
        <w:t>2</w:t>
      </w:r>
      <w:bookmarkEnd w:id="20"/>
    </w:p>
    <w:p w14:paraId="5F208A97" w14:textId="63B2C026" w:rsidR="00142383" w:rsidRPr="00142383" w:rsidRDefault="00355B51" w:rsidP="00355B51">
      <w:pPr>
        <w:pStyle w:val="Heading3"/>
      </w:pPr>
      <w:r w:rsidRPr="00355B51">
        <w:t>http://localhost:8088/first/test1?id=3&amp;name=</w:t>
      </w:r>
      <w:r w:rsidRPr="00355B51">
        <w:rPr>
          <w:highlight w:val="yellow"/>
        </w:rPr>
        <w:t>%ED%99%8D%EA%B8%B8%EB%8F%99</w:t>
      </w:r>
    </w:p>
    <w:p w14:paraId="4D826E4B" w14:textId="1AF95EF8" w:rsidR="00142383" w:rsidRDefault="00142383" w:rsidP="00290DFC">
      <w:r>
        <w:rPr>
          <w:noProof/>
        </w:rPr>
        <w:drawing>
          <wp:inline distT="0" distB="0" distL="0" distR="0" wp14:anchorId="6BBD1686" wp14:editId="501608FE">
            <wp:extent cx="603885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1F5D" w14:textId="5B009581" w:rsidR="00677217" w:rsidRDefault="00677217" w:rsidP="00290DFC"/>
    <w:p w14:paraId="407461AF" w14:textId="4BD45F06" w:rsidR="002B78B0" w:rsidRDefault="002B78B0" w:rsidP="00290DFC"/>
    <w:p w14:paraId="2D4E4AF6" w14:textId="77777777" w:rsidR="002B78B0" w:rsidRDefault="002B78B0" w:rsidP="00290DFC"/>
    <w:p w14:paraId="69BCEC90" w14:textId="5BD4F756" w:rsidR="008E4E27" w:rsidRDefault="008E4E2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421892B" w14:textId="77777777" w:rsidR="00355B51" w:rsidRDefault="00355B51" w:rsidP="00290DFC"/>
    <w:p w14:paraId="27238436" w14:textId="2C34E079" w:rsidR="00355B51" w:rsidRDefault="00355B51" w:rsidP="008E4E27">
      <w:pPr>
        <w:pStyle w:val="Heading2"/>
      </w:pPr>
      <w:bookmarkStart w:id="21" w:name="_Toc51348023"/>
      <w:r>
        <w:rPr>
          <w:rFonts w:hint="eastAsia"/>
        </w:rPr>
        <w:t>U</w:t>
      </w:r>
      <w:r>
        <w:t>RL encoding</w:t>
      </w:r>
      <w:bookmarkEnd w:id="21"/>
    </w:p>
    <w:p w14:paraId="03944147" w14:textId="596205E0" w:rsidR="00355B51" w:rsidRDefault="00355B51" w:rsidP="00355B51">
      <w:r>
        <w:rPr>
          <w:rFonts w:hint="eastAsia"/>
        </w:rPr>
        <w:t>U</w:t>
      </w:r>
      <w:r>
        <w:t>RL</w:t>
      </w:r>
      <w:r>
        <w:rPr>
          <w:rFonts w:hint="eastAsia"/>
        </w:rPr>
        <w:t>에</w:t>
      </w:r>
      <w:r w:rsidR="006834B7">
        <w:rPr>
          <w:rFonts w:hint="eastAsia"/>
        </w:rPr>
        <w:t xml:space="preserve"> 사용될 수 있는 문자는 다음과 같다.</w:t>
      </w:r>
    </w:p>
    <w:p w14:paraId="208851A5" w14:textId="3C3D3E5E" w:rsidR="006834B7" w:rsidRDefault="006834B7" w:rsidP="00355B51">
      <w:r>
        <w:rPr>
          <w:rFonts w:hint="eastAsia"/>
        </w:rPr>
        <w:t>숫자,</w:t>
      </w:r>
      <w:r w:rsidR="009F176B">
        <w:t xml:space="preserve"> </w:t>
      </w:r>
      <w:r w:rsidR="009F176B">
        <w:rPr>
          <w:rFonts w:hint="eastAsia"/>
        </w:rPr>
        <w:t>영어 알파벳,</w:t>
      </w:r>
      <w:r w:rsidR="009F176B">
        <w:t xml:space="preserve"> </w:t>
      </w:r>
      <w:r w:rsidR="009F176B">
        <w:rPr>
          <w:rFonts w:hint="eastAsia"/>
        </w:rPr>
        <w:t>몇몇 기호 문자</w:t>
      </w:r>
    </w:p>
    <w:p w14:paraId="148E75B1" w14:textId="3845BD1A" w:rsidR="009F176B" w:rsidRDefault="009F176B" w:rsidP="00355B51"/>
    <w:p w14:paraId="667451F4" w14:textId="5E5713F7" w:rsidR="009F176B" w:rsidRDefault="009F176B" w:rsidP="00355B51">
      <w:r>
        <w:rPr>
          <w:rFonts w:hint="eastAsia"/>
        </w:rPr>
        <w:t>한글 문자는 U</w:t>
      </w:r>
      <w:r>
        <w:t>RL</w:t>
      </w:r>
      <w:r>
        <w:rPr>
          <w:rFonts w:hint="eastAsia"/>
        </w:rPr>
        <w:t xml:space="preserve">에 </w:t>
      </w:r>
      <w:r w:rsidR="00E75E65">
        <w:rPr>
          <w:rFonts w:hint="eastAsia"/>
        </w:rPr>
        <w:t>사용될 수 없다.</w:t>
      </w:r>
    </w:p>
    <w:p w14:paraId="5EC0FC82" w14:textId="53FD0F94" w:rsidR="00E75E65" w:rsidRDefault="00E75E65" w:rsidP="00355B51"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에 사용될 수 없는 문자는 </w:t>
      </w:r>
      <w:r>
        <w:t xml:space="preserve">%ED %8F </w:t>
      </w:r>
      <w:r>
        <w:rPr>
          <w:rFonts w:hint="eastAsia"/>
        </w:rPr>
        <w:t>형태의 1</w:t>
      </w:r>
      <w:r>
        <w:t>6</w:t>
      </w:r>
      <w:r>
        <w:rPr>
          <w:rFonts w:hint="eastAsia"/>
        </w:rPr>
        <w:t xml:space="preserve">진수로 </w:t>
      </w:r>
      <w:r w:rsidR="009F332F">
        <w:rPr>
          <w:rFonts w:hint="eastAsia"/>
        </w:rPr>
        <w:t>인코딩(</w:t>
      </w:r>
      <w:r w:rsidR="009F332F">
        <w:t>encoding)</w:t>
      </w:r>
      <w:r w:rsidR="009F332F">
        <w:rPr>
          <w:rFonts w:hint="eastAsia"/>
        </w:rPr>
        <w:t>되어야 한다.</w:t>
      </w:r>
    </w:p>
    <w:p w14:paraId="2E4B8CD0" w14:textId="2365DE8E" w:rsidR="009F332F" w:rsidRDefault="009F332F" w:rsidP="00355B51"/>
    <w:p w14:paraId="1617C302" w14:textId="1E2A00BC" w:rsidR="009F332F" w:rsidRDefault="009F332F" w:rsidP="00355B51">
      <w:r>
        <w:rPr>
          <w:rFonts w:hint="eastAsia"/>
        </w:rPr>
        <w:t>예를 들어 공백(</w:t>
      </w:r>
      <w:r>
        <w:t xml:space="preserve">space) </w:t>
      </w:r>
      <w:r>
        <w:rPr>
          <w:rFonts w:hint="eastAsia"/>
        </w:rPr>
        <w:t xml:space="preserve">문자는 </w:t>
      </w:r>
      <w:r>
        <w:t>URL</w:t>
      </w:r>
      <w:r>
        <w:rPr>
          <w:rFonts w:hint="eastAsia"/>
        </w:rPr>
        <w:t>에 사용될 수 없다.</w:t>
      </w:r>
    </w:p>
    <w:p w14:paraId="1C35A4B7" w14:textId="4B8513B4" w:rsidR="00F37017" w:rsidRDefault="009F332F" w:rsidP="00355B51">
      <w:r>
        <w:rPr>
          <w:rFonts w:hint="eastAsia"/>
        </w:rPr>
        <w:t xml:space="preserve">공백 문자의 </w:t>
      </w:r>
      <w:r>
        <w:t xml:space="preserve">ASCII </w:t>
      </w:r>
      <w:r>
        <w:rPr>
          <w:rFonts w:hint="eastAsia"/>
        </w:rPr>
        <w:t xml:space="preserve">코드는 </w:t>
      </w:r>
      <w:r w:rsidR="00F37017">
        <w:t xml:space="preserve">32 </w:t>
      </w:r>
      <w:r w:rsidR="00F37017">
        <w:rPr>
          <w:rFonts w:hint="eastAsia"/>
        </w:rPr>
        <w:t>이다.</w:t>
      </w:r>
      <w:r w:rsidR="00F37017">
        <w:t xml:space="preserve"> </w:t>
      </w:r>
      <w:r w:rsidR="00F37017">
        <w:rPr>
          <w:rFonts w:hint="eastAsia"/>
        </w:rPr>
        <w:t>(</w:t>
      </w:r>
      <w:r w:rsidR="00F37017">
        <w:t>16</w:t>
      </w:r>
      <w:r w:rsidR="00F37017">
        <w:rPr>
          <w:rFonts w:hint="eastAsia"/>
        </w:rPr>
        <w:t xml:space="preserve">진수로 </w:t>
      </w:r>
      <w:r w:rsidR="00F37017">
        <w:t>20)</w:t>
      </w:r>
    </w:p>
    <w:p w14:paraId="4B51CD90" w14:textId="0D54F1B6" w:rsidR="00F37017" w:rsidRDefault="00F37017" w:rsidP="00355B51">
      <w:r>
        <w:rPr>
          <w:rFonts w:hint="eastAsia"/>
        </w:rPr>
        <w:t>U</w:t>
      </w:r>
      <w:r>
        <w:t>RL</w:t>
      </w:r>
      <w:r>
        <w:rPr>
          <w:rFonts w:hint="eastAsia"/>
        </w:rPr>
        <w:t>에</w:t>
      </w:r>
      <w:r w:rsidR="00263292">
        <w:rPr>
          <w:rFonts w:hint="eastAsia"/>
        </w:rPr>
        <w:t>서</w:t>
      </w:r>
      <w:r>
        <w:rPr>
          <w:rFonts w:hint="eastAsia"/>
        </w:rPr>
        <w:t xml:space="preserve"> 공백 문자</w:t>
      </w:r>
      <w:r w:rsidR="00263292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%20 </w:t>
      </w:r>
      <w:r w:rsidR="00263292">
        <w:rPr>
          <w:rFonts w:hint="eastAsia"/>
        </w:rPr>
        <w:t>형태이어야 한다.</w:t>
      </w:r>
    </w:p>
    <w:p w14:paraId="0EC997AE" w14:textId="66CCA967" w:rsidR="00263292" w:rsidRDefault="00263292" w:rsidP="00355B51"/>
    <w:p w14:paraId="548BC14A" w14:textId="492DC45A" w:rsidR="00263292" w:rsidRDefault="00263292" w:rsidP="00355B51">
      <w:r>
        <w:rPr>
          <w:rFonts w:hint="eastAsia"/>
        </w:rPr>
        <w:t xml:space="preserve">이 </w:t>
      </w:r>
      <w:r>
        <w:t xml:space="preserve">URL </w:t>
      </w:r>
      <w:r>
        <w:rPr>
          <w:rFonts w:hint="eastAsia"/>
        </w:rPr>
        <w:t>인코딩/디코딩은 웹브라우저 웹서버가 자동으로 해주기 때문에,</w:t>
      </w:r>
    </w:p>
    <w:p w14:paraId="799F5A17" w14:textId="4EC0B52E" w:rsidR="002B78B0" w:rsidRPr="002B78B0" w:rsidRDefault="002B78B0" w:rsidP="00355B51">
      <w:r>
        <w:rPr>
          <w:rFonts w:hint="eastAsia"/>
        </w:rPr>
        <w:t>많은</w:t>
      </w:r>
      <w:r w:rsidR="00263292">
        <w:rPr>
          <w:rFonts w:hint="eastAsia"/>
        </w:rPr>
        <w:t xml:space="preserve"> 경우 프로그래머는 신경쓰지 않아도 된다.</w:t>
      </w:r>
      <w:r>
        <w:t xml:space="preserve"> (</w:t>
      </w:r>
      <w:r w:rsidR="004F79B1">
        <w:rPr>
          <w:rFonts w:hint="eastAsia"/>
        </w:rPr>
        <w:t xml:space="preserve">가끔 </w:t>
      </w:r>
      <w:r>
        <w:rPr>
          <w:rFonts w:hint="eastAsia"/>
        </w:rPr>
        <w:t>신경써서 구현해야 하는 경우도 있다.</w:t>
      </w:r>
      <w:r>
        <w:t>)</w:t>
      </w:r>
    </w:p>
    <w:p w14:paraId="3FB5845D" w14:textId="2FF5F420" w:rsidR="00263292" w:rsidRPr="002B78B0" w:rsidRDefault="00263292" w:rsidP="00355B51"/>
    <w:p w14:paraId="09A33DEE" w14:textId="3563E817" w:rsidR="00705590" w:rsidRDefault="00705590" w:rsidP="00355B51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웹브라우저 주소칸에 다음과 같이 입력하면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5590" w14:paraId="0EFD40CD" w14:textId="77777777" w:rsidTr="00705590">
        <w:tc>
          <w:tcPr>
            <w:tcW w:w="10456" w:type="dxa"/>
          </w:tcPr>
          <w:p w14:paraId="3763E963" w14:textId="20D8A89E" w:rsidR="00705590" w:rsidRPr="00705590" w:rsidRDefault="00705590" w:rsidP="00355B51">
            <w:r w:rsidRPr="00705590">
              <w:t>http://localhost:8088/first/test1?id=3&amp;name=</w:t>
            </w:r>
            <w:r>
              <w:rPr>
                <w:rFonts w:hint="eastAsia"/>
              </w:rPr>
              <w:t>홍길동</w:t>
            </w:r>
          </w:p>
        </w:tc>
      </w:tr>
    </w:tbl>
    <w:p w14:paraId="54CB9A30" w14:textId="32C9789C" w:rsidR="00705590" w:rsidRDefault="00705590" w:rsidP="00355B51"/>
    <w:p w14:paraId="7624CFE3" w14:textId="7E37F86A" w:rsidR="00705590" w:rsidRDefault="00705590" w:rsidP="00355B51">
      <w:r>
        <w:rPr>
          <w:rFonts w:hint="eastAsia"/>
        </w:rPr>
        <w:t xml:space="preserve">웹브라우저가 이 </w:t>
      </w:r>
      <w:r>
        <w:t>URL</w:t>
      </w:r>
      <w:r>
        <w:rPr>
          <w:rFonts w:hint="eastAsia"/>
        </w:rPr>
        <w:t>을</w:t>
      </w:r>
      <w:r w:rsidR="008E4E27">
        <w:rPr>
          <w:rFonts w:hint="eastAsia"/>
        </w:rPr>
        <w:t xml:space="preserve"> 아래의 형태로 바꿔서 서버에 요청해 준다.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4E27" w14:paraId="166B5010" w14:textId="77777777" w:rsidTr="008E4E27">
        <w:tc>
          <w:tcPr>
            <w:tcW w:w="10456" w:type="dxa"/>
          </w:tcPr>
          <w:p w14:paraId="6D37F2D2" w14:textId="32370692" w:rsidR="008E4E27" w:rsidRDefault="008E4E27" w:rsidP="00355B51">
            <w:r w:rsidRPr="008E4E27">
              <w:t>http://localhost:8088/first/test1?id=3&amp;name=</w:t>
            </w:r>
            <w:r w:rsidRPr="008E4E27">
              <w:rPr>
                <w:highlight w:val="yellow"/>
              </w:rPr>
              <w:t>%ED%99%8D%EA%B8%B8%EB%8F%99</w:t>
            </w:r>
          </w:p>
        </w:tc>
      </w:tr>
    </w:tbl>
    <w:p w14:paraId="4441EAD3" w14:textId="097D3973" w:rsidR="008E4E27" w:rsidRDefault="008E4E27" w:rsidP="00355B51"/>
    <w:p w14:paraId="5BFB7080" w14:textId="482216FC" w:rsidR="00054F04" w:rsidRDefault="00054F04" w:rsidP="00355B51">
      <w:r>
        <w:rPr>
          <w:rFonts w:hint="eastAsia"/>
        </w:rPr>
        <w:t xml:space="preserve">서버에서 </w:t>
      </w:r>
      <w:r>
        <w:t>request parameter</w:t>
      </w:r>
      <w:r>
        <w:rPr>
          <w:rFonts w:hint="eastAsia"/>
        </w:rPr>
        <w:t>가 변수에 대입</w:t>
      </w:r>
      <w:r w:rsidR="00D56F00">
        <w:rPr>
          <w:rFonts w:hint="eastAsia"/>
        </w:rPr>
        <w:t>될 때,</w:t>
      </w:r>
      <w:r w:rsidR="00D56F00">
        <w:t xml:space="preserve"> </w:t>
      </w:r>
      <w:r>
        <w:rPr>
          <w:rFonts w:hint="eastAsia"/>
        </w:rPr>
        <w:t>자동으로 디코딩(</w:t>
      </w:r>
      <w:r>
        <w:t>decoding)</w:t>
      </w:r>
      <w:r w:rsidR="00D56F00">
        <w:rPr>
          <w:rFonts w:hint="eastAsia"/>
        </w:rPr>
        <w:t>된 값이 대입된다.</w:t>
      </w:r>
      <w:r w:rsidR="00D56F00">
        <w:t xml:space="preserve"> </w:t>
      </w:r>
    </w:p>
    <w:p w14:paraId="27B92CF7" w14:textId="05FED72D" w:rsidR="00054F04" w:rsidRPr="00D56F00" w:rsidRDefault="00054F04" w:rsidP="00355B51"/>
    <w:p w14:paraId="1C918BDA" w14:textId="2391CEAB" w:rsidR="00054F04" w:rsidRDefault="00054F04" w:rsidP="00355B51"/>
    <w:p w14:paraId="2BB23789" w14:textId="77777777" w:rsidR="00380A60" w:rsidRDefault="00380A60" w:rsidP="00355B51"/>
    <w:p w14:paraId="0E4228ED" w14:textId="59771633" w:rsidR="00263292" w:rsidRDefault="00263292" w:rsidP="00355B51"/>
    <w:p w14:paraId="489B76AC" w14:textId="51E2FE0B" w:rsidR="00F33ED7" w:rsidRDefault="00F33ED7" w:rsidP="00F33ED7">
      <w:pPr>
        <w:pStyle w:val="Heading2"/>
      </w:pPr>
      <w:bookmarkStart w:id="22" w:name="_Toc51348024"/>
      <w:r>
        <w:rPr>
          <w:rFonts w:hint="eastAsia"/>
        </w:rPr>
        <w:t>@R</w:t>
      </w:r>
      <w:r>
        <w:t>equestParam</w:t>
      </w:r>
      <w:r w:rsidR="00B63C78">
        <w:rPr>
          <w:rFonts w:hint="eastAsia"/>
        </w:rPr>
        <w:t>의</w:t>
      </w:r>
      <w:r>
        <w:t xml:space="preserve"> </w:t>
      </w:r>
      <w:r w:rsidR="00A00EE4">
        <w:rPr>
          <w:rFonts w:hint="eastAsia"/>
        </w:rPr>
        <w:t>속성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0EE4" w14:paraId="728FC5B8" w14:textId="77777777" w:rsidTr="00A00EE4">
        <w:tc>
          <w:tcPr>
            <w:tcW w:w="10456" w:type="dxa"/>
          </w:tcPr>
          <w:p w14:paraId="10A117C3" w14:textId="77777777" w:rsidR="00A00EE4" w:rsidRPr="00A9113B" w:rsidRDefault="00A00EE4" w:rsidP="00A00EE4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"test2"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F194752" w14:textId="0936EA88" w:rsidR="00A00EE4" w:rsidRPr="00A9113B" w:rsidRDefault="00A00EE4" w:rsidP="00A00EE4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7F0055"/>
                <w:kern w:val="0"/>
                <w:szCs w:val="20"/>
              </w:rPr>
              <w:t>public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String test2(Model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model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57D1C019" w14:textId="535AC8DD" w:rsidR="00A00EE4" w:rsidRPr="00A9113B" w:rsidRDefault="00A00EE4" w:rsidP="00A00EE4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A9113B"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(value=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"id"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, required=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false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, defaultValue=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"0"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int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id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4F8D15F2" w14:textId="56521296" w:rsidR="00A00EE4" w:rsidRPr="00A00EE4" w:rsidRDefault="00A00EE4" w:rsidP="00A00EE4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A9113B"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(value=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"name"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, required=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false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, defaultValue=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"nobody"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) String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name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</w:tc>
      </w:tr>
    </w:tbl>
    <w:p w14:paraId="13965BC2" w14:textId="1760A60D" w:rsidR="00A00EE4" w:rsidRDefault="00A00EE4" w:rsidP="00A00EE4"/>
    <w:p w14:paraId="71CEFF6F" w14:textId="2D2A46CD" w:rsidR="002812A7" w:rsidRDefault="002812A7" w:rsidP="002812A7">
      <w:pPr>
        <w:pStyle w:val="Heading3"/>
      </w:pPr>
      <w:r w:rsidRPr="00A9113B">
        <w:rPr>
          <w:rFonts w:cs="굴림체"/>
          <w:color w:val="646464"/>
          <w:kern w:val="0"/>
          <w:sz w:val="20"/>
          <w:szCs w:val="20"/>
        </w:rPr>
        <w:t>@RequestParam</w:t>
      </w:r>
      <w:r w:rsidRPr="00A9113B">
        <w:rPr>
          <w:rFonts w:cs="굴림체"/>
          <w:color w:val="000000"/>
          <w:kern w:val="0"/>
          <w:sz w:val="20"/>
          <w:szCs w:val="20"/>
        </w:rPr>
        <w:t>(value=</w:t>
      </w:r>
      <w:r w:rsidRPr="00A9113B">
        <w:rPr>
          <w:rFonts w:cs="굴림체"/>
          <w:color w:val="2A00FF"/>
          <w:kern w:val="0"/>
          <w:sz w:val="20"/>
          <w:szCs w:val="20"/>
        </w:rPr>
        <w:t>"id"</w:t>
      </w:r>
      <w:r w:rsidRPr="00A9113B">
        <w:rPr>
          <w:rFonts w:cs="굴림체"/>
          <w:color w:val="000000"/>
          <w:kern w:val="0"/>
          <w:sz w:val="20"/>
          <w:szCs w:val="20"/>
        </w:rPr>
        <w:t>, required=</w:t>
      </w:r>
      <w:r w:rsidRPr="00A9113B">
        <w:rPr>
          <w:rFonts w:cs="굴림체"/>
          <w:color w:val="7F0055"/>
          <w:kern w:val="0"/>
          <w:sz w:val="20"/>
          <w:szCs w:val="20"/>
        </w:rPr>
        <w:t>false</w:t>
      </w:r>
      <w:r w:rsidRPr="00A9113B">
        <w:rPr>
          <w:rFonts w:cs="굴림체"/>
          <w:color w:val="000000"/>
          <w:kern w:val="0"/>
          <w:sz w:val="20"/>
          <w:szCs w:val="20"/>
        </w:rPr>
        <w:t>, defaultValue=</w:t>
      </w:r>
      <w:r w:rsidRPr="00A9113B">
        <w:rPr>
          <w:rFonts w:cs="굴림체"/>
          <w:color w:val="2A00FF"/>
          <w:kern w:val="0"/>
          <w:sz w:val="20"/>
          <w:szCs w:val="20"/>
        </w:rPr>
        <w:t>"0"</w:t>
      </w:r>
      <w:r w:rsidRPr="00A9113B">
        <w:rPr>
          <w:rFonts w:cs="굴림체"/>
          <w:color w:val="000000"/>
          <w:kern w:val="0"/>
          <w:sz w:val="20"/>
          <w:szCs w:val="20"/>
        </w:rPr>
        <w:t xml:space="preserve">) </w:t>
      </w:r>
      <w:r w:rsidRPr="00A9113B">
        <w:rPr>
          <w:rFonts w:cs="굴림체"/>
          <w:color w:val="7F0055"/>
          <w:kern w:val="0"/>
          <w:sz w:val="20"/>
          <w:szCs w:val="20"/>
        </w:rPr>
        <w:t>int</w:t>
      </w:r>
      <w:r w:rsidRPr="00A9113B">
        <w:rPr>
          <w:rFonts w:cs="굴림체"/>
          <w:color w:val="000000"/>
          <w:kern w:val="0"/>
          <w:sz w:val="20"/>
          <w:szCs w:val="20"/>
        </w:rPr>
        <w:t xml:space="preserve"> </w:t>
      </w:r>
      <w:r w:rsidRPr="00A9113B">
        <w:rPr>
          <w:rFonts w:cs="굴림체"/>
          <w:color w:val="6A3E3E"/>
          <w:kern w:val="0"/>
          <w:sz w:val="20"/>
          <w:szCs w:val="20"/>
        </w:rPr>
        <w:t>id</w:t>
      </w:r>
    </w:p>
    <w:p w14:paraId="79251E4A" w14:textId="77777777" w:rsidR="00BD6799" w:rsidRDefault="002812A7" w:rsidP="00A00EE4">
      <w:r>
        <w:rPr>
          <w:rFonts w:hint="eastAsia"/>
        </w:rPr>
        <w:t>r</w:t>
      </w:r>
      <w:r>
        <w:t xml:space="preserve">equired=false </w:t>
      </w:r>
      <w:r>
        <w:rPr>
          <w:rFonts w:hint="eastAsia"/>
        </w:rPr>
        <w:t>이므로,</w:t>
      </w:r>
      <w:r>
        <w:t xml:space="preserve"> "id" </w:t>
      </w:r>
      <w:r>
        <w:rPr>
          <w:rFonts w:hint="eastAsia"/>
        </w:rPr>
        <w:t xml:space="preserve">이름의 </w:t>
      </w:r>
      <w:r>
        <w:t>request parameter</w:t>
      </w:r>
      <w:r>
        <w:rPr>
          <w:rFonts w:hint="eastAsia"/>
        </w:rPr>
        <w:t xml:space="preserve">가 </w:t>
      </w:r>
      <w:r>
        <w:t>HTTP request</w:t>
      </w:r>
      <w:r>
        <w:rPr>
          <w:rFonts w:hint="eastAsia"/>
        </w:rPr>
        <w:t>에 담겨 있지 않아도,</w:t>
      </w:r>
      <w:r w:rsidR="00BD6799">
        <w:t xml:space="preserve"> </w:t>
      </w:r>
    </w:p>
    <w:p w14:paraId="700E35A5" w14:textId="7E976538" w:rsidR="002812A7" w:rsidRDefault="002812A7" w:rsidP="00A00EE4">
      <w:r>
        <w:rPr>
          <w:rFonts w:hint="eastAsia"/>
        </w:rPr>
        <w:t>에러가 발생하지 않</w:t>
      </w:r>
      <w:r w:rsidR="00BD6799">
        <w:rPr>
          <w:rFonts w:hint="eastAsia"/>
        </w:rPr>
        <w:t>고,</w:t>
      </w:r>
      <w:r w:rsidR="00BD6799">
        <w:t xml:space="preserve"> defaultValue </w:t>
      </w:r>
      <w:r w:rsidR="00BD6799">
        <w:rPr>
          <w:rFonts w:hint="eastAsia"/>
        </w:rPr>
        <w:t>속성으로 지정한 값이</w:t>
      </w:r>
      <w:r w:rsidR="00BD6799">
        <w:t xml:space="preserve">, </w:t>
      </w:r>
      <w:r w:rsidR="00BD6799">
        <w:rPr>
          <w:rFonts w:hint="eastAsia"/>
        </w:rPr>
        <w:t>파라미터 변수에 대입된다.</w:t>
      </w:r>
    </w:p>
    <w:p w14:paraId="11131D44" w14:textId="13EA3537" w:rsidR="00BD6799" w:rsidRDefault="00BD6799" w:rsidP="00A00EE4">
      <w:r>
        <w:rPr>
          <w:rFonts w:hint="eastAsia"/>
        </w:rPr>
        <w:t xml:space="preserve">즉 </w:t>
      </w:r>
      <w:r>
        <w:t xml:space="preserve">0 </w:t>
      </w:r>
      <w:r>
        <w:rPr>
          <w:rFonts w:hint="eastAsia"/>
        </w:rPr>
        <w:t xml:space="preserve">값이 </w:t>
      </w:r>
      <w:r>
        <w:t xml:space="preserve">id </w:t>
      </w:r>
      <w:r>
        <w:rPr>
          <w:rFonts w:hint="eastAsia"/>
        </w:rPr>
        <w:t>변수에 대입된다.</w:t>
      </w:r>
    </w:p>
    <w:p w14:paraId="1B083741" w14:textId="77777777" w:rsidR="00E44810" w:rsidRDefault="00E44810" w:rsidP="00A00EE4"/>
    <w:p w14:paraId="22433BF7" w14:textId="0673B0CA" w:rsidR="00BD6799" w:rsidRDefault="00E44810" w:rsidP="00A00EE4">
      <w:r>
        <w:rPr>
          <w:rFonts w:hint="eastAsia"/>
        </w:rPr>
        <w:t>d</w:t>
      </w:r>
      <w:r>
        <w:t xml:space="preserve">efaultValue </w:t>
      </w:r>
      <w:r>
        <w:rPr>
          <w:rFonts w:hint="eastAsia"/>
        </w:rPr>
        <w:t>속성의 값을 언제나 따옴표로 묶어야 함에 주의하자.</w:t>
      </w:r>
    </w:p>
    <w:p w14:paraId="723CE4C2" w14:textId="0944CFCA" w:rsidR="00A00EE4" w:rsidRDefault="00E44810" w:rsidP="00A00EE4"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 w:hint="eastAsia"/>
          <w:color w:val="000000"/>
          <w:kern w:val="0"/>
          <w:szCs w:val="20"/>
        </w:rPr>
        <w:t>예:</w:t>
      </w:r>
      <w:r>
        <w:rPr>
          <w:rFonts w:cs="굴림체"/>
          <w:color w:val="000000"/>
          <w:kern w:val="0"/>
          <w:szCs w:val="20"/>
        </w:rPr>
        <w:t xml:space="preserve"> </w:t>
      </w:r>
      <w:r w:rsidRPr="00A9113B">
        <w:rPr>
          <w:rFonts w:cs="굴림체"/>
          <w:color w:val="000000"/>
          <w:kern w:val="0"/>
          <w:szCs w:val="20"/>
        </w:rPr>
        <w:t>defaultValue=</w:t>
      </w:r>
      <w:r w:rsidRPr="00A9113B">
        <w:rPr>
          <w:rFonts w:cs="굴림체"/>
          <w:color w:val="2A00FF"/>
          <w:kern w:val="0"/>
          <w:szCs w:val="20"/>
        </w:rPr>
        <w:t>0</w:t>
      </w:r>
      <w:r w:rsidRPr="00E44810">
        <w:t xml:space="preserve">  </w:t>
      </w:r>
      <w:r w:rsidR="00472B96">
        <w:rPr>
          <w:rFonts w:hint="eastAsia"/>
        </w:rPr>
        <w:t>컴파일 에러)</w:t>
      </w:r>
    </w:p>
    <w:p w14:paraId="2FE43AB2" w14:textId="77777777" w:rsidR="00472B96" w:rsidRPr="00A00EE4" w:rsidRDefault="00472B96" w:rsidP="00A00EE4"/>
    <w:p w14:paraId="592E1D9A" w14:textId="2AE2551F" w:rsidR="00AB2FDC" w:rsidRDefault="00AB2FDC" w:rsidP="00D1637B"/>
    <w:p w14:paraId="47E84906" w14:textId="35463EF3" w:rsidR="00034F69" w:rsidRDefault="00034F6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2E9CCF6" w14:textId="5B737E20" w:rsidR="00034F69" w:rsidRDefault="00034F69" w:rsidP="00034F69">
      <w:pPr>
        <w:pStyle w:val="Heading2"/>
      </w:pPr>
      <w:bookmarkStart w:id="23" w:name="_Toc51348025"/>
      <w:r>
        <w:rPr>
          <w:rFonts w:hint="eastAsia"/>
        </w:rPr>
        <w:lastRenderedPageBreak/>
        <w:t xml:space="preserve">실행 </w:t>
      </w:r>
      <w:r>
        <w:t>#3</w:t>
      </w:r>
      <w:bookmarkEnd w:id="23"/>
    </w:p>
    <w:p w14:paraId="78BA8709" w14:textId="677E22DB" w:rsidR="00034F69" w:rsidRDefault="00034F69" w:rsidP="00034F69">
      <w:pPr>
        <w:pStyle w:val="Heading3"/>
      </w:pPr>
      <w:r w:rsidRPr="00034F69">
        <w:t>http://localhost:8088/first/test2</w:t>
      </w:r>
    </w:p>
    <w:p w14:paraId="6707982C" w14:textId="63B685AC" w:rsidR="00034F69" w:rsidRDefault="00034F69" w:rsidP="00034F69">
      <w:r>
        <w:rPr>
          <w:noProof/>
        </w:rPr>
        <w:drawing>
          <wp:inline distT="0" distB="0" distL="0" distR="0" wp14:anchorId="0D501B75" wp14:editId="553A1505">
            <wp:extent cx="603885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FE35" w14:textId="275C0796" w:rsidR="00034F69" w:rsidRDefault="00070F07" w:rsidP="00034F69">
      <w:r>
        <w:rPr>
          <w:rFonts w:hint="eastAsia"/>
        </w:rPr>
        <w:t xml:space="preserve">파라미터 변수에 </w:t>
      </w:r>
      <w:r>
        <w:t>defaultValue</w:t>
      </w:r>
      <w:r>
        <w:rPr>
          <w:rFonts w:hint="eastAsia"/>
        </w:rPr>
        <w:t>가 대입되었다.</w:t>
      </w:r>
    </w:p>
    <w:p w14:paraId="109BCB07" w14:textId="7300C7AF" w:rsidR="00070F07" w:rsidRDefault="00070F07" w:rsidP="00034F69"/>
    <w:p w14:paraId="7FF98479" w14:textId="53A83B9C" w:rsidR="00BA752C" w:rsidRDefault="00BA752C" w:rsidP="00BA752C">
      <w:pPr>
        <w:pStyle w:val="Heading3"/>
      </w:pPr>
      <w:r w:rsidRPr="00BA752C">
        <w:t>http://localhost:8088/first/test2?id=3&amp;name=%ED%99%8D%EA%B8%B8%EB%8F%99</w:t>
      </w:r>
    </w:p>
    <w:p w14:paraId="00F98F3F" w14:textId="747D406F" w:rsidR="00070F07" w:rsidRDefault="00BA752C" w:rsidP="00034F69">
      <w:r>
        <w:rPr>
          <w:noProof/>
        </w:rPr>
        <w:drawing>
          <wp:inline distT="0" distB="0" distL="0" distR="0" wp14:anchorId="041DE1A2" wp14:editId="0965A858">
            <wp:extent cx="603885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0039" w14:textId="52376462" w:rsidR="00034F69" w:rsidRDefault="00034F69" w:rsidP="00034F69"/>
    <w:p w14:paraId="3212EB3B" w14:textId="5C238C64" w:rsidR="00E33812" w:rsidRDefault="00E33812" w:rsidP="00034F69"/>
    <w:p w14:paraId="5ACDC38D" w14:textId="77777777" w:rsidR="00E33812" w:rsidRDefault="00E33812" w:rsidP="00034F69"/>
    <w:p w14:paraId="430BF37B" w14:textId="5EA78844" w:rsidR="00E33812" w:rsidRDefault="00E33812" w:rsidP="00E33812">
      <w:pPr>
        <w:pStyle w:val="Heading2"/>
      </w:pPr>
      <w:bookmarkStart w:id="24" w:name="_Toc51348026"/>
      <w:r>
        <w:rPr>
          <w:rFonts w:hint="eastAsia"/>
        </w:rPr>
        <w:t>뷰(</w:t>
      </w:r>
      <w:r>
        <w:t>view)</w:t>
      </w:r>
      <w:r>
        <w:rPr>
          <w:rFonts w:hint="eastAsia"/>
        </w:rPr>
        <w:t xml:space="preserve"> 파일 공유</w:t>
      </w:r>
      <w:bookmarkEnd w:id="24"/>
    </w:p>
    <w:p w14:paraId="5B0E5AD8" w14:textId="68FB57CE" w:rsidR="00E33812" w:rsidRDefault="00E33812" w:rsidP="00034F69">
      <w:r>
        <w:rPr>
          <w:rFonts w:hint="eastAsia"/>
        </w:rPr>
        <w:t>t</w:t>
      </w:r>
      <w:r>
        <w:t xml:space="preserve">est1, </w:t>
      </w:r>
      <w:r>
        <w:rPr>
          <w:rFonts w:hint="eastAsia"/>
        </w:rPr>
        <w:t>t</w:t>
      </w:r>
      <w:r>
        <w:t xml:space="preserve">est2, test3 </w:t>
      </w:r>
      <w:r>
        <w:rPr>
          <w:rFonts w:hint="eastAsia"/>
        </w:rPr>
        <w:t xml:space="preserve">액션 메소드의 리턴 값이 모두 </w:t>
      </w:r>
      <w:r>
        <w:t xml:space="preserve">"first/test1" </w:t>
      </w:r>
      <w:r w:rsidR="00FD2A24">
        <w:rPr>
          <w:rFonts w:hint="eastAsia"/>
        </w:rPr>
        <w:t>이다.</w:t>
      </w:r>
    </w:p>
    <w:p w14:paraId="0D647180" w14:textId="22826235" w:rsidR="00FD2A24" w:rsidRDefault="00FD2A24" w:rsidP="00034F69"/>
    <w:p w14:paraId="000340B2" w14:textId="77E07E0B" w:rsidR="00753CC6" w:rsidRPr="00A76BCB" w:rsidRDefault="00753CC6" w:rsidP="00753CC6">
      <w:r>
        <w:rPr>
          <w:rFonts w:hint="eastAsia"/>
        </w:rPr>
        <w:t xml:space="preserve">출력할 </w:t>
      </w:r>
      <w:r w:rsidR="00A76BCB">
        <w:rPr>
          <w:rFonts w:hint="eastAsia"/>
        </w:rPr>
        <w:t>내용</w:t>
      </w:r>
      <w:r w:rsidR="00A76BCB">
        <w:t>(</w:t>
      </w:r>
      <w:r w:rsidR="00A76BCB">
        <w:rPr>
          <w:rFonts w:hint="eastAsia"/>
        </w:rPr>
        <w:t>H</w:t>
      </w:r>
      <w:r>
        <w:t>TML</w:t>
      </w:r>
      <w:r w:rsidR="00A76BCB">
        <w:t>)</w:t>
      </w:r>
      <w:r w:rsidR="00A76BCB">
        <w:rPr>
          <w:rFonts w:hint="eastAsia"/>
        </w:rPr>
        <w:t>이</w:t>
      </w:r>
      <w:r>
        <w:rPr>
          <w:rFonts w:hint="eastAsia"/>
        </w:rPr>
        <w:t xml:space="preserve"> 같은 여러 액션 메소드가 뷰 파일 하나를 공유</w:t>
      </w:r>
      <w:r w:rsidR="00082651">
        <w:rPr>
          <w:rFonts w:hint="eastAsia"/>
        </w:rPr>
        <w:t xml:space="preserve">하는 것이 </w:t>
      </w:r>
      <w:r w:rsidR="00A76BCB">
        <w:rPr>
          <w:rFonts w:hint="eastAsia"/>
        </w:rPr>
        <w:t>바람직하다.</w:t>
      </w:r>
    </w:p>
    <w:p w14:paraId="7EFE6204" w14:textId="77777777" w:rsidR="00753CC6" w:rsidRPr="00753CC6" w:rsidRDefault="00753CC6" w:rsidP="00034F69"/>
    <w:p w14:paraId="2A7C0B23" w14:textId="77777777" w:rsidR="0085644A" w:rsidRDefault="00FD2A24" w:rsidP="00034F69">
      <w:r>
        <w:rPr>
          <w:rFonts w:hint="eastAsia"/>
        </w:rPr>
        <w:t>뷰 파일의 이름이 액션 메소드의 이름과 같을 필요 없고,</w:t>
      </w:r>
      <w:r>
        <w:t xml:space="preserve"> </w:t>
      </w:r>
    </w:p>
    <w:p w14:paraId="2BEC9931" w14:textId="73C4050B" w:rsidR="00FD2A24" w:rsidRDefault="009A4648" w:rsidP="00034F69">
      <w:r>
        <w:t>request mapping URL</w:t>
      </w:r>
      <w:r>
        <w:rPr>
          <w:rFonts w:hint="eastAsia"/>
        </w:rPr>
        <w:t>과 같을 필요도 없다.</w:t>
      </w:r>
    </w:p>
    <w:p w14:paraId="42027434" w14:textId="7330B672" w:rsidR="0085644A" w:rsidRDefault="0085644A" w:rsidP="00034F69"/>
    <w:p w14:paraId="2ED41F2A" w14:textId="2AD9F4F8" w:rsidR="0085644A" w:rsidRDefault="003B5BE8" w:rsidP="00034F69">
      <w:r>
        <w:rPr>
          <w:rFonts w:hint="eastAsia"/>
        </w:rPr>
        <w:t>그렇지만,</w:t>
      </w:r>
      <w:r w:rsidR="0085644A">
        <w:rPr>
          <w:rFonts w:hint="eastAsia"/>
        </w:rPr>
        <w:t xml:space="preserve"> 액션 메소드 이름,</w:t>
      </w:r>
      <w:r w:rsidR="0085644A">
        <w:t xml:space="preserve"> request mapping URL, </w:t>
      </w:r>
      <w:r w:rsidR="0085644A">
        <w:rPr>
          <w:rFonts w:hint="eastAsia"/>
        </w:rPr>
        <w:t>뷰 파일 이름</w:t>
      </w:r>
      <w:r w:rsidR="00911706">
        <w:rPr>
          <w:rFonts w:hint="eastAsia"/>
        </w:rPr>
        <w:t>을 일치시키는 것이</w:t>
      </w:r>
    </w:p>
    <w:p w14:paraId="43291967" w14:textId="7315E00D" w:rsidR="009A4648" w:rsidRDefault="00295831" w:rsidP="00034F69">
      <w:r>
        <w:rPr>
          <w:rFonts w:hint="eastAsia"/>
        </w:rPr>
        <w:t>헷갈리지 않아서 좋다.</w:t>
      </w:r>
    </w:p>
    <w:p w14:paraId="60E15C2A" w14:textId="3719839B" w:rsidR="00C34F87" w:rsidRDefault="00C34F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8DAADC5" w14:textId="39F375EE" w:rsidR="009A4648" w:rsidRDefault="00C34F87" w:rsidP="00C34F87">
      <w:pPr>
        <w:pStyle w:val="Heading2"/>
      </w:pPr>
      <w:bookmarkStart w:id="25" w:name="_Toc51348027"/>
      <w:r>
        <w:lastRenderedPageBreak/>
        <w:t xml:space="preserve">@RequestParam </w:t>
      </w:r>
      <w:r>
        <w:rPr>
          <w:rFonts w:hint="eastAsia"/>
        </w:rPr>
        <w:t>생략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F87" w14:paraId="3263DF04" w14:textId="77777777" w:rsidTr="00C34F87">
        <w:tc>
          <w:tcPr>
            <w:tcW w:w="10456" w:type="dxa"/>
          </w:tcPr>
          <w:p w14:paraId="3C6F5E2A" w14:textId="77777777" w:rsidR="00C34F87" w:rsidRPr="00A9113B" w:rsidRDefault="00C34F87" w:rsidP="00C34F87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"test3"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767563A" w14:textId="18119BF8" w:rsidR="00C34F87" w:rsidRDefault="00C34F87" w:rsidP="00C34F87">
            <w:r w:rsidRPr="00A9113B">
              <w:rPr>
                <w:rFonts w:cs="굴림체"/>
                <w:color w:val="7F0055"/>
                <w:kern w:val="0"/>
                <w:szCs w:val="20"/>
              </w:rPr>
              <w:t>public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String test3(Model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model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int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id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name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</w:tc>
      </w:tr>
    </w:tbl>
    <w:p w14:paraId="5822CD60" w14:textId="0BF42612" w:rsidR="00C34F87" w:rsidRDefault="00C34F87" w:rsidP="00C34F87"/>
    <w:p w14:paraId="30654912" w14:textId="321ED02B" w:rsidR="00C34F87" w:rsidRDefault="00C34F87" w:rsidP="00C34F87">
      <w:r>
        <w:rPr>
          <w:rFonts w:hint="eastAsia"/>
        </w:rPr>
        <w:t xml:space="preserve">위 코드는 아래 코드와 </w:t>
      </w:r>
      <w:r w:rsidR="005733DB">
        <w:rPr>
          <w:rFonts w:hint="eastAsia"/>
        </w:rPr>
        <w:t>유사하다</w:t>
      </w:r>
      <w:r>
        <w:rPr>
          <w:rFonts w:hint="eastAsia"/>
        </w:rPr>
        <w:t>.</w:t>
      </w:r>
    </w:p>
    <w:p w14:paraId="1CDA75E3" w14:textId="136E9AAF" w:rsidR="00C34F87" w:rsidRPr="005733DB" w:rsidRDefault="00C34F87" w:rsidP="00034F69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C34F87" w14:paraId="58D60627" w14:textId="77777777" w:rsidTr="00C34F87">
        <w:tc>
          <w:tcPr>
            <w:tcW w:w="10456" w:type="dxa"/>
          </w:tcPr>
          <w:p w14:paraId="37378CFA" w14:textId="646512A7" w:rsidR="00C34F87" w:rsidRPr="00A9113B" w:rsidRDefault="00C34F87" w:rsidP="00C34F87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"test</w:t>
            </w:r>
            <w:r>
              <w:rPr>
                <w:rFonts w:cs="굴림체"/>
                <w:color w:val="2A00FF"/>
                <w:kern w:val="0"/>
                <w:szCs w:val="20"/>
              </w:rPr>
              <w:t>3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9282550" w14:textId="77777777" w:rsidR="00C34F87" w:rsidRPr="00A9113B" w:rsidRDefault="00C34F87" w:rsidP="00C34F87">
            <w:pPr>
              <w:pStyle w:val="a0"/>
              <w:rPr>
                <w:rFonts w:cs="굴림체"/>
                <w:kern w:val="0"/>
                <w:szCs w:val="20"/>
              </w:rPr>
            </w:pPr>
            <w:r w:rsidRPr="00A9113B">
              <w:rPr>
                <w:rFonts w:cs="굴림체"/>
                <w:color w:val="7F0055"/>
                <w:kern w:val="0"/>
                <w:szCs w:val="20"/>
              </w:rPr>
              <w:t>public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String test1(Model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model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A9113B"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"id"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 w:rsidRPr="00A9113B">
              <w:rPr>
                <w:rFonts w:cs="굴림체"/>
                <w:color w:val="7F0055"/>
                <w:kern w:val="0"/>
                <w:szCs w:val="20"/>
              </w:rPr>
              <w:t>int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id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48EC00E6" w14:textId="442C6DBE" w:rsidR="00C34F87" w:rsidRDefault="00C34F87" w:rsidP="00C34F87"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                                 </w:t>
            </w:r>
            <w:r w:rsidRPr="00A9113B"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A9113B">
              <w:rPr>
                <w:rFonts w:cs="굴림체"/>
                <w:color w:val="2A00FF"/>
                <w:kern w:val="0"/>
                <w:szCs w:val="20"/>
              </w:rPr>
              <w:t>"name"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 xml:space="preserve">) String </w:t>
            </w:r>
            <w:r w:rsidRPr="00A9113B">
              <w:rPr>
                <w:rFonts w:cs="굴림체"/>
                <w:color w:val="6A3E3E"/>
                <w:kern w:val="0"/>
                <w:szCs w:val="20"/>
              </w:rPr>
              <w:t>name</w:t>
            </w:r>
            <w:r w:rsidRPr="00A9113B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</w:tc>
      </w:tr>
    </w:tbl>
    <w:p w14:paraId="1530E1C0" w14:textId="1898626C" w:rsidR="00C34F87" w:rsidRDefault="00C34F87" w:rsidP="00034F69"/>
    <w:p w14:paraId="4AD8121D" w14:textId="77777777" w:rsidR="00D00539" w:rsidRDefault="00D00539" w:rsidP="00034F69">
      <w:r>
        <w:rPr>
          <w:rFonts w:hint="eastAsia"/>
        </w:rPr>
        <w:t>차이점은 다음과 같다.</w:t>
      </w:r>
    </w:p>
    <w:p w14:paraId="152EE42F" w14:textId="77777777" w:rsidR="00DA0AD9" w:rsidRDefault="00D00539" w:rsidP="00034F6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위 코드는 </w:t>
      </w:r>
      <w:r>
        <w:t xml:space="preserve">id, name </w:t>
      </w:r>
      <w:r>
        <w:rPr>
          <w:rFonts w:hint="eastAsia"/>
        </w:rPr>
        <w:t xml:space="preserve">이름의 </w:t>
      </w:r>
      <w:r>
        <w:t>request parameter</w:t>
      </w:r>
      <w:r>
        <w:rPr>
          <w:rFonts w:hint="eastAsia"/>
        </w:rPr>
        <w:t>가 없어도</w:t>
      </w:r>
      <w:r w:rsidR="00DA0AD9">
        <w:rPr>
          <w:rFonts w:hint="eastAsia"/>
        </w:rPr>
        <w:t>,</w:t>
      </w:r>
    </w:p>
    <w:p w14:paraId="290480C2" w14:textId="0FD7C7A3" w:rsidR="00D00539" w:rsidRDefault="00DA0AD9" w:rsidP="00034F69">
      <w:r>
        <w:t xml:space="preserve">    </w:t>
      </w:r>
      <w:r w:rsidR="00D00539">
        <w:rPr>
          <w:rFonts w:hint="eastAsia"/>
        </w:rPr>
        <w:t xml:space="preserve"> </w:t>
      </w:r>
      <w:r w:rsidR="00D00539">
        <w:t xml:space="preserve">400 Bad request </w:t>
      </w:r>
      <w:r w:rsidR="00D00539">
        <w:rPr>
          <w:rFonts w:hint="eastAsia"/>
        </w:rPr>
        <w:t>에러가 발생하지 않고,</w:t>
      </w:r>
    </w:p>
    <w:p w14:paraId="788D9318" w14:textId="45372119" w:rsidR="00D00539" w:rsidRDefault="00DA0AD9" w:rsidP="00034F69">
      <w:r>
        <w:t xml:space="preserve">     </w:t>
      </w:r>
      <w:r>
        <w:rPr>
          <w:rFonts w:hint="eastAsia"/>
        </w:rPr>
        <w:t>액</w:t>
      </w:r>
      <w:r w:rsidR="00D00539">
        <w:rPr>
          <w:rFonts w:hint="eastAsia"/>
        </w:rPr>
        <w:t xml:space="preserve">션 메소드 파라미터 변수에 </w:t>
      </w:r>
      <w:r w:rsidR="00D00539">
        <w:t xml:space="preserve">null </w:t>
      </w:r>
      <w:r w:rsidR="00D00539">
        <w:rPr>
          <w:rFonts w:hint="eastAsia"/>
        </w:rPr>
        <w:t>값이 대입된다.</w:t>
      </w:r>
    </w:p>
    <w:p w14:paraId="1C77425E" w14:textId="6EFD8CA1" w:rsidR="00F8295B" w:rsidRDefault="00F8295B" w:rsidP="00034F69"/>
    <w:p w14:paraId="1008E072" w14:textId="77777777" w:rsidR="00DA0AD9" w:rsidRDefault="00DA0AD9" w:rsidP="00034F69"/>
    <w:p w14:paraId="6C97EFC3" w14:textId="4E7C98F3" w:rsidR="00584369" w:rsidRDefault="00791918" w:rsidP="00034F69">
      <w:r>
        <w:rPr>
          <w:rFonts w:hint="eastAsia"/>
        </w:rPr>
        <w:t xml:space="preserve">옛날 </w:t>
      </w:r>
      <w:r w:rsidR="00523067">
        <w:t>Java</w:t>
      </w:r>
      <w:r w:rsidR="00523067">
        <w:rPr>
          <w:rFonts w:hint="eastAsia"/>
        </w:rPr>
        <w:t xml:space="preserve">에서는 컴파일된 결과 </w:t>
      </w:r>
      <w:r w:rsidR="00523067">
        <w:t>bytecode</w:t>
      </w:r>
      <w:r w:rsidR="00523067">
        <w:rPr>
          <w:rFonts w:hint="eastAsia"/>
        </w:rPr>
        <w:t xml:space="preserve">에서 파라미터 변수와 지역 변수 이름이 </w:t>
      </w:r>
      <w:r w:rsidR="00F8295B">
        <w:rPr>
          <w:rFonts w:hint="eastAsia"/>
        </w:rPr>
        <w:t>제거되었다.</w:t>
      </w:r>
    </w:p>
    <w:p w14:paraId="13B7331C" w14:textId="484C919B" w:rsidR="00B3099B" w:rsidRDefault="00F8295B" w:rsidP="00034F69">
      <w:r>
        <w:rPr>
          <w:rFonts w:hint="eastAsia"/>
        </w:rPr>
        <w:t xml:space="preserve">그래서 파라미터 변수 이름과 일치하는 </w:t>
      </w:r>
      <w:r>
        <w:t>request parameter</w:t>
      </w:r>
      <w:r>
        <w:rPr>
          <w:rFonts w:hint="eastAsia"/>
        </w:rPr>
        <w:t>를 찾는 것이 가능하지 않</w:t>
      </w:r>
      <w:r w:rsidR="00B3099B">
        <w:rPr>
          <w:rFonts w:hint="eastAsia"/>
        </w:rPr>
        <w:t>아서,</w:t>
      </w:r>
    </w:p>
    <w:p w14:paraId="3C7AD06F" w14:textId="6EE88EF1" w:rsidR="00B3099B" w:rsidRDefault="00B3099B" w:rsidP="00034F69">
      <w:r>
        <w:rPr>
          <w:rFonts w:hint="eastAsia"/>
        </w:rPr>
        <w:t>찾을 이름을 적어주기 위한 @</w:t>
      </w:r>
      <w:r>
        <w:t xml:space="preserve">RequestParam </w:t>
      </w:r>
      <w:r>
        <w:rPr>
          <w:rFonts w:hint="eastAsia"/>
        </w:rPr>
        <w:t>애너테이션이 꼭 필요했다.</w:t>
      </w:r>
    </w:p>
    <w:p w14:paraId="6AC09B66" w14:textId="0E2ABA3E" w:rsidR="00B3099B" w:rsidRDefault="00B3099B" w:rsidP="00034F69"/>
    <w:p w14:paraId="5343FCE7" w14:textId="4D3275A3" w:rsidR="006122C5" w:rsidRDefault="006122C5" w:rsidP="006122C5">
      <w:r>
        <w:t>Java</w:t>
      </w:r>
      <w:r w:rsidR="001C137A">
        <w:t xml:space="preserve"> 8</w:t>
      </w:r>
      <w:r w:rsidR="001C137A">
        <w:rPr>
          <w:rFonts w:hint="eastAsia"/>
        </w:rPr>
        <w:t>부터는</w:t>
      </w:r>
      <w:r>
        <w:rPr>
          <w:rFonts w:hint="eastAsia"/>
        </w:rPr>
        <w:t xml:space="preserve"> 컴파일된 결과 </w:t>
      </w:r>
      <w:r>
        <w:t>bytecode</w:t>
      </w:r>
      <w:r>
        <w:rPr>
          <w:rFonts w:hint="eastAsia"/>
        </w:rPr>
        <w:t>에서 파라미터 변수와 지역 변수 이름이 남아있다.</w:t>
      </w:r>
    </w:p>
    <w:p w14:paraId="30B286E5" w14:textId="0B8D788B" w:rsidR="006122C5" w:rsidRDefault="006122C5" w:rsidP="006122C5">
      <w:r>
        <w:rPr>
          <w:rFonts w:hint="eastAsia"/>
        </w:rPr>
        <w:t xml:space="preserve">그래서 파라미터 변수 이름과 일치하는 </w:t>
      </w:r>
      <w:r>
        <w:t>request parameter</w:t>
      </w:r>
      <w:r>
        <w:rPr>
          <w:rFonts w:hint="eastAsia"/>
        </w:rPr>
        <w:t>를 찾는 것이 가능하다.</w:t>
      </w:r>
    </w:p>
    <w:p w14:paraId="4D562E82" w14:textId="0133A1D6" w:rsidR="006122C5" w:rsidRDefault="006122C5" w:rsidP="006122C5"/>
    <w:p w14:paraId="420EBB4B" w14:textId="3EA80C32" w:rsidR="00BA752C" w:rsidRDefault="00005D95" w:rsidP="00034F69">
      <w:r>
        <w:rPr>
          <w:rFonts w:hint="eastAsia"/>
        </w:rPr>
        <w:t xml:space="preserve">서버에서는 </w:t>
      </w:r>
      <w:r w:rsidR="00594E00">
        <w:rPr>
          <w:rFonts w:hint="eastAsia"/>
        </w:rPr>
        <w:t xml:space="preserve">아직도 </w:t>
      </w:r>
      <w:r>
        <w:rPr>
          <w:rFonts w:hint="eastAsia"/>
        </w:rPr>
        <w:t>J</w:t>
      </w:r>
      <w:r>
        <w:t xml:space="preserve">ava 7 </w:t>
      </w:r>
      <w:r>
        <w:rPr>
          <w:rFonts w:hint="eastAsia"/>
        </w:rPr>
        <w:t>이하의 환경</w:t>
      </w:r>
      <w:r w:rsidR="00594E00">
        <w:rPr>
          <w:rFonts w:hint="eastAsia"/>
        </w:rPr>
        <w:t>을 사용</w:t>
      </w:r>
      <w:r w:rsidR="00EA2E08">
        <w:rPr>
          <w:rFonts w:hint="eastAsia"/>
        </w:rPr>
        <w:t xml:space="preserve">하는 경우가 </w:t>
      </w:r>
      <w:r w:rsidR="00594E00">
        <w:rPr>
          <w:rFonts w:hint="eastAsia"/>
        </w:rPr>
        <w:t>있다.</w:t>
      </w:r>
    </w:p>
    <w:p w14:paraId="20476091" w14:textId="35FD27ED" w:rsidR="00594E00" w:rsidRDefault="00594E00" w:rsidP="00034F69">
      <w:r>
        <w:rPr>
          <w:rFonts w:hint="eastAsia"/>
        </w:rPr>
        <w:t xml:space="preserve">이 경우에 </w:t>
      </w:r>
      <w:r>
        <w:t>@RequestParam</w:t>
      </w:r>
      <w:r>
        <w:rPr>
          <w:rFonts w:hint="eastAsia"/>
        </w:rPr>
        <w:t>을 생략</w:t>
      </w:r>
      <w:r w:rsidR="00AF7610">
        <w:rPr>
          <w:rFonts w:hint="eastAsia"/>
        </w:rPr>
        <w:t>할 수 없다.</w:t>
      </w:r>
    </w:p>
    <w:p w14:paraId="2031D082" w14:textId="3218C226" w:rsidR="00AF7610" w:rsidRDefault="00AF7610" w:rsidP="00034F69"/>
    <w:p w14:paraId="7ADD0B1C" w14:textId="77777777" w:rsidR="00AF7610" w:rsidRDefault="00AF7610" w:rsidP="00034F69"/>
    <w:p w14:paraId="19D13C5F" w14:textId="4E1DBF0A" w:rsidR="006122C5" w:rsidRDefault="001F4519" w:rsidP="001F4519">
      <w:pPr>
        <w:pStyle w:val="Heading2"/>
      </w:pPr>
      <w:bookmarkStart w:id="26" w:name="_Toc51348028"/>
      <w:r>
        <w:rPr>
          <w:rFonts w:hint="eastAsia"/>
        </w:rPr>
        <w:t xml:space="preserve">실행 </w:t>
      </w:r>
      <w:r>
        <w:t>#4</w:t>
      </w:r>
      <w:bookmarkEnd w:id="26"/>
    </w:p>
    <w:p w14:paraId="6636B67A" w14:textId="4A2366B1" w:rsidR="001F4519" w:rsidRDefault="000658D4" w:rsidP="000658D4">
      <w:pPr>
        <w:pStyle w:val="Heading3"/>
      </w:pPr>
      <w:r w:rsidRPr="000658D4">
        <w:t>http://localhost:8088/first/test3?id=3&amp;name=%ED%99%8D%EA%B8%B8%EB%8F%99</w:t>
      </w:r>
    </w:p>
    <w:p w14:paraId="0539C5A1" w14:textId="47035930" w:rsidR="001F4519" w:rsidRPr="001F4519" w:rsidRDefault="001F4519" w:rsidP="001F4519">
      <w:r>
        <w:rPr>
          <w:noProof/>
        </w:rPr>
        <w:drawing>
          <wp:inline distT="0" distB="0" distL="0" distR="0" wp14:anchorId="66816F43" wp14:editId="0E963B9A">
            <wp:extent cx="6038850" cy="202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A316" w14:textId="40E6982D" w:rsidR="006122C5" w:rsidRDefault="006122C5" w:rsidP="00034F69"/>
    <w:p w14:paraId="6968C34C" w14:textId="27544D5E" w:rsidR="003C423A" w:rsidRDefault="003C423A" w:rsidP="003C423A">
      <w:pPr>
        <w:pStyle w:val="Heading3"/>
      </w:pPr>
      <w:r w:rsidRPr="000658D4">
        <w:lastRenderedPageBreak/>
        <w:t>http://localhost:8088/first/test3</w:t>
      </w:r>
    </w:p>
    <w:p w14:paraId="6828E9BC" w14:textId="22673708" w:rsidR="003C423A" w:rsidRPr="003C423A" w:rsidRDefault="004E4D81" w:rsidP="003C423A">
      <w:r w:rsidRPr="004E4D81">
        <w:rPr>
          <w:noProof/>
        </w:rPr>
        <w:drawing>
          <wp:inline distT="0" distB="0" distL="0" distR="0" wp14:anchorId="6CB6E4D4" wp14:editId="144EFAE9">
            <wp:extent cx="6645910" cy="2287905"/>
            <wp:effectExtent l="19050" t="19050" r="2159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7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801332" w14:textId="3D6D35A3" w:rsidR="00A37E4E" w:rsidRDefault="00A37E4E" w:rsidP="00034F69"/>
    <w:p w14:paraId="366D5C26" w14:textId="437C7517" w:rsidR="006122C5" w:rsidRDefault="00A37E4E" w:rsidP="00034F69">
      <w:r>
        <w:t>request parameter</w:t>
      </w:r>
      <w:r>
        <w:rPr>
          <w:rFonts w:hint="eastAsia"/>
        </w:rPr>
        <w:t xml:space="preserve">에 </w:t>
      </w:r>
      <w:r>
        <w:t xml:space="preserve">'id' </w:t>
      </w:r>
      <w:r>
        <w:rPr>
          <w:rFonts w:hint="eastAsia"/>
        </w:rPr>
        <w:t>이름의 값이 없어서,</w:t>
      </w:r>
      <w:r>
        <w:t xml:space="preserve"> </w:t>
      </w:r>
      <w:r>
        <w:rPr>
          <w:rFonts w:hint="eastAsia"/>
        </w:rPr>
        <w:t>i</w:t>
      </w:r>
      <w:r>
        <w:t xml:space="preserve">nt id </w:t>
      </w:r>
      <w:r>
        <w:rPr>
          <w:rFonts w:hint="eastAsia"/>
        </w:rPr>
        <w:t xml:space="preserve">변수에 </w:t>
      </w:r>
      <w:r>
        <w:t xml:space="preserve">null </w:t>
      </w:r>
      <w:r>
        <w:rPr>
          <w:rFonts w:hint="eastAsia"/>
        </w:rPr>
        <w:t>을 대입해야 하는데,</w:t>
      </w:r>
    </w:p>
    <w:p w14:paraId="18A4D79D" w14:textId="43EEBB6A" w:rsidR="00A37E4E" w:rsidRDefault="006D13EE" w:rsidP="00034F69"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 xml:space="preserve">변수에 </w:t>
      </w:r>
      <w:r>
        <w:t xml:space="preserve">null </w:t>
      </w:r>
      <w:r>
        <w:rPr>
          <w:rFonts w:hint="eastAsia"/>
        </w:rPr>
        <w:t xml:space="preserve">을 대입할 수 없으므로 </w:t>
      </w:r>
      <w:r>
        <w:t xml:space="preserve">500 Internal Server Error </w:t>
      </w:r>
      <w:r>
        <w:rPr>
          <w:rFonts w:hint="eastAsia"/>
        </w:rPr>
        <w:t>발생</w:t>
      </w:r>
    </w:p>
    <w:p w14:paraId="3898BA8F" w14:textId="5639CCC0" w:rsidR="006D13EE" w:rsidRDefault="006D13EE" w:rsidP="00034F69"/>
    <w:p w14:paraId="0270C290" w14:textId="77777777" w:rsidR="006D13EE" w:rsidRDefault="006D13EE" w:rsidP="00034F69"/>
    <w:p w14:paraId="4BFA1937" w14:textId="77777777" w:rsidR="00A37E4E" w:rsidRDefault="00A37E4E" w:rsidP="00034F69"/>
    <w:p w14:paraId="32A01CFA" w14:textId="77777777" w:rsidR="00A37E4E" w:rsidRPr="00034F69" w:rsidRDefault="00A37E4E" w:rsidP="00034F69"/>
    <w:p w14:paraId="02E68D75" w14:textId="61CD8397" w:rsidR="00AB2FDC" w:rsidRDefault="00AB2FD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43E19A4" w14:textId="0A98468A" w:rsidR="00AB2FDC" w:rsidRDefault="00AB2FDC" w:rsidP="00AB2FDC">
      <w:pPr>
        <w:pStyle w:val="Heading1"/>
      </w:pPr>
      <w:bookmarkStart w:id="27" w:name="_Toc51348029"/>
      <w:r>
        <w:rPr>
          <w:rFonts w:hint="eastAsia"/>
        </w:rPr>
        <w:lastRenderedPageBreak/>
        <w:t>S</w:t>
      </w:r>
      <w:r>
        <w:t>econdController</w:t>
      </w:r>
      <w:bookmarkEnd w:id="27"/>
    </w:p>
    <w:p w14:paraId="0ED6E14C" w14:textId="50FE6659" w:rsidR="00105A8B" w:rsidRDefault="00105A8B" w:rsidP="00105A8B"/>
    <w:p w14:paraId="639AD40B" w14:textId="77777777" w:rsidR="00105A8B" w:rsidRDefault="00105A8B" w:rsidP="00105A8B">
      <w:pPr>
        <w:pStyle w:val="Heading2"/>
      </w:pPr>
      <w:bookmarkStart w:id="28" w:name="_Toc51348030"/>
      <w:r>
        <w:rPr>
          <w:rFonts w:hint="eastAsia"/>
        </w:rPr>
        <w:t>r</w:t>
      </w:r>
      <w:r>
        <w:t xml:space="preserve">equest paramter </w:t>
      </w:r>
      <w:r>
        <w:rPr>
          <w:rFonts w:hint="eastAsia"/>
        </w:rPr>
        <w:t>형변환</w:t>
      </w:r>
      <w:bookmarkEnd w:id="28"/>
    </w:p>
    <w:p w14:paraId="45C59345" w14:textId="77777777" w:rsidR="00105A8B" w:rsidRDefault="00105A8B" w:rsidP="00105A8B"/>
    <w:p w14:paraId="47AF9FC6" w14:textId="77777777" w:rsidR="00105A8B" w:rsidRDefault="00105A8B" w:rsidP="00105A8B">
      <w:pPr>
        <w:pStyle w:val="Heading3"/>
      </w:pPr>
      <w:r>
        <w:rPr>
          <w:rFonts w:hint="eastAsia"/>
        </w:rPr>
        <w:t>S</w:t>
      </w:r>
      <w:r>
        <w:t>ring</w:t>
      </w:r>
    </w:p>
    <w:p w14:paraId="37914360" w14:textId="77777777" w:rsidR="00105A8B" w:rsidRDefault="00105A8B" w:rsidP="00105A8B">
      <w:r>
        <w:rPr>
          <w:rFonts w:hint="eastAsia"/>
        </w:rPr>
        <w:t>r</w:t>
      </w:r>
      <w:r>
        <w:t xml:space="preserve">equest parameter </w:t>
      </w:r>
      <w:r>
        <w:rPr>
          <w:rFonts w:hint="eastAsia"/>
        </w:rPr>
        <w:t>값은 기본적으로 문자열 텍스트로 전달된다.</w:t>
      </w:r>
    </w:p>
    <w:p w14:paraId="5AD2888C" w14:textId="77777777" w:rsidR="00105A8B" w:rsidRDefault="00105A8B" w:rsidP="00105A8B"/>
    <w:p w14:paraId="59CD586C" w14:textId="77777777" w:rsidR="00105A8B" w:rsidRDefault="00105A8B" w:rsidP="00105A8B">
      <w:r>
        <w:rPr>
          <w:rFonts w:hint="eastAsia"/>
        </w:rPr>
        <w:t xml:space="preserve">액션 메소드의 파라미터 타입이 </w:t>
      </w:r>
      <w:r>
        <w:t xml:space="preserve">String </w:t>
      </w:r>
      <w:r>
        <w:rPr>
          <w:rFonts w:hint="eastAsia"/>
        </w:rPr>
        <w:t>이라면,</w:t>
      </w:r>
      <w:r>
        <w:t xml:space="preserve"> </w:t>
      </w:r>
      <w:r>
        <w:rPr>
          <w:rFonts w:hint="eastAsia"/>
        </w:rPr>
        <w:t>형변환이 필요없다.</w:t>
      </w:r>
    </w:p>
    <w:p w14:paraId="35C600D9" w14:textId="77777777" w:rsidR="00105A8B" w:rsidRDefault="00105A8B" w:rsidP="00105A8B">
      <w:r>
        <w:rPr>
          <w:rFonts w:hint="eastAsia"/>
        </w:rPr>
        <w:t>r</w:t>
      </w:r>
      <w:r>
        <w:t xml:space="preserve">equest paramter </w:t>
      </w:r>
      <w:r>
        <w:rPr>
          <w:rFonts w:hint="eastAsia"/>
        </w:rPr>
        <w:t>값도 문자열이기 때문이다.</w:t>
      </w:r>
    </w:p>
    <w:p w14:paraId="081B67F7" w14:textId="77777777" w:rsidR="00105A8B" w:rsidRDefault="00105A8B" w:rsidP="00105A8B"/>
    <w:p w14:paraId="1E702E1F" w14:textId="77777777" w:rsidR="00105A8B" w:rsidRPr="00651005" w:rsidRDefault="00105A8B" w:rsidP="00105A8B">
      <w:pPr>
        <w:pStyle w:val="Heading3"/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</w:p>
    <w:p w14:paraId="50A6285D" w14:textId="77777777" w:rsidR="00105A8B" w:rsidRDefault="00105A8B" w:rsidP="00105A8B">
      <w:r>
        <w:rPr>
          <w:rFonts w:hint="eastAsia"/>
        </w:rPr>
        <w:t>r</w:t>
      </w:r>
      <w:r>
        <w:t xml:space="preserve">equest paramter </w:t>
      </w:r>
      <w:r>
        <w:rPr>
          <w:rFonts w:hint="eastAsia"/>
        </w:rPr>
        <w:t>값이 액션 메소드의 파라미터 변수에 대입될 때,</w:t>
      </w:r>
      <w:r>
        <w:t xml:space="preserve"> </w:t>
      </w:r>
    </w:p>
    <w:p w14:paraId="11674E1B" w14:textId="2C20227A" w:rsidR="00105A8B" w:rsidRDefault="00105A8B" w:rsidP="00105A8B">
      <w:r>
        <w:rPr>
          <w:rFonts w:hint="eastAsia"/>
        </w:rPr>
        <w:t>파라미터 변수의 타입이 기본자료형(</w:t>
      </w:r>
      <w:r>
        <w:t>byte, int, long, float, double, boolean</w:t>
      </w:r>
      <w:r w:rsidR="00445365">
        <w:t>, char</w:t>
      </w:r>
      <w:r>
        <w:t>)</w:t>
      </w:r>
      <w:r>
        <w:rPr>
          <w:rFonts w:hint="eastAsia"/>
        </w:rPr>
        <w:t>이라면,</w:t>
      </w:r>
    </w:p>
    <w:p w14:paraId="432C1EE0" w14:textId="77777777" w:rsidR="00105A8B" w:rsidRDefault="00105A8B" w:rsidP="00105A8B">
      <w:r>
        <w:rPr>
          <w:rFonts w:hint="eastAsia"/>
        </w:rPr>
        <w:t>자동으로 형변환 된다.</w:t>
      </w:r>
    </w:p>
    <w:p w14:paraId="0EA952A4" w14:textId="77777777" w:rsidR="00105A8B" w:rsidRDefault="00105A8B" w:rsidP="00105A8B"/>
    <w:p w14:paraId="10D41A33" w14:textId="77777777" w:rsidR="00105A8B" w:rsidRDefault="00105A8B" w:rsidP="00105A8B">
      <w:r>
        <w:rPr>
          <w:rFonts w:hint="eastAsia"/>
        </w:rPr>
        <w:t>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5A8B" w14:paraId="29EDBD87" w14:textId="77777777" w:rsidTr="00B616F2">
        <w:tc>
          <w:tcPr>
            <w:tcW w:w="10456" w:type="dxa"/>
          </w:tcPr>
          <w:p w14:paraId="33FDC7FB" w14:textId="77777777" w:rsidR="00105A8B" w:rsidRDefault="00105A8B" w:rsidP="00B616F2">
            <w:r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"weight"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double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weight</w:t>
            </w:r>
          </w:p>
        </w:tc>
      </w:tr>
    </w:tbl>
    <w:p w14:paraId="208CB99D" w14:textId="77777777" w:rsidR="00105A8B" w:rsidRDefault="00105A8B" w:rsidP="00105A8B"/>
    <w:p w14:paraId="046AEC76" w14:textId="2F095A98" w:rsidR="001F3435" w:rsidRDefault="001F3435" w:rsidP="001F3435">
      <w:pPr>
        <w:pStyle w:val="Heading3"/>
      </w:pPr>
      <w:r>
        <w:rPr>
          <w:rFonts w:hint="eastAsia"/>
        </w:rPr>
        <w:t>기타</w:t>
      </w:r>
    </w:p>
    <w:p w14:paraId="66C3A370" w14:textId="77777777" w:rsidR="00204547" w:rsidRDefault="00105A8B" w:rsidP="00105A8B">
      <w:r>
        <w:rPr>
          <w:rFonts w:hint="eastAsia"/>
        </w:rPr>
        <w:t>액션 메소드의 파라미터 타입이</w:t>
      </w:r>
      <w:r w:rsidR="00204547">
        <w:rPr>
          <w:rFonts w:hint="eastAsia"/>
        </w:rPr>
        <w:t>,</w:t>
      </w:r>
    </w:p>
    <w:p w14:paraId="7F1F3BFA" w14:textId="77777777" w:rsidR="00204547" w:rsidRDefault="00105A8B" w:rsidP="00105A8B">
      <w:r>
        <w:t>String</w:t>
      </w:r>
      <w:r>
        <w:rPr>
          <w:rFonts w:hint="eastAsia"/>
        </w:rPr>
        <w:t>도 아니고,</w:t>
      </w:r>
      <w:r>
        <w:t xml:space="preserve"> </w:t>
      </w:r>
      <w:r>
        <w:rPr>
          <w:rFonts w:hint="eastAsia"/>
        </w:rPr>
        <w:t>기본 자료형도 아니라면,</w:t>
      </w:r>
      <w:r w:rsidR="00204547">
        <w:t xml:space="preserve"> </w:t>
      </w:r>
      <w:r w:rsidR="001A75AF">
        <w:rPr>
          <w:rFonts w:hint="eastAsia"/>
        </w:rPr>
        <w:t xml:space="preserve">즉 객체라면, </w:t>
      </w:r>
    </w:p>
    <w:p w14:paraId="5475E98D" w14:textId="392FF037" w:rsidR="00105A8B" w:rsidRDefault="00105A8B" w:rsidP="00105A8B">
      <w:r>
        <w:rPr>
          <w:rFonts w:hint="eastAsia"/>
        </w:rPr>
        <w:t>자동 형변환이 되지 않는다.</w:t>
      </w:r>
    </w:p>
    <w:p w14:paraId="4A8DA575" w14:textId="77777777" w:rsidR="00105A8B" w:rsidRDefault="00105A8B" w:rsidP="00105A8B"/>
    <w:p w14:paraId="37114E2C" w14:textId="77777777" w:rsidR="00105A8B" w:rsidRDefault="00105A8B" w:rsidP="00105A8B"/>
    <w:p w14:paraId="2DF0D191" w14:textId="77777777" w:rsidR="00105A8B" w:rsidRDefault="00105A8B" w:rsidP="00105A8B">
      <w:pPr>
        <w:pStyle w:val="Heading2"/>
      </w:pPr>
      <w:bookmarkStart w:id="29" w:name="_Toc51348031"/>
      <w:r>
        <w:rPr>
          <w:rFonts w:hint="eastAsia"/>
        </w:rPr>
        <w:t>@</w:t>
      </w:r>
      <w:r>
        <w:t>DateTimeFormat</w:t>
      </w:r>
      <w:bookmarkEnd w:id="29"/>
    </w:p>
    <w:p w14:paraId="0AA46A84" w14:textId="77777777" w:rsidR="00105A8B" w:rsidRDefault="00105A8B" w:rsidP="00105A8B">
      <w:r>
        <w:rPr>
          <w:rFonts w:hint="eastAsia"/>
        </w:rPr>
        <w:t xml:space="preserve">액션 메소드의 파라미터 타입이 </w:t>
      </w:r>
      <w:r>
        <w:t xml:space="preserve">Date </w:t>
      </w:r>
      <w:r>
        <w:rPr>
          <w:rFonts w:hint="eastAsia"/>
        </w:rPr>
        <w:t>인 경우에,</w:t>
      </w:r>
      <w:r>
        <w:t xml:space="preserve"> </w:t>
      </w:r>
      <w:r>
        <w:rPr>
          <w:rFonts w:hint="eastAsia"/>
        </w:rPr>
        <w:t>r</w:t>
      </w:r>
      <w:r>
        <w:t xml:space="preserve">equest paramter </w:t>
      </w:r>
      <w:r>
        <w:rPr>
          <w:rFonts w:hint="eastAsia"/>
        </w:rPr>
        <w:t>값이 형변환되어 대입될 수 있으려면</w:t>
      </w:r>
    </w:p>
    <w:p w14:paraId="6096FE54" w14:textId="77777777" w:rsidR="00105A8B" w:rsidRDefault="00105A8B" w:rsidP="00105A8B">
      <w:r>
        <w:rPr>
          <w:rFonts w:hint="eastAsia"/>
        </w:rPr>
        <w:t>@</w:t>
      </w:r>
      <w:r>
        <w:t xml:space="preserve">DateTimeFormat </w:t>
      </w:r>
      <w:r>
        <w:rPr>
          <w:rFonts w:hint="eastAsia"/>
        </w:rPr>
        <w:t>애너테이션이 필요하다.</w:t>
      </w:r>
    </w:p>
    <w:p w14:paraId="1BA7B515" w14:textId="77777777" w:rsidR="00105A8B" w:rsidRDefault="00105A8B" w:rsidP="00105A8B"/>
    <w:p w14:paraId="0BDAB4EF" w14:textId="77777777" w:rsidR="00105A8B" w:rsidRDefault="00105A8B" w:rsidP="00105A8B">
      <w:r>
        <w:rPr>
          <w:rFonts w:hint="eastAsia"/>
        </w:rPr>
        <w:t>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5A8B" w14:paraId="3FDA8FEE" w14:textId="77777777" w:rsidTr="00B616F2">
        <w:tc>
          <w:tcPr>
            <w:tcW w:w="10456" w:type="dxa"/>
          </w:tcPr>
          <w:p w14:paraId="605BE12E" w14:textId="77777777" w:rsidR="00105A8B" w:rsidRDefault="00105A8B" w:rsidP="00B616F2">
            <w:r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"birthday"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46464"/>
                <w:kern w:val="0"/>
                <w:szCs w:val="20"/>
              </w:rPr>
              <w:t>@DateTimeFormat</w:t>
            </w:r>
            <w:r>
              <w:rPr>
                <w:rFonts w:cs="굴림체"/>
                <w:color w:val="000000"/>
                <w:kern w:val="0"/>
                <w:szCs w:val="20"/>
              </w:rPr>
              <w:t>(pattern=</w:t>
            </w:r>
            <w:r>
              <w:rPr>
                <w:rFonts w:cs="굴림체"/>
                <w:color w:val="2A00FF"/>
                <w:kern w:val="0"/>
                <w:szCs w:val="20"/>
              </w:rPr>
              <w:t>"yyyy-MM-dd"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Date </w:t>
            </w:r>
            <w:r>
              <w:rPr>
                <w:rFonts w:cs="굴림체"/>
                <w:color w:val="6A3E3E"/>
                <w:kern w:val="0"/>
                <w:szCs w:val="20"/>
              </w:rPr>
              <w:t>birthday</w:t>
            </w:r>
          </w:p>
        </w:tc>
      </w:tr>
    </w:tbl>
    <w:p w14:paraId="3ED07EB8" w14:textId="77777777" w:rsidR="00105A8B" w:rsidRDefault="00105A8B" w:rsidP="00105A8B">
      <w:r>
        <w:rPr>
          <w:rFonts w:hint="eastAsia"/>
        </w:rPr>
        <w:t>b</w:t>
      </w:r>
      <w:r>
        <w:t>irthda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 xml:space="preserve">이름의 </w:t>
      </w:r>
      <w:r>
        <w:t xml:space="preserve">request paramter </w:t>
      </w:r>
      <w:r>
        <w:rPr>
          <w:rFonts w:hint="eastAsia"/>
        </w:rPr>
        <w:t xml:space="preserve">값이, </w:t>
      </w:r>
      <w:r>
        <w:t xml:space="preserve">Date </w:t>
      </w:r>
      <w:r>
        <w:rPr>
          <w:rFonts w:hint="eastAsia"/>
        </w:rPr>
        <w:t>타입으로 형변환되어,</w:t>
      </w:r>
      <w:r>
        <w:t xml:space="preserve"> birthday </w:t>
      </w:r>
      <w:r>
        <w:rPr>
          <w:rFonts w:hint="eastAsia"/>
        </w:rPr>
        <w:t>파라미터 변수에 대입된다.</w:t>
      </w:r>
    </w:p>
    <w:p w14:paraId="5F9A29D7" w14:textId="77777777" w:rsidR="00105A8B" w:rsidRDefault="00105A8B" w:rsidP="00105A8B">
      <w:r>
        <w:rPr>
          <w:rFonts w:hint="eastAsia"/>
        </w:rPr>
        <w:t xml:space="preserve">이때 </w:t>
      </w:r>
      <w:r>
        <w:t xml:space="preserve">request paramter </w:t>
      </w:r>
      <w:r>
        <w:rPr>
          <w:rFonts w:hint="eastAsia"/>
        </w:rPr>
        <w:t xml:space="preserve">값이 </w:t>
      </w:r>
      <w:r>
        <w:t xml:space="preserve">"yyyy-MM-dd" </w:t>
      </w:r>
      <w:r>
        <w:rPr>
          <w:rFonts w:hint="eastAsia"/>
        </w:rPr>
        <w:t>패턴이 아니라면 형변환 에러가 발생한다.</w:t>
      </w:r>
    </w:p>
    <w:p w14:paraId="4AA932EE" w14:textId="1F248E0F" w:rsidR="00105A8B" w:rsidRDefault="00105A8B" w:rsidP="00105A8B">
      <w:r>
        <w:rPr>
          <w:rFonts w:hint="eastAsia"/>
        </w:rPr>
        <w:t>(</w:t>
      </w:r>
      <w:r>
        <w:t>HTTP status 400 Bad Request)</w:t>
      </w:r>
    </w:p>
    <w:p w14:paraId="586A991C" w14:textId="2CBEAE68" w:rsidR="00105A8B" w:rsidRDefault="00105A8B" w:rsidP="00105A8B"/>
    <w:p w14:paraId="2A358E3F" w14:textId="20B709DC" w:rsidR="00AE2644" w:rsidRDefault="00AE264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C09EBD3" w14:textId="1A866FBA" w:rsidR="00035D53" w:rsidRDefault="00035D53" w:rsidP="00035D53">
      <w:pPr>
        <w:pStyle w:val="Heading2"/>
      </w:pPr>
      <w:bookmarkStart w:id="30" w:name="_Toc51348032"/>
      <w:r>
        <w:rPr>
          <w:rFonts w:hint="eastAsia"/>
        </w:rPr>
        <w:lastRenderedPageBreak/>
        <w:t>액션 메소드의 파라미터가 객체</w:t>
      </w:r>
      <w:bookmarkEnd w:id="30"/>
    </w:p>
    <w:p w14:paraId="045E0585" w14:textId="77777777" w:rsidR="008813F8" w:rsidRDefault="008813F8" w:rsidP="00035D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13F8" w14:paraId="2933B2E2" w14:textId="77777777" w:rsidTr="008813F8">
        <w:tc>
          <w:tcPr>
            <w:tcW w:w="10456" w:type="dxa"/>
          </w:tcPr>
          <w:p w14:paraId="3F6243BF" w14:textId="77777777" w:rsidR="008813F8" w:rsidRDefault="008813F8" w:rsidP="008813F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"test3"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60C8414" w14:textId="2606654F" w:rsidR="008813F8" w:rsidRPr="008813F8" w:rsidRDefault="008813F8" w:rsidP="008813F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test3(Model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Person </w:t>
            </w:r>
            <w:r>
              <w:rPr>
                <w:rFonts w:cs="굴림체"/>
                <w:color w:val="6A3E3E"/>
                <w:kern w:val="0"/>
                <w:szCs w:val="20"/>
              </w:rPr>
              <w:t>person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</w:tc>
      </w:tr>
    </w:tbl>
    <w:p w14:paraId="55CB0683" w14:textId="0BB81692" w:rsidR="008813F8" w:rsidRPr="006561B3" w:rsidRDefault="006561B3" w:rsidP="00035D53">
      <w:r>
        <w:t xml:space="preserve">test3 </w:t>
      </w:r>
      <w:r>
        <w:rPr>
          <w:rFonts w:hint="eastAsia"/>
        </w:rPr>
        <w:t xml:space="preserve">액션 메소드의 파라미터가 </w:t>
      </w:r>
      <w:r>
        <w:t xml:space="preserve">Person </w:t>
      </w:r>
      <w:r>
        <w:rPr>
          <w:rFonts w:hint="eastAsia"/>
        </w:rPr>
        <w:t>객체이다.</w:t>
      </w:r>
    </w:p>
    <w:p w14:paraId="73546A3D" w14:textId="4148F59A" w:rsidR="00035D53" w:rsidRDefault="00035D53" w:rsidP="00035D53"/>
    <w:p w14:paraId="2702DC47" w14:textId="2831FCAC" w:rsidR="00AE2644" w:rsidRDefault="00AE2644" w:rsidP="00AE2644">
      <w:pPr>
        <w:pStyle w:val="Heading3"/>
      </w:pPr>
      <w:r>
        <w:rPr>
          <w:rFonts w:hint="eastAsia"/>
        </w:rPr>
        <w:t>r</w:t>
      </w:r>
      <w:r>
        <w:t xml:space="preserve">equest paramter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</w:p>
    <w:p w14:paraId="63E9945D" w14:textId="77777777" w:rsidR="006561B3" w:rsidRDefault="006561B3" w:rsidP="006561B3">
      <w:r>
        <w:rPr>
          <w:rFonts w:hint="eastAsia"/>
        </w:rPr>
        <w:t>액션 메소드의 파라미터가 객체인 경우에,</w:t>
      </w:r>
      <w:r>
        <w:t xml:space="preserve"> request parameter </w:t>
      </w:r>
      <w:r>
        <w:rPr>
          <w:rFonts w:hint="eastAsia"/>
        </w:rPr>
        <w:t>값이 그 객체 내부의 속성에 대입된다.</w:t>
      </w:r>
    </w:p>
    <w:p w14:paraId="32CAB7B6" w14:textId="5C51D13C" w:rsidR="00B80E2F" w:rsidRDefault="00B80E2F" w:rsidP="00035D53">
      <w:r>
        <w:rPr>
          <w:rFonts w:hint="eastAsia"/>
        </w:rPr>
        <w:t>이때 r</w:t>
      </w:r>
      <w:r>
        <w:t>equest paramter</w:t>
      </w:r>
      <w:r>
        <w:rPr>
          <w:rFonts w:hint="eastAsia"/>
        </w:rPr>
        <w:t>의 이름과</w:t>
      </w:r>
      <w:r>
        <w:t xml:space="preserve"> </w:t>
      </w:r>
      <w:r>
        <w:rPr>
          <w:rFonts w:hint="eastAsia"/>
        </w:rPr>
        <w:t>일치하는 객체의 속성에</w:t>
      </w:r>
      <w:r>
        <w:t xml:space="preserve"> </w:t>
      </w:r>
      <w:r w:rsidR="00E45BA5">
        <w:rPr>
          <w:rFonts w:hint="eastAsia"/>
        </w:rPr>
        <w:t>대입된다.</w:t>
      </w:r>
    </w:p>
    <w:p w14:paraId="49D4CE60" w14:textId="03FE2214" w:rsidR="00E45BA5" w:rsidRDefault="00E45BA5" w:rsidP="00035D53"/>
    <w:p w14:paraId="476E0DA4" w14:textId="34340C0A" w:rsidR="00E45BA5" w:rsidRDefault="00E45BA5" w:rsidP="00035D53">
      <w:r>
        <w:t xml:space="preserve">Java </w:t>
      </w:r>
      <w:r>
        <w:rPr>
          <w:rFonts w:hint="eastAsia"/>
        </w:rPr>
        <w:t>객체의 속성은 멤버 변수가 아니고,</w:t>
      </w:r>
      <w:r>
        <w:t xml:space="preserve"> getter</w:t>
      </w:r>
      <w:r>
        <w:rPr>
          <w:rFonts w:hint="eastAsia"/>
        </w:rPr>
        <w:t xml:space="preserve">와 </w:t>
      </w:r>
      <w:r>
        <w:t xml:space="preserve">setter </w:t>
      </w:r>
      <w:r>
        <w:rPr>
          <w:rFonts w:hint="eastAsia"/>
        </w:rPr>
        <w:t>이다.</w:t>
      </w:r>
      <w:r>
        <w:t xml:space="preserve"> (get </w:t>
      </w:r>
      <w:r>
        <w:rPr>
          <w:rFonts w:hint="eastAsia"/>
        </w:rPr>
        <w:t>메소드,</w:t>
      </w:r>
      <w:r>
        <w:t xml:space="preserve"> set </w:t>
      </w:r>
      <w:r>
        <w:rPr>
          <w:rFonts w:hint="eastAsia"/>
        </w:rPr>
        <w:t>메소드)</w:t>
      </w:r>
    </w:p>
    <w:p w14:paraId="4BBEB206" w14:textId="3184AFBB" w:rsidR="000437FD" w:rsidRDefault="000437FD" w:rsidP="00035D53">
      <w:r>
        <w:rPr>
          <w:rFonts w:hint="eastAsia"/>
        </w:rPr>
        <w:t>객체의 속성값을 읽어야 할 때,</w:t>
      </w:r>
      <w:r>
        <w:t xml:space="preserve"> get </w:t>
      </w:r>
      <w:r>
        <w:rPr>
          <w:rFonts w:hint="eastAsia"/>
        </w:rPr>
        <w:t>메소드가 호출되고,</w:t>
      </w:r>
    </w:p>
    <w:p w14:paraId="4A566330" w14:textId="5EBF1EF2" w:rsidR="000437FD" w:rsidRPr="006561B3" w:rsidRDefault="000437FD" w:rsidP="00035D53">
      <w:r>
        <w:rPr>
          <w:rFonts w:hint="eastAsia"/>
        </w:rPr>
        <w:t>객체의 속성에 값을 대입해야 할 때,</w:t>
      </w:r>
      <w:r>
        <w:t xml:space="preserve"> </w:t>
      </w:r>
      <w:r w:rsidR="00317C21">
        <w:t>s</w:t>
      </w:r>
      <w:r>
        <w:t xml:space="preserve">et </w:t>
      </w:r>
      <w:r>
        <w:rPr>
          <w:rFonts w:hint="eastAsia"/>
        </w:rPr>
        <w:t>메소드가 호출된다.</w:t>
      </w:r>
    </w:p>
    <w:p w14:paraId="2F5AC2E1" w14:textId="6755E41E" w:rsidR="00035D53" w:rsidRDefault="00035D53" w:rsidP="00035D53"/>
    <w:p w14:paraId="651D43E3" w14:textId="6EAD051B" w:rsidR="004B07A8" w:rsidRDefault="00E831D9" w:rsidP="00035D53">
      <w:r>
        <w:rPr>
          <w:rFonts w:hint="eastAsia"/>
        </w:rPr>
        <w:t xml:space="preserve">이름이 일치하는 </w:t>
      </w:r>
      <w:r w:rsidR="00E758D6">
        <w:rPr>
          <w:rFonts w:hint="eastAsia"/>
        </w:rPr>
        <w:t>객체의 속성</w:t>
      </w:r>
      <w:r>
        <w:rPr>
          <w:rFonts w:hint="eastAsia"/>
        </w:rPr>
        <w:t xml:space="preserve">이 없어서 </w:t>
      </w:r>
      <w:r w:rsidR="00B83E2F">
        <w:rPr>
          <w:rFonts w:hint="eastAsia"/>
        </w:rPr>
        <w:t xml:space="preserve">값이 전달될 수 없는 </w:t>
      </w:r>
      <w:r w:rsidR="00B83E2F">
        <w:t>request paramter</w:t>
      </w:r>
      <w:r w:rsidR="00B83E2F">
        <w:rPr>
          <w:rFonts w:hint="eastAsia"/>
        </w:rPr>
        <w:t>가 있어도 에러가 발생하지 않는다.</w:t>
      </w:r>
      <w:r w:rsidR="00B83E2F">
        <w:t xml:space="preserve"> </w:t>
      </w:r>
      <w:r w:rsidR="00B83E2F">
        <w:rPr>
          <w:rFonts w:hint="eastAsia"/>
        </w:rPr>
        <w:t xml:space="preserve">그 </w:t>
      </w:r>
      <w:r w:rsidR="00B83E2F">
        <w:t>reuqest paramter</w:t>
      </w:r>
      <w:r w:rsidR="00B83E2F">
        <w:rPr>
          <w:rFonts w:hint="eastAsia"/>
        </w:rPr>
        <w:t>는 무시된다.</w:t>
      </w:r>
    </w:p>
    <w:p w14:paraId="7EA9C6FA" w14:textId="524373DC" w:rsidR="00B83E2F" w:rsidRDefault="00B83E2F" w:rsidP="00035D53"/>
    <w:p w14:paraId="00C08F53" w14:textId="5707939F" w:rsidR="00B83E2F" w:rsidRDefault="006A70CA" w:rsidP="00035D53">
      <w:r>
        <w:rPr>
          <w:rFonts w:hint="eastAsia"/>
        </w:rPr>
        <w:t xml:space="preserve">이름이 일치하는 </w:t>
      </w:r>
      <w:r>
        <w:t>request paramter</w:t>
      </w:r>
      <w:r>
        <w:rPr>
          <w:rFonts w:hint="eastAsia"/>
        </w:rPr>
        <w:t>가 없어서 값이 대입되지 않는 객체의 속성이 있어도 에러가 발생하지 않는다.</w:t>
      </w:r>
      <w:r>
        <w:t xml:space="preserve"> </w:t>
      </w:r>
    </w:p>
    <w:p w14:paraId="58B71BCB" w14:textId="03B21D35" w:rsidR="00C97F88" w:rsidRDefault="00C97F88" w:rsidP="00035D53"/>
    <w:p w14:paraId="52113F44" w14:textId="24DEC1CB" w:rsidR="00E758D6" w:rsidRDefault="00E758D6" w:rsidP="00035D53"/>
    <w:p w14:paraId="2AADBB6F" w14:textId="5CDD2970" w:rsidR="00087232" w:rsidRDefault="00AE2644" w:rsidP="00AE2644">
      <w:pPr>
        <w:pStyle w:val="Heading3"/>
      </w:pPr>
      <w:r>
        <w:rPr>
          <w:rFonts w:hint="eastAsia"/>
        </w:rPr>
        <w:t>m</w:t>
      </w:r>
      <w:r>
        <w:t>odel attr</w:t>
      </w:r>
      <w:r w:rsidR="00824777">
        <w:rPr>
          <w:rFonts w:hint="eastAsia"/>
        </w:rPr>
        <w:t>i</w:t>
      </w:r>
      <w:r>
        <w:t>bute</w:t>
      </w:r>
    </w:p>
    <w:p w14:paraId="32470F91" w14:textId="2EEADB46" w:rsidR="00AE2644" w:rsidRDefault="00AE2644" w:rsidP="00AE2644">
      <w:r>
        <w:rPr>
          <w:rFonts w:hint="eastAsia"/>
        </w:rPr>
        <w:t>액션 메소드의 파라미터가 객체인 경우에,</w:t>
      </w:r>
      <w:r>
        <w:t xml:space="preserve"> </w:t>
      </w:r>
      <w:r>
        <w:rPr>
          <w:rFonts w:hint="eastAsia"/>
        </w:rPr>
        <w:t>그 객체는 자동으로 모델(</w:t>
      </w:r>
      <w:r>
        <w:t>model)</w:t>
      </w:r>
      <w:r>
        <w:rPr>
          <w:rFonts w:hint="eastAsia"/>
        </w:rPr>
        <w:t>에 저</w:t>
      </w:r>
      <w:r w:rsidR="00C11510">
        <w:rPr>
          <w:rFonts w:hint="eastAsia"/>
        </w:rPr>
        <w:t>장</w:t>
      </w:r>
      <w:r>
        <w:rPr>
          <w:rFonts w:hint="eastAsia"/>
        </w:rPr>
        <w:t>되어 뷰(</w:t>
      </w:r>
      <w:r>
        <w:t>view)</w:t>
      </w:r>
      <w:r>
        <w:rPr>
          <w:rFonts w:hint="eastAsia"/>
        </w:rPr>
        <w:t>에 전달된다.</w:t>
      </w:r>
    </w:p>
    <w:p w14:paraId="26E16970" w14:textId="3096ACA1" w:rsidR="00AE2644" w:rsidRDefault="00AE2644" w:rsidP="00AE2644"/>
    <w:p w14:paraId="1F696625" w14:textId="0AA1ACAC" w:rsidR="00AE2644" w:rsidRDefault="00A42A6D" w:rsidP="00AE2644">
      <w:r>
        <w:rPr>
          <w:rFonts w:hint="eastAsia"/>
        </w:rPr>
        <w:t>예를 들어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2A6D" w14:paraId="27575934" w14:textId="77777777" w:rsidTr="00A42A6D">
        <w:tc>
          <w:tcPr>
            <w:tcW w:w="10456" w:type="dxa"/>
          </w:tcPr>
          <w:p w14:paraId="6C5A2793" w14:textId="77777777" w:rsidR="00A42A6D" w:rsidRDefault="00A42A6D" w:rsidP="00A42A6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"test3"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6034ABE" w14:textId="44DB01D1" w:rsidR="00A42A6D" w:rsidRPr="00A42A6D" w:rsidRDefault="00A42A6D" w:rsidP="00AE2644"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test3(Model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Person </w:t>
            </w:r>
            <w:r>
              <w:rPr>
                <w:rFonts w:cs="굴림체"/>
                <w:color w:val="6A3E3E"/>
                <w:kern w:val="0"/>
                <w:szCs w:val="20"/>
              </w:rPr>
              <w:t>person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</w:tc>
      </w:tr>
    </w:tbl>
    <w:p w14:paraId="7769E600" w14:textId="25691D29" w:rsidR="00A42A6D" w:rsidRDefault="00A42A6D" w:rsidP="009C656B">
      <w:pPr>
        <w:spacing w:beforeLines="50" w:before="120" w:afterLines="50" w:after="120"/>
      </w:pPr>
      <w:r>
        <w:rPr>
          <w:rFonts w:hint="eastAsia"/>
        </w:rPr>
        <w:t xml:space="preserve">이 </w:t>
      </w:r>
      <w:r>
        <w:t xml:space="preserve">Person </w:t>
      </w:r>
      <w:r>
        <w:rPr>
          <w:rFonts w:hint="eastAsia"/>
        </w:rPr>
        <w:t>객체</w:t>
      </w:r>
      <w:r w:rsidR="009C656B">
        <w:rPr>
          <w:rFonts w:hint="eastAsia"/>
        </w:rPr>
        <w:t>에 대해서 아래 코드가 자동으로 실행된다.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656B" w14:paraId="248130B3" w14:textId="77777777" w:rsidTr="009C656B">
        <w:tc>
          <w:tcPr>
            <w:tcW w:w="10456" w:type="dxa"/>
          </w:tcPr>
          <w:p w14:paraId="3AC14BAE" w14:textId="27A0A52F" w:rsidR="009C656B" w:rsidRDefault="009C656B" w:rsidP="00AE2644">
            <w:r>
              <w:rPr>
                <w:rFonts w:hint="eastAsia"/>
              </w:rPr>
              <w:t>m</w:t>
            </w:r>
            <w:r>
              <w:t>odel.addAttribute(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"person"</w:t>
            </w:r>
            <w:r w:rsidRPr="009C656B">
              <w:t>, person);</w:t>
            </w:r>
          </w:p>
        </w:tc>
      </w:tr>
    </w:tbl>
    <w:p w14:paraId="6425429D" w14:textId="2EB88EFE" w:rsidR="009C656B" w:rsidRDefault="009C656B" w:rsidP="00AE2644"/>
    <w:p w14:paraId="71630DF6" w14:textId="2FAA10D3" w:rsidR="009C656B" w:rsidRDefault="003813FB" w:rsidP="00AE2644"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이 데이터의 이름 </w:t>
      </w:r>
      <w:r>
        <w:rPr>
          <w:rFonts w:cs="굴림체"/>
          <w:color w:val="2A00FF"/>
          <w:kern w:val="0"/>
          <w:szCs w:val="20"/>
        </w:rPr>
        <w:t>"person"</w:t>
      </w:r>
      <w:r w:rsidRPr="003813FB">
        <w:t>은</w:t>
      </w:r>
      <w:r>
        <w:t xml:space="preserve">, </w:t>
      </w:r>
      <w:r>
        <w:rPr>
          <w:rFonts w:hint="eastAsia"/>
        </w:rPr>
        <w:t>파라미터 변수 이름과 아무 상관 없고,</w:t>
      </w:r>
    </w:p>
    <w:p w14:paraId="2A544918" w14:textId="6B395F62" w:rsidR="003813FB" w:rsidRDefault="003813FB" w:rsidP="00AE2644">
      <w:r>
        <w:rPr>
          <w:rFonts w:hint="eastAsia"/>
        </w:rPr>
        <w:t xml:space="preserve">이 객체의 클래스 이름에서 첫 문자만 소문자로 </w:t>
      </w:r>
      <w:r w:rsidR="006A5809">
        <w:rPr>
          <w:rFonts w:hint="eastAsia"/>
        </w:rPr>
        <w:t>변경한 것이다.</w:t>
      </w:r>
    </w:p>
    <w:p w14:paraId="130D2CF6" w14:textId="77777777" w:rsidR="006A5809" w:rsidRDefault="006A5809" w:rsidP="00AE2644"/>
    <w:p w14:paraId="1EA07424" w14:textId="77777777" w:rsidR="003813FB" w:rsidRDefault="003813FB" w:rsidP="00AE2644"/>
    <w:p w14:paraId="4E5E48FC" w14:textId="7F455D58" w:rsidR="00035D53" w:rsidRPr="00035D53" w:rsidRDefault="00035D53" w:rsidP="00035D53"/>
    <w:p w14:paraId="3DCD6057" w14:textId="48E93835" w:rsidR="00105A8B" w:rsidRDefault="00105A8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0EA3253" w14:textId="2AEA4716" w:rsidR="00480B36" w:rsidRDefault="00480B36" w:rsidP="00480B36">
      <w:pPr>
        <w:pStyle w:val="Heading2"/>
      </w:pPr>
      <w:bookmarkStart w:id="31" w:name="_Toc51348033"/>
      <w:r>
        <w:rPr>
          <w:rFonts w:hint="eastAsia"/>
        </w:rPr>
        <w:lastRenderedPageBreak/>
        <w:t>P</w:t>
      </w:r>
      <w:r>
        <w:t>erson.java</w:t>
      </w:r>
      <w:bookmarkEnd w:id="31"/>
    </w:p>
    <w:p w14:paraId="78B5DA46" w14:textId="20FCCE89" w:rsidR="00480B36" w:rsidRPr="00480B36" w:rsidRDefault="00480B36" w:rsidP="00480B36">
      <w:pPr>
        <w:pStyle w:val="Heading3"/>
      </w:pPr>
      <w:r>
        <w:t>src/main/java/net/skhu/</w:t>
      </w:r>
      <w:r w:rsidR="00943AE4">
        <w:rPr>
          <w:rFonts w:hint="eastAsia"/>
        </w:rPr>
        <w:t>d</w:t>
      </w:r>
      <w:r w:rsidR="00943AE4">
        <w:t>to/</w:t>
      </w:r>
      <w:r>
        <w:t>Person.java</w:t>
      </w:r>
      <w:r>
        <w:rPr>
          <w:rFonts w:hint="eastAsia"/>
        </w:rPr>
        <w:t xml:space="preserve"> 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80B36" w14:paraId="41EDD2B9" w14:textId="77777777" w:rsidTr="00092BDE">
        <w:tc>
          <w:tcPr>
            <w:tcW w:w="426" w:type="dxa"/>
          </w:tcPr>
          <w:p w14:paraId="70B8EAAC" w14:textId="77777777" w:rsidR="00480B36" w:rsidRPr="00185935" w:rsidRDefault="00480B36" w:rsidP="00A31818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10FAF4A" w14:textId="77777777" w:rsidR="00480B36" w:rsidRPr="00185935" w:rsidRDefault="00480B36" w:rsidP="00A31818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1C46573" w14:textId="77777777" w:rsidR="00480B36" w:rsidRPr="00185935" w:rsidRDefault="00480B36" w:rsidP="00A31818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674D620" w14:textId="77777777" w:rsidR="00480B36" w:rsidRPr="00185935" w:rsidRDefault="00480B36" w:rsidP="00A31818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B477DC3" w14:textId="77777777" w:rsidR="00480B36" w:rsidRPr="00185935" w:rsidRDefault="00480B36" w:rsidP="00A31818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0B090AA" w14:textId="77777777" w:rsidR="00480B36" w:rsidRPr="00185935" w:rsidRDefault="00480B36" w:rsidP="00A31818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0AA6FC0" w14:textId="77777777" w:rsidR="00480B36" w:rsidRPr="00185935" w:rsidRDefault="00480B36" w:rsidP="00A31818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58DCFBF" w14:textId="77777777" w:rsidR="00480B36" w:rsidRPr="00185935" w:rsidRDefault="00480B36" w:rsidP="00A31818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C67C42A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3DD658A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F8D1049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1B6A05A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63282BF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ACEC25D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9032F9F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A46A553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34154B2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C5AE7BC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4679048B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BB032F9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1A03235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9B2D421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7C80A44A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E2BB4D3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DC4EBEE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269BC4E2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0DCC727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0D0EDB8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A3CA1C9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23174BE7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4FC79304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365FDFD6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171AF75A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008FECAC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2C774612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76C7F43B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6FF18304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1F3C1130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5E6C2518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75D7EE92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77E8439B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24769928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74DE5324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0289473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7FD3C9BA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7AEEEF7C" w14:textId="77777777" w:rsidR="00480B36" w:rsidRDefault="00480B36" w:rsidP="00A31818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FE01668" w14:textId="02325F1F" w:rsidR="00480B36" w:rsidRPr="00185935" w:rsidRDefault="00480B36" w:rsidP="00A31818">
            <w:pPr>
              <w:pStyle w:val="a0"/>
            </w:pPr>
          </w:p>
        </w:tc>
        <w:tc>
          <w:tcPr>
            <w:tcW w:w="10631" w:type="dxa"/>
          </w:tcPr>
          <w:p w14:paraId="27A6A134" w14:textId="53CCF5AA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</w:t>
            </w:r>
            <w:r w:rsidR="00943AE4">
              <w:rPr>
                <w:rFonts w:cs="굴림체"/>
                <w:color w:val="000000"/>
                <w:kern w:val="0"/>
                <w:szCs w:val="20"/>
              </w:rPr>
              <w:t>.dto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E831957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66FE317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java.util.Date;</w:t>
            </w:r>
          </w:p>
          <w:p w14:paraId="4D67C3F1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0D4E58B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org.springframework.format.annotation.DateTimeFormat;</w:t>
            </w:r>
          </w:p>
          <w:p w14:paraId="2276DC0A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4E43D9B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 {</w:t>
            </w:r>
          </w:p>
          <w:p w14:paraId="031C3236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BBEFF5B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double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weight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95739AE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Date </w:t>
            </w:r>
            <w:r>
              <w:rPr>
                <w:rFonts w:cs="굴림체"/>
                <w:color w:val="0000C0"/>
                <w:kern w:val="0"/>
                <w:szCs w:val="20"/>
              </w:rPr>
              <w:t>birthday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24C76BE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A742926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Person() {</w:t>
            </w:r>
          </w:p>
          <w:p w14:paraId="255B4D48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AB078A8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F119309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double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weight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Date </w:t>
            </w:r>
            <w:r>
              <w:rPr>
                <w:rFonts w:cs="굴림체"/>
                <w:color w:val="6A3E3E"/>
                <w:kern w:val="0"/>
                <w:szCs w:val="20"/>
              </w:rPr>
              <w:t>birthday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042771F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0E0923E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weight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weight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2570DEC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birthday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birthday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0BDDDD3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EF3B16F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5EAF42C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getName() {</w:t>
            </w:r>
          </w:p>
          <w:p w14:paraId="01A617C7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BEACDF6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9EC37B3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621B175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5A1B0C4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7073230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A1D0CE4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7845C2D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double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getWeight() {</w:t>
            </w:r>
          </w:p>
          <w:p w14:paraId="7BD0D98D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weight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636E0B3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256EAD9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B7C6D08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setWeight(</w:t>
            </w:r>
            <w:r>
              <w:rPr>
                <w:rFonts w:cs="굴림체"/>
                <w:color w:val="7F0055"/>
                <w:kern w:val="0"/>
                <w:szCs w:val="20"/>
              </w:rPr>
              <w:t>double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weight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F6FC2D2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weight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weight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D91AFF5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9181049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B35A8E5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Date getBirthday() {</w:t>
            </w:r>
          </w:p>
          <w:p w14:paraId="449D3414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birthday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DE3C9C4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6C050A1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AE1DD99" w14:textId="77777777" w:rsidR="00A31818" w:rsidRDefault="00A31818" w:rsidP="00A3181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@DateTimeFormat</w:t>
            </w:r>
            <w:r>
              <w:rPr>
                <w:rFonts w:cs="굴림체"/>
                <w:color w:val="000000"/>
                <w:kern w:val="0"/>
                <w:szCs w:val="20"/>
              </w:rPr>
              <w:t>(pattern=</w:t>
            </w:r>
            <w:r>
              <w:rPr>
                <w:rFonts w:cs="굴림체"/>
                <w:color w:val="2A00FF"/>
                <w:kern w:val="0"/>
                <w:szCs w:val="20"/>
              </w:rPr>
              <w:t>"yyyy-MM-dd"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5FEF765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setBirthday(Date </w:t>
            </w:r>
            <w:r>
              <w:rPr>
                <w:rFonts w:cs="굴림체"/>
                <w:color w:val="6A3E3E"/>
                <w:kern w:val="0"/>
                <w:szCs w:val="20"/>
              </w:rPr>
              <w:t>birthday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165BC1B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birthday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birthday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6EE0631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47049FC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2D33917" w14:textId="77777777" w:rsidR="00A31818" w:rsidRDefault="00A31818" w:rsidP="00A3181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2C886F2" w14:textId="77777777" w:rsidR="00480B36" w:rsidRDefault="00480B36" w:rsidP="00A31818">
            <w:pPr>
              <w:pStyle w:val="a0"/>
            </w:pPr>
          </w:p>
        </w:tc>
      </w:tr>
    </w:tbl>
    <w:p w14:paraId="1E9C641A" w14:textId="669CAEBC" w:rsidR="00480B36" w:rsidRDefault="00480B36" w:rsidP="00480B36"/>
    <w:p w14:paraId="58D92DE5" w14:textId="4DBFBB24" w:rsidR="00E45BA5" w:rsidRDefault="00E45BA5" w:rsidP="00480B36">
      <w:r>
        <w:rPr>
          <w:rFonts w:hint="eastAsia"/>
        </w:rPr>
        <w:t>P</w:t>
      </w:r>
      <w:r>
        <w:t xml:space="preserve">erson </w:t>
      </w:r>
      <w:r w:rsidR="00063034">
        <w:rPr>
          <w:rFonts w:hint="eastAsia"/>
        </w:rPr>
        <w:t>클래스에,</w:t>
      </w:r>
      <w:r w:rsidR="00063034">
        <w:t xml:space="preserve"> name </w:t>
      </w:r>
      <w:r w:rsidR="00063034">
        <w:rPr>
          <w:rFonts w:hint="eastAsia"/>
        </w:rPr>
        <w:t>속성,</w:t>
      </w:r>
      <w:r w:rsidR="00063034">
        <w:t xml:space="preserve"> weight </w:t>
      </w:r>
      <w:r w:rsidR="00063034">
        <w:rPr>
          <w:rFonts w:hint="eastAsia"/>
        </w:rPr>
        <w:t>속성,</w:t>
      </w:r>
      <w:r w:rsidR="00063034">
        <w:t xml:space="preserve"> birthday </w:t>
      </w:r>
      <w:r w:rsidR="00063034">
        <w:rPr>
          <w:rFonts w:hint="eastAsia"/>
        </w:rPr>
        <w:t>속성이 구현되었다.</w:t>
      </w:r>
    </w:p>
    <w:p w14:paraId="2CC3D259" w14:textId="77777777" w:rsidR="00063034" w:rsidRPr="006561B3" w:rsidRDefault="00063034" w:rsidP="00063034">
      <w:r>
        <w:t xml:space="preserve">Java </w:t>
      </w:r>
      <w:r>
        <w:rPr>
          <w:rFonts w:hint="eastAsia"/>
        </w:rPr>
        <w:t>객체의 속성은 멤버 변수가 아니고,</w:t>
      </w:r>
      <w:r>
        <w:t xml:space="preserve"> getter</w:t>
      </w:r>
      <w:r>
        <w:rPr>
          <w:rFonts w:hint="eastAsia"/>
        </w:rPr>
        <w:t xml:space="preserve">와 </w:t>
      </w:r>
      <w:r>
        <w:t xml:space="preserve">setter </w:t>
      </w:r>
      <w:r>
        <w:rPr>
          <w:rFonts w:hint="eastAsia"/>
        </w:rPr>
        <w:t>이다.</w:t>
      </w:r>
      <w:r>
        <w:t xml:space="preserve"> (get </w:t>
      </w:r>
      <w:r>
        <w:rPr>
          <w:rFonts w:hint="eastAsia"/>
        </w:rPr>
        <w:t>메소드,</w:t>
      </w:r>
      <w:r>
        <w:t xml:space="preserve"> set </w:t>
      </w:r>
      <w:r>
        <w:rPr>
          <w:rFonts w:hint="eastAsia"/>
        </w:rPr>
        <w:t>메소드)</w:t>
      </w:r>
    </w:p>
    <w:p w14:paraId="4F7B3F13" w14:textId="50888998" w:rsidR="00063034" w:rsidRDefault="00063034" w:rsidP="00480B36"/>
    <w:p w14:paraId="21137DAA" w14:textId="00CDAE89" w:rsidR="00803F30" w:rsidRDefault="00803F30" w:rsidP="00480B36">
      <w:r>
        <w:rPr>
          <w:rFonts w:hint="eastAsia"/>
        </w:rPr>
        <w:t>예</w:t>
      </w:r>
      <w:r w:rsidR="00B27917">
        <w:rPr>
          <w:rFonts w:hint="eastAsia"/>
        </w:rPr>
        <w:t>를 들어</w:t>
      </w:r>
      <w:r>
        <w:t xml:space="preserve"> name </w:t>
      </w:r>
      <w:r>
        <w:rPr>
          <w:rFonts w:hint="eastAsia"/>
        </w:rPr>
        <w:t>속성</w:t>
      </w:r>
      <w:r w:rsidR="00B27917">
        <w:rPr>
          <w:rFonts w:hint="eastAsia"/>
        </w:rPr>
        <w:t>은 아래 두 메소드로 구현된다.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7917" w14:paraId="3E6C9D37" w14:textId="77777777" w:rsidTr="00B27917">
        <w:tc>
          <w:tcPr>
            <w:tcW w:w="10456" w:type="dxa"/>
          </w:tcPr>
          <w:p w14:paraId="480F8E39" w14:textId="77777777" w:rsidR="00B27917" w:rsidRDefault="00B27917" w:rsidP="00B27917"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</w:t>
            </w:r>
            <w:r w:rsidRPr="00803F30">
              <w:rPr>
                <w:rFonts w:cs="굴림체"/>
                <w:color w:val="000000"/>
                <w:kern w:val="0"/>
                <w:szCs w:val="20"/>
                <w:highlight w:val="yellow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()</w:t>
            </w:r>
          </w:p>
          <w:p w14:paraId="3A85E9F1" w14:textId="6C1C8129" w:rsidR="00B27917" w:rsidRPr="00B27917" w:rsidRDefault="00B27917" w:rsidP="00480B36"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</w:t>
            </w:r>
            <w:r w:rsidRPr="00803F30">
              <w:rPr>
                <w:rFonts w:cs="굴림체"/>
                <w:color w:val="000000"/>
                <w:kern w:val="0"/>
                <w:szCs w:val="20"/>
                <w:highlight w:val="yellow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</w:tc>
      </w:tr>
    </w:tbl>
    <w:p w14:paraId="58B30391" w14:textId="6EA5FEBF" w:rsidR="00E45BA5" w:rsidRDefault="00E45BA5" w:rsidP="00480B36"/>
    <w:p w14:paraId="712ACB36" w14:textId="77777777" w:rsidR="007B22E4" w:rsidRDefault="007B22E4" w:rsidP="00480B36"/>
    <w:p w14:paraId="09D01205" w14:textId="59237F7E" w:rsidR="00BC3DBB" w:rsidRDefault="00BC3DBB" w:rsidP="00480B36">
      <w:r>
        <w:rPr>
          <w:rFonts w:hint="eastAsia"/>
        </w:rPr>
        <w:t>r</w:t>
      </w:r>
      <w:r>
        <w:t>equest parameter</w:t>
      </w:r>
      <w:r>
        <w:rPr>
          <w:rFonts w:hint="eastAsia"/>
        </w:rPr>
        <w:t>가 채워질 때,</w:t>
      </w:r>
      <w:r>
        <w:t xml:space="preserve"> </w:t>
      </w:r>
      <w:r>
        <w:rPr>
          <w:rFonts w:hint="eastAsia"/>
        </w:rPr>
        <w:t>자동으로 형변환이 될 수 있도록</w:t>
      </w:r>
    </w:p>
    <w:p w14:paraId="41DEDBD7" w14:textId="7DD03A7B" w:rsidR="00BC3DBB" w:rsidRDefault="00A31818" w:rsidP="00480B36">
      <w:r>
        <w:t>setB</w:t>
      </w:r>
      <w:r w:rsidR="00BC3DBB">
        <w:t xml:space="preserve">irthday </w:t>
      </w:r>
      <w:r>
        <w:rPr>
          <w:rFonts w:hint="eastAsia"/>
        </w:rPr>
        <w:t>메소드</w:t>
      </w:r>
      <w:r w:rsidR="00BC3DBB">
        <w:rPr>
          <w:rFonts w:hint="eastAsia"/>
        </w:rPr>
        <w:t xml:space="preserve">에 </w:t>
      </w:r>
      <w:r w:rsidR="00BC3DBB">
        <w:t xml:space="preserve">@DateTimeFormat </w:t>
      </w:r>
      <w:r w:rsidR="00BC3DBB">
        <w:rPr>
          <w:rFonts w:hint="eastAsia"/>
        </w:rPr>
        <w:t xml:space="preserve">애너테이션을 </w:t>
      </w:r>
      <w:r w:rsidR="007B22E4">
        <w:rPr>
          <w:rFonts w:hint="eastAsia"/>
        </w:rPr>
        <w:t>붙였다.</w:t>
      </w:r>
    </w:p>
    <w:p w14:paraId="38608C20" w14:textId="34F5288C" w:rsidR="007332DD" w:rsidRDefault="007332DD" w:rsidP="00480B36">
      <w:r>
        <w:rPr>
          <w:rFonts w:hint="eastAsia"/>
        </w:rPr>
        <w:t xml:space="preserve">이 애너테이션이 없으면 형변환 에러가 발생한다 </w:t>
      </w:r>
      <w:r>
        <w:t>(HTTP status 400 Bad Request)</w:t>
      </w:r>
    </w:p>
    <w:p w14:paraId="61018B30" w14:textId="1345AD0C" w:rsidR="007B22E4" w:rsidRDefault="007B22E4" w:rsidP="00480B36"/>
    <w:p w14:paraId="28A62726" w14:textId="68EBAA42" w:rsidR="00BC3DBB" w:rsidRDefault="00BC3DBB" w:rsidP="00480B36"/>
    <w:p w14:paraId="753849CB" w14:textId="77777777" w:rsidR="00B27917" w:rsidRDefault="00B27917" w:rsidP="00480B36"/>
    <w:p w14:paraId="500A3E41" w14:textId="34032073" w:rsidR="00480B36" w:rsidRDefault="00480B3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CB0CAF" w14:textId="2CFD70C8" w:rsidR="00AB2FDC" w:rsidRDefault="00AB2FDC" w:rsidP="00AB2FDC">
      <w:pPr>
        <w:pStyle w:val="Heading2"/>
      </w:pPr>
      <w:bookmarkStart w:id="32" w:name="_Toc51348034"/>
      <w:r>
        <w:rPr>
          <w:rFonts w:hint="eastAsia"/>
        </w:rPr>
        <w:lastRenderedPageBreak/>
        <w:t>S</w:t>
      </w:r>
      <w:r>
        <w:t>econdController.java</w:t>
      </w:r>
      <w:bookmarkEnd w:id="32"/>
    </w:p>
    <w:p w14:paraId="0866047D" w14:textId="333E2FEB" w:rsidR="00AB2FDC" w:rsidRDefault="00AB2FDC" w:rsidP="00AB2FDC">
      <w:pPr>
        <w:pStyle w:val="Heading3"/>
      </w:pPr>
      <w:r>
        <w:t>src/main/java/net/skhu/</w:t>
      </w:r>
      <w:r w:rsidR="005A1981">
        <w:t>controller/</w:t>
      </w:r>
      <w:r>
        <w:t>SecondController.java</w:t>
      </w:r>
      <w:r>
        <w:rPr>
          <w:rFonts w:hint="eastAsia"/>
        </w:rPr>
        <w:t xml:space="preserve"> 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B2FDC" w14:paraId="4FE59D73" w14:textId="77777777" w:rsidTr="00092BDE">
        <w:tc>
          <w:tcPr>
            <w:tcW w:w="426" w:type="dxa"/>
          </w:tcPr>
          <w:p w14:paraId="4D3D74E6" w14:textId="77777777" w:rsidR="00AB2FDC" w:rsidRPr="00185935" w:rsidRDefault="00AB2FDC" w:rsidP="00703456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9BA7000" w14:textId="77777777" w:rsidR="00AB2FDC" w:rsidRPr="00185935" w:rsidRDefault="00AB2FDC" w:rsidP="00703456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0677EAE" w14:textId="77777777" w:rsidR="00AB2FDC" w:rsidRPr="00185935" w:rsidRDefault="00AB2FDC" w:rsidP="00703456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D73820B" w14:textId="77777777" w:rsidR="00AB2FDC" w:rsidRPr="00185935" w:rsidRDefault="00AB2FDC" w:rsidP="00703456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350DFFA" w14:textId="77777777" w:rsidR="00AB2FDC" w:rsidRPr="00185935" w:rsidRDefault="00AB2FDC" w:rsidP="00703456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0AD3696" w14:textId="77777777" w:rsidR="00AB2FDC" w:rsidRPr="00185935" w:rsidRDefault="00AB2FDC" w:rsidP="00703456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013FE40" w14:textId="77777777" w:rsidR="00AB2FDC" w:rsidRPr="00185935" w:rsidRDefault="00AB2FDC" w:rsidP="00703456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A0D9AFE" w14:textId="77777777" w:rsidR="00AB2FDC" w:rsidRPr="00185935" w:rsidRDefault="00AB2FDC" w:rsidP="00703456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36FFCF86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EC92BF0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6A74B03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AF58E19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9595761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37A1FA6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F1CDD00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1571D98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6172CD4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21FAE55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446FF3AE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5E43D58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012185B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013D4E87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7FA4113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69F39F0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57E8ED4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33A4D0E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EAAFD76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0CA5681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D658D60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BED4EC0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39F30267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3AAFFD6A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0C9996BD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7B389238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44E6C13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0F94E6F4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5E6CCE25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0F2D416E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5633C039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1A622B71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432954A2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23A0A8BD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657624FD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0075DEF2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44F6A602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454B6821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78E69147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40604216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47D4120B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420B4BE3" w14:textId="77777777" w:rsidR="00AB2FDC" w:rsidRDefault="00AB2FDC" w:rsidP="00703456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30873604" w14:textId="77777777" w:rsidR="00703456" w:rsidRDefault="00703456" w:rsidP="00703456">
            <w:pPr>
              <w:pStyle w:val="a0"/>
            </w:pPr>
            <w:r>
              <w:rPr>
                <w:rFonts w:hint="eastAsia"/>
              </w:rPr>
              <w:t>5</w:t>
            </w:r>
            <w:r>
              <w:t>1</w:t>
            </w:r>
          </w:p>
          <w:p w14:paraId="1951A1E2" w14:textId="77777777" w:rsidR="00703456" w:rsidRDefault="00703456" w:rsidP="00703456">
            <w:pPr>
              <w:pStyle w:val="a0"/>
            </w:pPr>
            <w:r>
              <w:rPr>
                <w:rFonts w:hint="eastAsia"/>
              </w:rPr>
              <w:t>5</w:t>
            </w:r>
            <w:r>
              <w:t>2</w:t>
            </w:r>
          </w:p>
          <w:p w14:paraId="5FF104AC" w14:textId="77777777" w:rsidR="00703456" w:rsidRDefault="00703456" w:rsidP="00703456">
            <w:pPr>
              <w:pStyle w:val="a0"/>
            </w:pPr>
            <w:r>
              <w:rPr>
                <w:rFonts w:hint="eastAsia"/>
              </w:rPr>
              <w:t>5</w:t>
            </w:r>
            <w:r>
              <w:t>3</w:t>
            </w:r>
          </w:p>
          <w:p w14:paraId="2DC517D9" w14:textId="784A5532" w:rsidR="00703456" w:rsidRPr="00185935" w:rsidRDefault="00703456" w:rsidP="00703456">
            <w:pPr>
              <w:pStyle w:val="a0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10631" w:type="dxa"/>
          </w:tcPr>
          <w:p w14:paraId="21000FE8" w14:textId="7D560ED0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</w:t>
            </w:r>
            <w:r w:rsidR="008E5F25">
              <w:rPr>
                <w:rFonts w:cs="굴림체"/>
                <w:color w:val="000000"/>
                <w:kern w:val="0"/>
                <w:szCs w:val="20"/>
              </w:rPr>
              <w:t>.controller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A6F025D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FBA5D69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java.util.Date;</w:t>
            </w:r>
          </w:p>
          <w:p w14:paraId="1B9E64C1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68C1143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org.springframework.format.annotation.DateTimeFormat;</w:t>
            </w:r>
          </w:p>
          <w:p w14:paraId="667F0650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32221623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60B805D8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0EC5141A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org.springframework.web.bind.annotation.RequestParam;</w:t>
            </w:r>
          </w:p>
          <w:p w14:paraId="39A0DAC0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AF4BF28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4A563F57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"second"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9C8D654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SecondController {</w:t>
            </w:r>
          </w:p>
          <w:p w14:paraId="58D339AB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A583734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"test1"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54A96D0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test1(Model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798889FE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          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"weight"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double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weight</w:t>
            </w:r>
            <w:r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0622CCB7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          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"birthday"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String </w:t>
            </w:r>
            <w:r>
              <w:rPr>
                <w:rFonts w:cs="굴림체"/>
                <w:color w:val="6A3E3E"/>
                <w:kern w:val="0"/>
                <w:szCs w:val="20"/>
              </w:rPr>
              <w:t>birthday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0142A47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0A69633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"weight"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weight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1DCE30B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"birthday"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birthday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1FEED2C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"second/test1"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BDD7219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96EFD00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1ECEAA0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"test2"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8F1DF1B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test2(Model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5208E6A0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3A845D78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"weight"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double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weight</w:t>
            </w:r>
            <w:r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03029A2A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"birthday"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46464"/>
                <w:kern w:val="0"/>
                <w:szCs w:val="20"/>
              </w:rPr>
              <w:t>@DateTimeFormat</w:t>
            </w:r>
            <w:r>
              <w:rPr>
                <w:rFonts w:cs="굴림체"/>
                <w:color w:val="000000"/>
                <w:kern w:val="0"/>
                <w:szCs w:val="20"/>
              </w:rPr>
              <w:t>(pattern=</w:t>
            </w:r>
            <w:r>
              <w:rPr>
                <w:rFonts w:cs="굴림체"/>
                <w:color w:val="2A00FF"/>
                <w:kern w:val="0"/>
                <w:szCs w:val="20"/>
              </w:rPr>
              <w:t>"yyyy-MM-dd"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Date </w:t>
            </w:r>
            <w:r>
              <w:rPr>
                <w:rFonts w:cs="굴림체"/>
                <w:color w:val="6A3E3E"/>
                <w:kern w:val="0"/>
                <w:szCs w:val="20"/>
              </w:rPr>
              <w:t>birthday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5E1015F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3FE5142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"weight"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weight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E804736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"birthday"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birthday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A38D4BC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"second/test1"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145FC5A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4EECA2F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7CF3D7A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"test3"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47620FB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test3(Model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Person </w:t>
            </w:r>
            <w:r>
              <w:rPr>
                <w:rFonts w:cs="굴림체"/>
                <w:color w:val="6A3E3E"/>
                <w:kern w:val="0"/>
                <w:szCs w:val="20"/>
              </w:rPr>
              <w:t>person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2DBDE61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person</w:t>
            </w:r>
            <w:r>
              <w:rPr>
                <w:rFonts w:cs="굴림체"/>
                <w:color w:val="000000"/>
                <w:kern w:val="0"/>
                <w:szCs w:val="20"/>
              </w:rPr>
              <w:t>.getName());</w:t>
            </w:r>
          </w:p>
          <w:p w14:paraId="07EEF4A0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"weight"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person</w:t>
            </w:r>
            <w:r>
              <w:rPr>
                <w:rFonts w:cs="굴림체"/>
                <w:color w:val="000000"/>
                <w:kern w:val="0"/>
                <w:szCs w:val="20"/>
              </w:rPr>
              <w:t>.getWeight());</w:t>
            </w:r>
          </w:p>
          <w:p w14:paraId="752B593E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"birthday"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person</w:t>
            </w:r>
            <w:r>
              <w:rPr>
                <w:rFonts w:cs="굴림체"/>
                <w:color w:val="000000"/>
                <w:kern w:val="0"/>
                <w:szCs w:val="20"/>
              </w:rPr>
              <w:t>.getBirthday());</w:t>
            </w:r>
          </w:p>
          <w:p w14:paraId="1B0B856E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"second/test3"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40A81A3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21C184A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ADCB310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"test4"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FCE4109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test4(Model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Person </w:t>
            </w:r>
            <w:r>
              <w:rPr>
                <w:rFonts w:cs="굴림체"/>
                <w:color w:val="6A3E3E"/>
                <w:kern w:val="0"/>
                <w:szCs w:val="20"/>
              </w:rPr>
              <w:t>person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6A1B009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"person"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person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3EB4B32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"second/test4"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4B095CD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56FD51A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E4F3B69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"test5"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0A6F361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test5(Model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Person </w:t>
            </w:r>
            <w:r>
              <w:rPr>
                <w:rFonts w:cs="굴림체"/>
                <w:color w:val="6A3E3E"/>
                <w:kern w:val="0"/>
                <w:szCs w:val="20"/>
              </w:rPr>
              <w:t>p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FD3879C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"second/test4"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1064E6E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9FB9506" w14:textId="77777777" w:rsidR="00703456" w:rsidRDefault="00703456" w:rsidP="007034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D30B03A" w14:textId="18F59920" w:rsidR="00AB2FDC" w:rsidRDefault="00AB2FDC" w:rsidP="00703456">
            <w:pPr>
              <w:pStyle w:val="a0"/>
            </w:pPr>
          </w:p>
        </w:tc>
      </w:tr>
    </w:tbl>
    <w:p w14:paraId="11DC7011" w14:textId="573D3D87" w:rsidR="00AB2FDC" w:rsidRDefault="00AB2FDC" w:rsidP="00AB2FDC"/>
    <w:p w14:paraId="636E509D" w14:textId="56641682" w:rsidR="00105A8B" w:rsidRDefault="00105A8B" w:rsidP="00AB2FDC">
      <w:r>
        <w:rPr>
          <w:rFonts w:hint="eastAsia"/>
        </w:rPr>
        <w:t>t</w:t>
      </w:r>
      <w:r>
        <w:t xml:space="preserve">est1 </w:t>
      </w:r>
      <w:r>
        <w:rPr>
          <w:rFonts w:hint="eastAsia"/>
        </w:rPr>
        <w:t>액션 메소드의 b</w:t>
      </w:r>
      <w:r>
        <w:t xml:space="preserve">irthday </w:t>
      </w:r>
      <w:r>
        <w:rPr>
          <w:rFonts w:hint="eastAsia"/>
        </w:rPr>
        <w:t xml:space="preserve">파라미터는 </w:t>
      </w:r>
      <w:r>
        <w:t xml:space="preserve">String </w:t>
      </w:r>
      <w:r>
        <w:rPr>
          <w:rFonts w:hint="eastAsia"/>
        </w:rPr>
        <w:t>타입이므로 형변환이</w:t>
      </w:r>
      <w:r w:rsidR="00995553">
        <w:t xml:space="preserve"> </w:t>
      </w:r>
      <w:r w:rsidR="00995553">
        <w:rPr>
          <w:rFonts w:hint="eastAsia"/>
        </w:rPr>
        <w:t>필요없다.</w:t>
      </w:r>
    </w:p>
    <w:p w14:paraId="58C05C81" w14:textId="35669C7B" w:rsidR="00995553" w:rsidRDefault="00995553" w:rsidP="00AB2FDC"/>
    <w:p w14:paraId="2D4C45F5" w14:textId="25E9116E" w:rsidR="00995553" w:rsidRDefault="00995553" w:rsidP="00995553">
      <w:r>
        <w:rPr>
          <w:rFonts w:hint="eastAsia"/>
        </w:rPr>
        <w:t>t</w:t>
      </w:r>
      <w:r>
        <w:t xml:space="preserve">est2 </w:t>
      </w:r>
      <w:r>
        <w:rPr>
          <w:rFonts w:hint="eastAsia"/>
        </w:rPr>
        <w:t>액션 메소드의 b</w:t>
      </w:r>
      <w:r>
        <w:t xml:space="preserve">irthday </w:t>
      </w:r>
      <w:r>
        <w:rPr>
          <w:rFonts w:hint="eastAsia"/>
        </w:rPr>
        <w:t xml:space="preserve">파라미터는 </w:t>
      </w:r>
      <w:r>
        <w:t xml:space="preserve">Date </w:t>
      </w:r>
      <w:r>
        <w:rPr>
          <w:rFonts w:hint="eastAsia"/>
        </w:rPr>
        <w:t>타입이므로</w:t>
      </w:r>
      <w:r>
        <w:t xml:space="preserve"> </w:t>
      </w:r>
      <w:r>
        <w:rPr>
          <w:rFonts w:hint="eastAsia"/>
        </w:rPr>
        <w:t xml:space="preserve">형변환이 </w:t>
      </w:r>
      <w:r w:rsidR="0061100E">
        <w:rPr>
          <w:rFonts w:hint="eastAsia"/>
        </w:rPr>
        <w:t>필요하다.</w:t>
      </w:r>
    </w:p>
    <w:p w14:paraId="3C8DF712" w14:textId="284DAF43" w:rsidR="00995553" w:rsidRDefault="00995553" w:rsidP="00AB2FDC"/>
    <w:p w14:paraId="47496426" w14:textId="79F6D6CD" w:rsidR="00825474" w:rsidRDefault="00EA3CA6" w:rsidP="00AB2FDC">
      <w:r>
        <w:rPr>
          <w:rFonts w:hint="eastAsia"/>
        </w:rPr>
        <w:t>t</w:t>
      </w:r>
      <w:r>
        <w:t xml:space="preserve">est3 </w:t>
      </w:r>
      <w:r>
        <w:rPr>
          <w:rFonts w:hint="eastAsia"/>
        </w:rPr>
        <w:t xml:space="preserve">액션 메소드에서 </w:t>
      </w:r>
      <w:r>
        <w:t xml:space="preserve">"name", "weight", "birthday" </w:t>
      </w:r>
      <w:r>
        <w:rPr>
          <w:rFonts w:hint="eastAsia"/>
        </w:rPr>
        <w:t xml:space="preserve">이름의 </w:t>
      </w:r>
      <w:r>
        <w:t xml:space="preserve">request paramter </w:t>
      </w:r>
      <w:r>
        <w:rPr>
          <w:rFonts w:hint="eastAsia"/>
        </w:rPr>
        <w:t>값들이</w:t>
      </w:r>
    </w:p>
    <w:p w14:paraId="0D9B769A" w14:textId="08B3CB58" w:rsidR="00EA3CA6" w:rsidRDefault="00EA3CA6" w:rsidP="00AB2FDC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>객체 내부에 채워져서 전달된다.</w:t>
      </w:r>
    </w:p>
    <w:p w14:paraId="748C92DB" w14:textId="4FEADBFC" w:rsidR="00EA3CA6" w:rsidRDefault="00EA3CA6" w:rsidP="00AB2FDC"/>
    <w:p w14:paraId="00063947" w14:textId="09D00D65" w:rsidR="00EA3CA6" w:rsidRDefault="00EA3CA6" w:rsidP="00AB2FDC"/>
    <w:p w14:paraId="0D9EA2CE" w14:textId="1B1ABB7F" w:rsidR="00EA3CA6" w:rsidRDefault="007A4727" w:rsidP="00AB2FDC">
      <w:r>
        <w:rPr>
          <w:rFonts w:hint="eastAsia"/>
        </w:rPr>
        <w:lastRenderedPageBreak/>
        <w:t>t</w:t>
      </w:r>
      <w:r>
        <w:t xml:space="preserve">est4 </w:t>
      </w:r>
      <w:r>
        <w:rPr>
          <w:rFonts w:hint="eastAsia"/>
        </w:rPr>
        <w:t>액션 메소드 본문의 아래 코드는, 자동으로 실행되므로 생략해도 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4727" w14:paraId="145B42F4" w14:textId="77777777" w:rsidTr="007A4727">
        <w:tc>
          <w:tcPr>
            <w:tcW w:w="10456" w:type="dxa"/>
          </w:tcPr>
          <w:p w14:paraId="0B4FED9C" w14:textId="0C2456D9" w:rsidR="007A4727" w:rsidRDefault="007A4727" w:rsidP="00AB2FDC"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"person"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person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</w:tc>
      </w:tr>
    </w:tbl>
    <w:p w14:paraId="6B97AE82" w14:textId="01F06947" w:rsidR="007A4727" w:rsidRDefault="007A4727" w:rsidP="00AB2FDC"/>
    <w:p w14:paraId="7F0375E5" w14:textId="710B0B07" w:rsidR="006768F7" w:rsidRDefault="006768F7" w:rsidP="00AB2FDC">
      <w:r>
        <w:rPr>
          <w:rFonts w:hint="eastAsia"/>
        </w:rPr>
        <w:t>t</w:t>
      </w:r>
      <w:r>
        <w:t xml:space="preserve">est5 </w:t>
      </w:r>
      <w:r>
        <w:rPr>
          <w:rFonts w:hint="eastAsia"/>
        </w:rPr>
        <w:t xml:space="preserve">액션 메소드에서 </w:t>
      </w:r>
      <w:r w:rsidR="003D20E4">
        <w:t xml:space="preserve">Person p </w:t>
      </w:r>
      <w:r w:rsidR="003D20E4">
        <w:rPr>
          <w:rFonts w:hint="eastAsia"/>
        </w:rPr>
        <w:t xml:space="preserve">파라미터 변수가 </w:t>
      </w:r>
      <w:r w:rsidR="003D20E4">
        <w:t>model</w:t>
      </w:r>
      <w:r w:rsidR="003D20E4">
        <w:rPr>
          <w:rFonts w:hint="eastAsia"/>
        </w:rPr>
        <w:t>에 저장될 때</w:t>
      </w:r>
      <w:r w:rsidR="003D20E4">
        <w:t xml:space="preserve">, </w:t>
      </w:r>
      <w:r w:rsidR="003D20E4">
        <w:rPr>
          <w:rFonts w:hint="eastAsia"/>
        </w:rPr>
        <w:t>이 데이터의 이름은</w:t>
      </w:r>
    </w:p>
    <w:p w14:paraId="4FB2F471" w14:textId="7F13F49F" w:rsidR="003D20E4" w:rsidRDefault="003D20E4" w:rsidP="00AB2FDC">
      <w:r>
        <w:rPr>
          <w:rFonts w:hint="eastAsia"/>
        </w:rPr>
        <w:t xml:space="preserve">파라미터 변수 이름 </w:t>
      </w:r>
      <w:r>
        <w:t>"p"</w:t>
      </w:r>
      <w:r>
        <w:rPr>
          <w:rFonts w:hint="eastAsia"/>
        </w:rPr>
        <w:t>가 아니고,</w:t>
      </w:r>
      <w:r>
        <w:t xml:space="preserve"> </w:t>
      </w:r>
      <w:r>
        <w:rPr>
          <w:rFonts w:hint="eastAsia"/>
        </w:rPr>
        <w:t>클래스 이름에서 첫 문자만 소문자로 변경한 것이다.</w:t>
      </w:r>
    </w:p>
    <w:p w14:paraId="3B9C6947" w14:textId="735ADB60" w:rsidR="00C77C29" w:rsidRDefault="00C77C29" w:rsidP="00AB2FDC">
      <w:r>
        <w:rPr>
          <w:rFonts w:hint="eastAsia"/>
        </w:rPr>
        <w:t xml:space="preserve">즉 </w:t>
      </w:r>
      <w:r>
        <w:t xml:space="preserve">"person" </w:t>
      </w:r>
      <w:r>
        <w:rPr>
          <w:rFonts w:hint="eastAsia"/>
        </w:rPr>
        <w:t>이다.</w:t>
      </w:r>
    </w:p>
    <w:p w14:paraId="7F9EE6AF" w14:textId="0E04CEAC" w:rsidR="00C77C29" w:rsidRDefault="00C77C29" w:rsidP="00AB2FDC"/>
    <w:p w14:paraId="73906045" w14:textId="630862B4" w:rsidR="00105A8B" w:rsidRDefault="00C77C29" w:rsidP="00AB2FDC">
      <w:r>
        <w:rPr>
          <w:rFonts w:hint="eastAsia"/>
        </w:rPr>
        <w:t>t</w:t>
      </w:r>
      <w:r>
        <w:t xml:space="preserve">est4 </w:t>
      </w:r>
      <w:r>
        <w:rPr>
          <w:rFonts w:hint="eastAsia"/>
        </w:rPr>
        <w:t xml:space="preserve">액션 메소드와 </w:t>
      </w:r>
      <w:r>
        <w:t xml:space="preserve">test5 </w:t>
      </w:r>
      <w:r>
        <w:rPr>
          <w:rFonts w:hint="eastAsia"/>
        </w:rPr>
        <w:t>액션 메소드가 하는 일은 같다.</w:t>
      </w:r>
    </w:p>
    <w:p w14:paraId="53BF7FBC" w14:textId="77777777" w:rsidR="00C77C29" w:rsidRPr="00AB2FDC" w:rsidRDefault="00C77C29" w:rsidP="00AB2FDC"/>
    <w:p w14:paraId="2AEC995D" w14:textId="77777777" w:rsidR="001B05B2" w:rsidRDefault="001B05B2" w:rsidP="00D1637B"/>
    <w:p w14:paraId="191B1E0A" w14:textId="318ADEC6" w:rsidR="00055D59" w:rsidRDefault="00055D5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D15A0DF" w14:textId="77777777" w:rsidR="00055D59" w:rsidRDefault="00055D59" w:rsidP="00D1637B"/>
    <w:p w14:paraId="08392C8D" w14:textId="32D64F9E" w:rsidR="00055D59" w:rsidRDefault="00F4249A" w:rsidP="00055D59">
      <w:pPr>
        <w:pStyle w:val="Heading2"/>
      </w:pPr>
      <w:bookmarkStart w:id="33" w:name="_Toc51348035"/>
      <w:r>
        <w:rPr>
          <w:rFonts w:hint="eastAsia"/>
        </w:rPr>
        <w:t>s</w:t>
      </w:r>
      <w:r>
        <w:t>econd/test1.jsp</w:t>
      </w:r>
      <w:bookmarkEnd w:id="33"/>
    </w:p>
    <w:p w14:paraId="1D511F40" w14:textId="2DF91154" w:rsidR="00F4249A" w:rsidRDefault="00F4249A" w:rsidP="00F4249A">
      <w:pPr>
        <w:pStyle w:val="Heading3"/>
      </w:pPr>
      <w:r>
        <w:rPr>
          <w:rFonts w:hint="eastAsia"/>
        </w:rPr>
        <w:t>s</w:t>
      </w:r>
      <w:r>
        <w:t>rc/main/webapp/WEB-INF/views/second/test1.jsp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4249A" w14:paraId="2636B013" w14:textId="77777777" w:rsidTr="00092BDE">
        <w:tc>
          <w:tcPr>
            <w:tcW w:w="426" w:type="dxa"/>
          </w:tcPr>
          <w:p w14:paraId="471A8EBE" w14:textId="77777777" w:rsidR="00F4249A" w:rsidRPr="00185935" w:rsidRDefault="00F4249A" w:rsidP="00F4249A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0E2F6F3" w14:textId="77777777" w:rsidR="00F4249A" w:rsidRPr="00185935" w:rsidRDefault="00F4249A" w:rsidP="00F4249A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E289FA4" w14:textId="77777777" w:rsidR="00F4249A" w:rsidRPr="00185935" w:rsidRDefault="00F4249A" w:rsidP="00F4249A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7814ED6" w14:textId="77777777" w:rsidR="00F4249A" w:rsidRPr="00185935" w:rsidRDefault="00F4249A" w:rsidP="00F4249A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6BA561D" w14:textId="77777777" w:rsidR="00F4249A" w:rsidRPr="00185935" w:rsidRDefault="00F4249A" w:rsidP="00F4249A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5865F71" w14:textId="77777777" w:rsidR="00F4249A" w:rsidRPr="00185935" w:rsidRDefault="00F4249A" w:rsidP="00F4249A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F0841C7" w14:textId="77777777" w:rsidR="00F4249A" w:rsidRPr="00185935" w:rsidRDefault="00F4249A" w:rsidP="00F4249A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6AD02CF5" w14:textId="77777777" w:rsidR="00F4249A" w:rsidRPr="00185935" w:rsidRDefault="00F4249A" w:rsidP="00F4249A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F599FA6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C4E8BD5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C572CC4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75D327F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D66FD11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307413B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85E35EC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1476F23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C7F415E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8FBA112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85EF500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DE9C316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6BEE04C5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539FB58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C6C2986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1C81C942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3A1298B5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76792647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0BE596C" w14:textId="77777777" w:rsidR="00F4249A" w:rsidRDefault="00F4249A" w:rsidP="00F4249A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693D9039" w14:textId="0AC95A0E" w:rsidR="00F4249A" w:rsidRPr="00185935" w:rsidRDefault="00F4249A" w:rsidP="00F4249A">
            <w:pPr>
              <w:pStyle w:val="a0"/>
            </w:pPr>
          </w:p>
        </w:tc>
        <w:tc>
          <w:tcPr>
            <w:tcW w:w="10631" w:type="dxa"/>
          </w:tcPr>
          <w:p w14:paraId="52C99586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A7A136B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5847AC43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0A86F9D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CEBBBD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E053C77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9ED9646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AAAA443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F6C9E50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026C8F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0B696A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D7DB94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0F8EF6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0EC572C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name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D90ABA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7D4FF2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C70D09A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FF8E0B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weight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CF91DA0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weight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F2770A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CD9465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C2D7C3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birthday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DC0B10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birthday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A139A1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2CC701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DB5266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F4CF26" w14:textId="77777777" w:rsidR="00F4249A" w:rsidRDefault="00F4249A" w:rsidP="00F4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D2C75A" w14:textId="77777777" w:rsidR="00F4249A" w:rsidRDefault="00F4249A" w:rsidP="00F4249A">
            <w:pPr>
              <w:pStyle w:val="a0"/>
            </w:pPr>
          </w:p>
        </w:tc>
      </w:tr>
    </w:tbl>
    <w:p w14:paraId="62B91C90" w14:textId="69906FE0" w:rsidR="00F4249A" w:rsidRDefault="00F4249A" w:rsidP="00F4249A"/>
    <w:p w14:paraId="6520C555" w14:textId="353F295E" w:rsidR="00F4249A" w:rsidRDefault="00F4249A" w:rsidP="00F4249A"/>
    <w:p w14:paraId="5322CCAB" w14:textId="7912ADEF" w:rsidR="00F4249A" w:rsidRDefault="00F4249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72A492A" w14:textId="23B378F4" w:rsidR="00522CF2" w:rsidRDefault="007D0435" w:rsidP="00F4249A">
      <w:pPr>
        <w:pStyle w:val="Heading2"/>
      </w:pPr>
      <w:bookmarkStart w:id="34" w:name="_Toc51348036"/>
      <w:r>
        <w:rPr>
          <w:rFonts w:hint="eastAsia"/>
        </w:rPr>
        <w:lastRenderedPageBreak/>
        <w:t>f</w:t>
      </w:r>
      <w:r>
        <w:t xml:space="preserve">ormatNumber, formatDate </w:t>
      </w:r>
      <w:r>
        <w:rPr>
          <w:rFonts w:hint="eastAsia"/>
        </w:rPr>
        <w:t>확장 태그</w:t>
      </w:r>
      <w:bookmarkEnd w:id="34"/>
    </w:p>
    <w:p w14:paraId="3733FAB0" w14:textId="41923B36" w:rsidR="007D0435" w:rsidRDefault="007D0435" w:rsidP="007D0435">
      <w:r>
        <w:rPr>
          <w:rFonts w:hint="eastAsia"/>
        </w:rPr>
        <w:t>J</w:t>
      </w:r>
      <w:r>
        <w:t>SP</w:t>
      </w:r>
      <w:r>
        <w:rPr>
          <w:rFonts w:hint="eastAsia"/>
        </w:rPr>
        <w:t xml:space="preserve">에서 숫자나 날짜를 </w:t>
      </w:r>
      <w:r w:rsidR="00D1513B">
        <w:rPr>
          <w:rFonts w:hint="eastAsia"/>
        </w:rPr>
        <w:t>정해진 포맷으로 출력할 때,</w:t>
      </w:r>
    </w:p>
    <w:p w14:paraId="74998CA6" w14:textId="41B5BAA2" w:rsidR="00D1513B" w:rsidRDefault="00D1513B" w:rsidP="007D0435">
      <w:r>
        <w:rPr>
          <w:rFonts w:hint="eastAsia"/>
        </w:rPr>
        <w:t>f</w:t>
      </w:r>
      <w:r>
        <w:t xml:space="preserve">ormatNumber, formatDate </w:t>
      </w:r>
      <w:r>
        <w:rPr>
          <w:rFonts w:hint="eastAsia"/>
        </w:rPr>
        <w:t>확장 태그를 사용한다.</w:t>
      </w:r>
    </w:p>
    <w:p w14:paraId="73C5BC47" w14:textId="57C116B6" w:rsidR="00D1513B" w:rsidRDefault="00D1513B" w:rsidP="007D0435"/>
    <w:p w14:paraId="2591174A" w14:textId="77777777" w:rsidR="00963487" w:rsidRDefault="00963487" w:rsidP="007D0435"/>
    <w:p w14:paraId="3E0CC56F" w14:textId="52754268" w:rsidR="007656C6" w:rsidRDefault="007656C6" w:rsidP="007656C6">
      <w:pPr>
        <w:pStyle w:val="Heading3"/>
      </w:pPr>
      <w:r>
        <w:t>JSTL</w:t>
      </w:r>
    </w:p>
    <w:p w14:paraId="1B3E7901" w14:textId="72B7D5A4" w:rsidR="00D1513B" w:rsidRDefault="00D1513B" w:rsidP="007D0435">
      <w:r>
        <w:rPr>
          <w:rFonts w:hint="eastAsia"/>
        </w:rPr>
        <w:t xml:space="preserve">이 확장 태그들은 </w:t>
      </w:r>
      <w:r>
        <w:t xml:space="preserve">JSTL </w:t>
      </w:r>
      <w:r>
        <w:rPr>
          <w:rFonts w:hint="eastAsia"/>
        </w:rPr>
        <w:t>라이브러리에 들어있다.</w:t>
      </w:r>
    </w:p>
    <w:p w14:paraId="118BDAB5" w14:textId="7CBA06F2" w:rsidR="00D1513B" w:rsidRDefault="00D1513B" w:rsidP="007D0435">
      <w:r>
        <w:rPr>
          <w:rFonts w:hint="eastAsia"/>
        </w:rPr>
        <w:t xml:space="preserve">따라서 프로젝트의 </w:t>
      </w:r>
      <w:r>
        <w:t xml:space="preserve">pom.xml </w:t>
      </w:r>
      <w:r>
        <w:rPr>
          <w:rFonts w:hint="eastAsia"/>
        </w:rPr>
        <w:t xml:space="preserve">파일에 </w:t>
      </w:r>
      <w:r>
        <w:t>JSTL dependency</w:t>
      </w:r>
      <w:r>
        <w:rPr>
          <w:rFonts w:hint="eastAsia"/>
        </w:rPr>
        <w:t>가 들어있어야 한다.</w:t>
      </w:r>
    </w:p>
    <w:p w14:paraId="07A9726B" w14:textId="0A973A22" w:rsidR="00D1513B" w:rsidRDefault="00D1513B" w:rsidP="007D04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513B" w14:paraId="02209A2B" w14:textId="77777777" w:rsidTr="00D1513B">
        <w:tc>
          <w:tcPr>
            <w:tcW w:w="10456" w:type="dxa"/>
          </w:tcPr>
          <w:p w14:paraId="3B352D88" w14:textId="5E6F01A9" w:rsidR="00D1513B" w:rsidRDefault="00D1513B" w:rsidP="007D0435"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</w:tc>
      </w:tr>
    </w:tbl>
    <w:p w14:paraId="669DD3DC" w14:textId="03B62408" w:rsidR="00D1513B" w:rsidRDefault="00FE2F73" w:rsidP="007D0435">
      <w:r>
        <w:rPr>
          <w:rFonts w:hint="eastAsia"/>
        </w:rPr>
        <w:t>위 확장 태그들을 사용하기 위해 필요한 선언이다.</w:t>
      </w:r>
    </w:p>
    <w:p w14:paraId="7D90F1B0" w14:textId="3939E772" w:rsidR="00FE2F73" w:rsidRDefault="0098631C" w:rsidP="007D0435">
      <w:r>
        <w:rPr>
          <w:rFonts w:hint="eastAsia"/>
        </w:rPr>
        <w:t xml:space="preserve">이 선언이 </w:t>
      </w:r>
      <w:r>
        <w:t xml:space="preserve">JSP </w:t>
      </w:r>
      <w:r>
        <w:rPr>
          <w:rFonts w:hint="eastAsia"/>
        </w:rPr>
        <w:t>파일 선두에 있어야 한다.</w:t>
      </w:r>
    </w:p>
    <w:p w14:paraId="3D509717" w14:textId="77777777" w:rsidR="00963487" w:rsidRDefault="00963487" w:rsidP="007D0435"/>
    <w:p w14:paraId="722BE5EE" w14:textId="1D2E29D7" w:rsidR="007656C6" w:rsidRDefault="007656C6" w:rsidP="007656C6">
      <w:pPr>
        <w:pStyle w:val="Heading3"/>
      </w:pPr>
      <w:r>
        <w:rPr>
          <w:rFonts w:hint="eastAsia"/>
        </w:rPr>
        <w:t>f</w:t>
      </w:r>
      <w:r>
        <w:t>ormatNumber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2F73" w14:paraId="54CB2BA4" w14:textId="77777777" w:rsidTr="00FE2F73">
        <w:tc>
          <w:tcPr>
            <w:tcW w:w="10456" w:type="dxa"/>
          </w:tcPr>
          <w:p w14:paraId="2F2FB8A4" w14:textId="11561809" w:rsidR="00FE2F73" w:rsidRDefault="00FE2F73" w:rsidP="007D0435"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fmt:formatNumber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weight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"#.#"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</w:tc>
      </w:tr>
    </w:tbl>
    <w:p w14:paraId="36B982A7" w14:textId="3ED76379" w:rsidR="00FE2F73" w:rsidRDefault="00FE2F73" w:rsidP="007D0435">
      <w:r>
        <w:rPr>
          <w:rFonts w:hint="eastAsia"/>
        </w:rPr>
        <w:t>w</w:t>
      </w:r>
      <w:r>
        <w:t xml:space="preserve">eight </w:t>
      </w:r>
      <w:r>
        <w:rPr>
          <w:rFonts w:hint="eastAsia"/>
        </w:rPr>
        <w:t>값이 소숫점 한자리까지 출력된다.</w:t>
      </w:r>
    </w:p>
    <w:p w14:paraId="680FF411" w14:textId="2AC025A5" w:rsidR="00FE2F73" w:rsidRDefault="00770414" w:rsidP="007D0435">
      <w:r>
        <w:rPr>
          <w:rFonts w:hint="eastAsia"/>
        </w:rPr>
        <w:t>그 아래 자리는 반올림된다.</w:t>
      </w:r>
    </w:p>
    <w:p w14:paraId="21F65CF0" w14:textId="537A7279" w:rsidR="00D1513B" w:rsidRDefault="00D1513B" w:rsidP="007D04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0414" w14:paraId="79F49A3E" w14:textId="77777777" w:rsidTr="00770414">
        <w:tc>
          <w:tcPr>
            <w:tcW w:w="10456" w:type="dxa"/>
          </w:tcPr>
          <w:p w14:paraId="1C5EBFE6" w14:textId="37CE2580" w:rsidR="00770414" w:rsidRDefault="00770414" w:rsidP="007D0435"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fmt:formatNumber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weight * 1000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"#,###"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</w:tc>
      </w:tr>
    </w:tbl>
    <w:p w14:paraId="1B86723D" w14:textId="4DE64FB7" w:rsidR="00770414" w:rsidRDefault="00770414" w:rsidP="007D0435">
      <w:r>
        <w:rPr>
          <w:rFonts w:hint="eastAsia"/>
        </w:rPr>
        <w:t>w</w:t>
      </w:r>
      <w:r>
        <w:t xml:space="preserve">eight * 1000 </w:t>
      </w:r>
      <w:r>
        <w:rPr>
          <w:rFonts w:hint="eastAsia"/>
        </w:rPr>
        <w:t xml:space="preserve">식의 값이 </w:t>
      </w:r>
      <w:r w:rsidR="00643028">
        <w:rPr>
          <w:rFonts w:hint="eastAsia"/>
        </w:rPr>
        <w:t>출력된다.</w:t>
      </w:r>
    </w:p>
    <w:p w14:paraId="178CEB63" w14:textId="7A18FB3E" w:rsidR="00643028" w:rsidRDefault="00643028" w:rsidP="007D0435">
      <w:r>
        <w:rPr>
          <w:rFonts w:hint="eastAsia"/>
        </w:rPr>
        <w:t>3자리마다 콤마가 출력된다.</w:t>
      </w:r>
      <w:r>
        <w:t xml:space="preserve"> (</w:t>
      </w:r>
      <w:r>
        <w:rPr>
          <w:rFonts w:hint="eastAsia"/>
        </w:rPr>
        <w:t>예:</w:t>
      </w:r>
      <w:r>
        <w:t xml:space="preserve"> 1,234,567)</w:t>
      </w:r>
    </w:p>
    <w:p w14:paraId="07A949D3" w14:textId="32F54A00" w:rsidR="007D0435" w:rsidRDefault="007D0435" w:rsidP="007D0435"/>
    <w:p w14:paraId="0724AB5C" w14:textId="753E72B8" w:rsidR="005B16CB" w:rsidRDefault="00A07EC7" w:rsidP="007D0435">
      <w:r>
        <w:rPr>
          <w:rFonts w:hint="eastAsia"/>
        </w:rPr>
        <w:t>f</w:t>
      </w:r>
      <w:r>
        <w:t xml:space="preserve">ormatNumber </w:t>
      </w:r>
      <w:r>
        <w:rPr>
          <w:rFonts w:hint="eastAsia"/>
        </w:rPr>
        <w:t xml:space="preserve">확장 태그의 </w:t>
      </w:r>
      <w:r>
        <w:t>pattern</w:t>
      </w:r>
      <w:r>
        <w:rPr>
          <w:rFonts w:hint="eastAsia"/>
        </w:rPr>
        <w:t xml:space="preserve">은, </w:t>
      </w:r>
      <w:r>
        <w:t>Java</w:t>
      </w:r>
      <w:r>
        <w:rPr>
          <w:rFonts w:hint="eastAsia"/>
        </w:rPr>
        <w:t xml:space="preserve">의 </w:t>
      </w:r>
      <w:r>
        <w:t xml:space="preserve">DecimalFormat </w:t>
      </w:r>
      <w:r>
        <w:rPr>
          <w:rFonts w:hint="eastAsia"/>
        </w:rPr>
        <w:t>클래스의 그것과 같다.</w:t>
      </w:r>
    </w:p>
    <w:p w14:paraId="77C3E3F1" w14:textId="639F9EFD" w:rsidR="00874DA2" w:rsidRDefault="00874DA2" w:rsidP="007D0435"/>
    <w:p w14:paraId="7DA32DA4" w14:textId="77777777" w:rsidR="00963487" w:rsidRDefault="00963487" w:rsidP="007D0435"/>
    <w:p w14:paraId="642480EB" w14:textId="37F74427" w:rsidR="007656C6" w:rsidRDefault="007656C6" w:rsidP="007656C6">
      <w:pPr>
        <w:pStyle w:val="Heading3"/>
      </w:pPr>
      <w:r>
        <w:t>formatDate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4DA2" w14:paraId="7B44CBA8" w14:textId="77777777" w:rsidTr="00874DA2">
        <w:tc>
          <w:tcPr>
            <w:tcW w:w="10456" w:type="dxa"/>
          </w:tcPr>
          <w:p w14:paraId="4B724EC5" w14:textId="35215C88" w:rsidR="00874DA2" w:rsidRDefault="00874DA2" w:rsidP="007D0435"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fmt:formatDate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"yyyy-MM-dd"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birthday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</w:tc>
      </w:tr>
    </w:tbl>
    <w:p w14:paraId="4A578600" w14:textId="2D9E45D3" w:rsidR="00874DA2" w:rsidRDefault="00874DA2" w:rsidP="007D0435">
      <w:r>
        <w:rPr>
          <w:rFonts w:hint="eastAsia"/>
        </w:rPr>
        <w:t>b</w:t>
      </w:r>
      <w:r>
        <w:t xml:space="preserve">irthday </w:t>
      </w:r>
      <w:r>
        <w:rPr>
          <w:rFonts w:hint="eastAsia"/>
        </w:rPr>
        <w:t xml:space="preserve">값을 </w:t>
      </w:r>
      <w:r w:rsidR="007656C6">
        <w:rPr>
          <w:rFonts w:cs="굴림체"/>
          <w:color w:val="2A00FF"/>
          <w:kern w:val="0"/>
          <w:szCs w:val="20"/>
        </w:rPr>
        <w:t xml:space="preserve">"yyyy-MM-dd" </w:t>
      </w:r>
      <w:r w:rsidR="007656C6" w:rsidRPr="007656C6">
        <w:t>형태로</w:t>
      </w:r>
      <w:r w:rsidR="007656C6" w:rsidRPr="007656C6">
        <w:rPr>
          <w:rFonts w:hint="eastAsia"/>
        </w:rPr>
        <w:t xml:space="preserve"> </w:t>
      </w:r>
      <w:r w:rsidR="007656C6" w:rsidRPr="007656C6">
        <w:t>출력한다</w:t>
      </w:r>
      <w:r w:rsidR="007656C6" w:rsidRPr="007656C6">
        <w:rPr>
          <w:rFonts w:hint="eastAsia"/>
        </w:rPr>
        <w:t>.</w:t>
      </w:r>
    </w:p>
    <w:p w14:paraId="2BE97A6F" w14:textId="78F1798B" w:rsidR="004E48CD" w:rsidRPr="007656C6" w:rsidRDefault="004E48CD" w:rsidP="007D0435">
      <w:r>
        <w:rPr>
          <w:rFonts w:hint="eastAsia"/>
        </w:rPr>
        <w:t>b</w:t>
      </w:r>
      <w:r>
        <w:t>irthda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 xml:space="preserve">값은 </w:t>
      </w:r>
      <w:r>
        <w:t>D</w:t>
      </w:r>
      <w:r>
        <w:rPr>
          <w:rFonts w:hint="eastAsia"/>
        </w:rPr>
        <w:t>a</w:t>
      </w:r>
      <w:r>
        <w:t xml:space="preserve">te </w:t>
      </w:r>
      <w:r>
        <w:rPr>
          <w:rFonts w:hint="eastAsia"/>
        </w:rPr>
        <w:t>타입이어야 한다.</w:t>
      </w:r>
    </w:p>
    <w:p w14:paraId="26A76238" w14:textId="27A9AD6B" w:rsidR="007D0435" w:rsidRDefault="007D0435" w:rsidP="007D0435"/>
    <w:p w14:paraId="391E728F" w14:textId="1827E98E" w:rsidR="007656C6" w:rsidRDefault="007656C6" w:rsidP="007656C6">
      <w:r>
        <w:rPr>
          <w:rFonts w:hint="eastAsia"/>
        </w:rPr>
        <w:t>f</w:t>
      </w:r>
      <w:r>
        <w:t xml:space="preserve">ormatDate </w:t>
      </w:r>
      <w:r>
        <w:rPr>
          <w:rFonts w:hint="eastAsia"/>
        </w:rPr>
        <w:t xml:space="preserve">확장 태그의 </w:t>
      </w:r>
      <w:r>
        <w:t>pattern</w:t>
      </w:r>
      <w:r>
        <w:rPr>
          <w:rFonts w:hint="eastAsia"/>
        </w:rPr>
        <w:t xml:space="preserve">은, </w:t>
      </w:r>
      <w:r>
        <w:t>Java</w:t>
      </w:r>
      <w:r>
        <w:rPr>
          <w:rFonts w:hint="eastAsia"/>
        </w:rPr>
        <w:t xml:space="preserve">의 </w:t>
      </w:r>
      <w:r>
        <w:t xml:space="preserve">SimpleDateFormat </w:t>
      </w:r>
      <w:r>
        <w:rPr>
          <w:rFonts w:hint="eastAsia"/>
        </w:rPr>
        <w:t>클래스의 그것과 같다.</w:t>
      </w:r>
    </w:p>
    <w:p w14:paraId="336EB4E5" w14:textId="77777777" w:rsidR="007656C6" w:rsidRDefault="007656C6" w:rsidP="007D0435"/>
    <w:p w14:paraId="712D06EA" w14:textId="4509910F" w:rsidR="00451A2A" w:rsidRDefault="00451A2A" w:rsidP="007D0435">
      <w:r>
        <w:rPr>
          <w:rFonts w:hint="eastAsia"/>
        </w:rPr>
        <w:t>패턴의 예:</w:t>
      </w:r>
    </w:p>
    <w:p w14:paraId="21ABAD1E" w14:textId="41CF5FA7" w:rsidR="00451A2A" w:rsidRDefault="00451A2A" w:rsidP="007D0435">
      <w:r>
        <w:rPr>
          <w:rFonts w:hint="eastAsia"/>
        </w:rPr>
        <w:t>"</w:t>
      </w:r>
      <w:r>
        <w:t>yyyy-MM-dd HH:mm:ss"</w:t>
      </w:r>
    </w:p>
    <w:p w14:paraId="3A9080FF" w14:textId="77777777" w:rsidR="00451A2A" w:rsidRPr="007D0435" w:rsidRDefault="00451A2A" w:rsidP="007D0435"/>
    <w:p w14:paraId="6725780E" w14:textId="4E37A18F" w:rsidR="00522CF2" w:rsidRDefault="00522CF2" w:rsidP="00522CF2"/>
    <w:p w14:paraId="473DD4E6" w14:textId="2A1D4F40" w:rsidR="007656C6" w:rsidRDefault="007656C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CA7A6A7" w14:textId="095D30EA" w:rsidR="00F4249A" w:rsidRDefault="00F4249A" w:rsidP="00F4249A">
      <w:pPr>
        <w:pStyle w:val="Heading2"/>
      </w:pPr>
      <w:bookmarkStart w:id="35" w:name="_Toc51348037"/>
      <w:r>
        <w:lastRenderedPageBreak/>
        <w:t>second/test</w:t>
      </w:r>
      <w:r w:rsidR="004B1976">
        <w:t>3</w:t>
      </w:r>
      <w:r>
        <w:t>.jsp</w:t>
      </w:r>
      <w:bookmarkEnd w:id="35"/>
    </w:p>
    <w:p w14:paraId="1058F6AE" w14:textId="6180B1A9" w:rsidR="00F4249A" w:rsidRDefault="00F4249A" w:rsidP="00F4249A">
      <w:pPr>
        <w:pStyle w:val="Heading3"/>
      </w:pPr>
      <w:r>
        <w:rPr>
          <w:rFonts w:hint="eastAsia"/>
        </w:rPr>
        <w:t>s</w:t>
      </w:r>
      <w:r>
        <w:t>rc/main/webapp/WEB-INF/views/second/test</w:t>
      </w:r>
      <w:r w:rsidR="004B1976">
        <w:t>3.</w:t>
      </w:r>
      <w:r>
        <w:t>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4249A" w14:paraId="0D8AE800" w14:textId="77777777" w:rsidTr="00092BDE">
        <w:tc>
          <w:tcPr>
            <w:tcW w:w="426" w:type="dxa"/>
          </w:tcPr>
          <w:p w14:paraId="3F4374BE" w14:textId="77777777" w:rsidR="00F4249A" w:rsidRPr="00185935" w:rsidRDefault="00F4249A" w:rsidP="00924F9B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9E26568" w14:textId="77777777" w:rsidR="00F4249A" w:rsidRPr="00185935" w:rsidRDefault="00F4249A" w:rsidP="00924F9B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D590C18" w14:textId="77777777" w:rsidR="00F4249A" w:rsidRPr="00185935" w:rsidRDefault="00F4249A" w:rsidP="00924F9B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C31A8DE" w14:textId="77777777" w:rsidR="00F4249A" w:rsidRPr="00185935" w:rsidRDefault="00F4249A" w:rsidP="00924F9B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82836AD" w14:textId="77777777" w:rsidR="00F4249A" w:rsidRPr="00185935" w:rsidRDefault="00F4249A" w:rsidP="00924F9B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9C63F39" w14:textId="77777777" w:rsidR="00F4249A" w:rsidRPr="00185935" w:rsidRDefault="00F4249A" w:rsidP="00924F9B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5744646" w14:textId="77777777" w:rsidR="00F4249A" w:rsidRPr="00185935" w:rsidRDefault="00F4249A" w:rsidP="00924F9B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8B8B9BA" w14:textId="77777777" w:rsidR="00F4249A" w:rsidRPr="00185935" w:rsidRDefault="00F4249A" w:rsidP="00924F9B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1BA0DA7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9AAADE3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3DDBEB8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CEA9034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DAB024A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483C434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E0AA0E8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8CBCFF5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DF59E28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2C12832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672FBA76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D1138D4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8BDEF71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9976E08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41651AA6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EBC21F4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26F6AB3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375D45CC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104B64D3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3767B198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014DDE0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B90A30E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56CC3144" w14:textId="77777777" w:rsidR="00F4249A" w:rsidRDefault="00F4249A" w:rsidP="00924F9B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2DBAE0FF" w14:textId="2324F919" w:rsidR="00F4249A" w:rsidRPr="00185935" w:rsidRDefault="00F4249A" w:rsidP="00924F9B">
            <w:pPr>
              <w:pStyle w:val="a0"/>
            </w:pPr>
          </w:p>
        </w:tc>
        <w:tc>
          <w:tcPr>
            <w:tcW w:w="10631" w:type="dxa"/>
          </w:tcPr>
          <w:p w14:paraId="21201302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685E5B4" w14:textId="77777777" w:rsidR="00924F9B" w:rsidRDefault="00924F9B" w:rsidP="00350E3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9CA0A26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16F432E4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511B90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9B28C6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77F604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B25D93B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60BAE36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927182C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D71F8F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E2870A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637F86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31FF8F1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9E1769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name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F4D32A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55B8B0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9B2E40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4A1FE5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weight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BB67B71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2AA836D" w14:textId="77777777" w:rsidR="00924F9B" w:rsidRDefault="00924F9B" w:rsidP="00350E3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fmt:formatNumber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weight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"#.#"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kg </w:t>
            </w:r>
          </w:p>
          <w:p w14:paraId="4280E395" w14:textId="77777777" w:rsidR="00924F9B" w:rsidRDefault="00924F9B" w:rsidP="00350E3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fmt:formatNumber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weight * 1000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"#,###"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  <w:r>
              <w:rPr>
                <w:rFonts w:cs="굴림체"/>
                <w:color w:val="000000"/>
                <w:kern w:val="0"/>
                <w:szCs w:val="20"/>
              </w:rPr>
              <w:t>g</w:t>
            </w:r>
          </w:p>
          <w:p w14:paraId="65A7B60D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DFFF247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0EFE7AAB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3B4A2C0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birthday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3D4752B" w14:textId="77777777" w:rsidR="00924F9B" w:rsidRDefault="00924F9B" w:rsidP="00350E3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fmt:formatDate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"yyyy-MM-dd"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birthday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9FCF29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DB17E2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301797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D05B135" w14:textId="77777777" w:rsidR="00924F9B" w:rsidRDefault="00924F9B" w:rsidP="00924F9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565F17" w14:textId="77777777" w:rsidR="00F4249A" w:rsidRDefault="00F4249A" w:rsidP="00924F9B">
            <w:pPr>
              <w:pStyle w:val="a0"/>
            </w:pPr>
          </w:p>
        </w:tc>
      </w:tr>
    </w:tbl>
    <w:p w14:paraId="4DB1F652" w14:textId="77777777" w:rsidR="00F4249A" w:rsidRPr="00F4249A" w:rsidRDefault="00F4249A" w:rsidP="00F4249A"/>
    <w:p w14:paraId="70544C73" w14:textId="5C74FF29" w:rsidR="00F4249A" w:rsidRDefault="00F4249A" w:rsidP="00F4249A"/>
    <w:p w14:paraId="0F6DA1E3" w14:textId="7BE83AB5" w:rsidR="004B1976" w:rsidRDefault="004B1976" w:rsidP="00F4249A"/>
    <w:p w14:paraId="17212944" w14:textId="6E38E4C0" w:rsidR="004B1976" w:rsidRDefault="004B197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931E047" w14:textId="4336F154" w:rsidR="004B1976" w:rsidRDefault="004B1976" w:rsidP="004B1976">
      <w:pPr>
        <w:pStyle w:val="Heading2"/>
      </w:pPr>
      <w:bookmarkStart w:id="36" w:name="_Toc51348038"/>
      <w:r>
        <w:lastRenderedPageBreak/>
        <w:t>second/test4.jsp</w:t>
      </w:r>
      <w:bookmarkEnd w:id="36"/>
    </w:p>
    <w:p w14:paraId="7975CEF1" w14:textId="5E78A432" w:rsidR="004B1976" w:rsidRDefault="004B1976" w:rsidP="004B1976">
      <w:pPr>
        <w:pStyle w:val="Heading3"/>
      </w:pPr>
      <w:r>
        <w:rPr>
          <w:rFonts w:hint="eastAsia"/>
        </w:rPr>
        <w:t>s</w:t>
      </w:r>
      <w:r>
        <w:t>rc/main/webapp/WEB-INF/views/second/test4.jsp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B1976" w14:paraId="48B97053" w14:textId="77777777" w:rsidTr="00B616F2">
        <w:tc>
          <w:tcPr>
            <w:tcW w:w="426" w:type="dxa"/>
          </w:tcPr>
          <w:p w14:paraId="3790FADF" w14:textId="77777777" w:rsidR="004B1976" w:rsidRPr="00185935" w:rsidRDefault="004B1976" w:rsidP="004232BC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FF518A6" w14:textId="77777777" w:rsidR="004B1976" w:rsidRPr="00185935" w:rsidRDefault="004B1976" w:rsidP="004232BC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8BF77C4" w14:textId="77777777" w:rsidR="004B1976" w:rsidRPr="00185935" w:rsidRDefault="004B1976" w:rsidP="004232BC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4625D6A" w14:textId="77777777" w:rsidR="004B1976" w:rsidRPr="00185935" w:rsidRDefault="004B1976" w:rsidP="004232BC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CA682BA" w14:textId="77777777" w:rsidR="004B1976" w:rsidRPr="00185935" w:rsidRDefault="004B1976" w:rsidP="004232BC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AF1DD87" w14:textId="77777777" w:rsidR="004B1976" w:rsidRPr="00185935" w:rsidRDefault="004B1976" w:rsidP="004232BC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BCC7A95" w14:textId="77777777" w:rsidR="004B1976" w:rsidRPr="00185935" w:rsidRDefault="004B1976" w:rsidP="004232BC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E87673E" w14:textId="77777777" w:rsidR="004B1976" w:rsidRPr="00185935" w:rsidRDefault="004B1976" w:rsidP="004232BC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B908971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2F59EAD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43D5189B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11DD044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FCBB85D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56CA4B2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3F7237F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B198903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DAA3C0A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6CE2087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4CC2AD2A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637A0118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A88D194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4DDD0F21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49A4233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1CEA76DF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9DF0268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2B6C2EDE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04EC161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185D9210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8B931F9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3BF0635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625DF68B" w14:textId="77777777" w:rsidR="004B1976" w:rsidRDefault="004B1976" w:rsidP="004232BC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9C823CA" w14:textId="77777777" w:rsidR="004B1976" w:rsidRPr="00185935" w:rsidRDefault="004B1976" w:rsidP="004232BC">
            <w:pPr>
              <w:pStyle w:val="a0"/>
            </w:pPr>
          </w:p>
        </w:tc>
        <w:tc>
          <w:tcPr>
            <w:tcW w:w="10631" w:type="dxa"/>
          </w:tcPr>
          <w:p w14:paraId="135E18B4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BE6738E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2EBD0F8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5BBCB7BF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E20BC0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E9BE23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D300215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CCB067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89831EA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1BFB753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E8B268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113604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522993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119205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1B8456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name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B0C2C2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4232BC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person.</w:t>
            </w:r>
            <w:r>
              <w:rPr>
                <w:rFonts w:cs="굴림체"/>
                <w:color w:val="000000"/>
                <w:kern w:val="0"/>
                <w:szCs w:val="20"/>
              </w:rPr>
              <w:t>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2C77DA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9FEA4E9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0959C3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weight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6C53C86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AF9A60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fmt:formatNumber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4232BC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person.</w:t>
            </w:r>
            <w:r>
              <w:rPr>
                <w:rFonts w:cs="굴림체"/>
                <w:color w:val="000000"/>
                <w:kern w:val="0"/>
                <w:szCs w:val="20"/>
              </w:rPr>
              <w:t>weight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"#.#"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kg </w:t>
            </w:r>
          </w:p>
          <w:p w14:paraId="16C22979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fmt:formatNumber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4232BC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person.</w:t>
            </w:r>
            <w:r>
              <w:rPr>
                <w:rFonts w:cs="굴림체"/>
                <w:color w:val="000000"/>
                <w:kern w:val="0"/>
                <w:szCs w:val="20"/>
              </w:rPr>
              <w:t>weight * 1000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"#,###"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  <w:r>
              <w:rPr>
                <w:rFonts w:cs="굴림체"/>
                <w:color w:val="000000"/>
                <w:kern w:val="0"/>
                <w:szCs w:val="20"/>
              </w:rPr>
              <w:t>g</w:t>
            </w:r>
          </w:p>
          <w:p w14:paraId="31BDBD35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106136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2A6E2EFB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0D2F45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birthday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DB4CF8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fmt:formatDate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"yyyy-MM-dd"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4232BC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person.</w:t>
            </w:r>
            <w:r>
              <w:rPr>
                <w:rFonts w:cs="굴림체"/>
                <w:color w:val="000000"/>
                <w:kern w:val="0"/>
                <w:szCs w:val="20"/>
              </w:rPr>
              <w:t>birthday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24BD4F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7F32E0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CF9789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F54CA6" w14:textId="77777777" w:rsidR="004232BC" w:rsidRDefault="004232BC" w:rsidP="004232B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B56B70D" w14:textId="77777777" w:rsidR="004B1976" w:rsidRDefault="004B1976" w:rsidP="004232BC">
            <w:pPr>
              <w:pStyle w:val="a0"/>
            </w:pPr>
          </w:p>
        </w:tc>
      </w:tr>
    </w:tbl>
    <w:p w14:paraId="17AC8BCB" w14:textId="07C7102B" w:rsidR="004B1976" w:rsidRDefault="004B1976" w:rsidP="00DC66E3"/>
    <w:p w14:paraId="7AC3E788" w14:textId="2199633D" w:rsidR="00DC66E3" w:rsidRDefault="00DC66E3" w:rsidP="00DC66E3"/>
    <w:p w14:paraId="1480D8D4" w14:textId="778A62FB" w:rsidR="004232BC" w:rsidRDefault="004232BC" w:rsidP="00DC66E3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${ </w:t>
      </w:r>
      <w:r w:rsidRPr="004232BC">
        <w:rPr>
          <w:rFonts w:cs="굴림체"/>
          <w:color w:val="000000"/>
          <w:kern w:val="0"/>
          <w:szCs w:val="20"/>
          <w:shd w:val="clear" w:color="auto" w:fill="FFFF99"/>
        </w:rPr>
        <w:t>person.</w:t>
      </w:r>
      <w:r>
        <w:rPr>
          <w:rFonts w:cs="굴림체"/>
          <w:color w:val="000000"/>
          <w:kern w:val="0"/>
          <w:szCs w:val="20"/>
        </w:rPr>
        <w:t>name }</w:t>
      </w:r>
    </w:p>
    <w:p w14:paraId="1304385D" w14:textId="09330622" w:rsidR="004232BC" w:rsidRDefault="004232BC" w:rsidP="00DC66E3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 xml:space="preserve">모델의 </w:t>
      </w:r>
      <w:r>
        <w:rPr>
          <w:rFonts w:cs="굴림체"/>
          <w:color w:val="000000"/>
          <w:kern w:val="0"/>
          <w:szCs w:val="20"/>
        </w:rPr>
        <w:t xml:space="preserve">"person" </w:t>
      </w:r>
      <w:r>
        <w:rPr>
          <w:rFonts w:cs="굴림체" w:hint="eastAsia"/>
          <w:color w:val="000000"/>
          <w:kern w:val="0"/>
          <w:szCs w:val="20"/>
        </w:rPr>
        <w:t>이름의 객체가 들어있어야 한다.</w:t>
      </w:r>
    </w:p>
    <w:p w14:paraId="057EFD94" w14:textId="2AA2BD89" w:rsidR="004232BC" w:rsidRDefault="00071735" w:rsidP="00DC66E3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예: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071735" w14:paraId="0EBD85AC" w14:textId="77777777" w:rsidTr="00071735">
        <w:tc>
          <w:tcPr>
            <w:tcW w:w="10035" w:type="dxa"/>
          </w:tcPr>
          <w:p w14:paraId="670D9297" w14:textId="0CE5B541" w:rsidR="00071735" w:rsidRDefault="00071735" w:rsidP="00DC66E3"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"person"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person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</w:tc>
      </w:tr>
    </w:tbl>
    <w:p w14:paraId="5EE48582" w14:textId="59077983" w:rsidR="00F41085" w:rsidRDefault="00071735" w:rsidP="00DC66E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객체의 </w:t>
      </w:r>
      <w:r w:rsidR="00F41085">
        <w:t xml:space="preserve">name </w:t>
      </w:r>
      <w:r w:rsidR="00F41085">
        <w:rPr>
          <w:rFonts w:hint="eastAsia"/>
        </w:rPr>
        <w:t>속성값을 출력한다.</w:t>
      </w:r>
      <w:r w:rsidR="00F41085">
        <w:t xml:space="preserve"> (getName() </w:t>
      </w:r>
      <w:r w:rsidR="00F41085">
        <w:rPr>
          <w:rFonts w:hint="eastAsia"/>
        </w:rPr>
        <w:t>메소드의 리턴값)</w:t>
      </w:r>
    </w:p>
    <w:p w14:paraId="1E4A45DA" w14:textId="22668A59" w:rsidR="00F41085" w:rsidRDefault="00F41085" w:rsidP="00DC66E3"/>
    <w:p w14:paraId="52D63D1E" w14:textId="7FF377FE" w:rsidR="00F41085" w:rsidRDefault="00F41085" w:rsidP="00DC66E3"/>
    <w:p w14:paraId="2E089DA9" w14:textId="0D3FE19A" w:rsidR="00FA4592" w:rsidRDefault="00FA4592">
      <w:pPr>
        <w:widowControl/>
        <w:wordWrap/>
        <w:autoSpaceDE/>
        <w:autoSpaceDN/>
        <w:spacing w:after="160" w:line="259" w:lineRule="auto"/>
      </w:pPr>
    </w:p>
    <w:p w14:paraId="5B2194F7" w14:textId="3F3C626A" w:rsidR="003B22F7" w:rsidRDefault="003B22F7" w:rsidP="00DE3AB3"/>
    <w:p w14:paraId="16476992" w14:textId="4CA9C8F3" w:rsidR="00CD0387" w:rsidRDefault="00CD0387" w:rsidP="00DE3AB3"/>
    <w:p w14:paraId="288EF3FC" w14:textId="0F32DEFF" w:rsidR="00CD0387" w:rsidRDefault="00CD0387" w:rsidP="00DE3AB3"/>
    <w:p w14:paraId="2DA184F3" w14:textId="0A2CF2A0" w:rsidR="00F41085" w:rsidRDefault="00F4108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9648F6E" w14:textId="725ECFED" w:rsidR="00CD0387" w:rsidRDefault="00F41085" w:rsidP="00F41085">
      <w:pPr>
        <w:pStyle w:val="Heading2"/>
      </w:pPr>
      <w:bookmarkStart w:id="37" w:name="_Toc51348039"/>
      <w:r>
        <w:rPr>
          <w:rFonts w:hint="eastAsia"/>
        </w:rPr>
        <w:lastRenderedPageBreak/>
        <w:t>실행</w:t>
      </w:r>
      <w:bookmarkEnd w:id="37"/>
    </w:p>
    <w:p w14:paraId="3A5BB98C" w14:textId="766FCC08" w:rsidR="00F41085" w:rsidRDefault="005405FA" w:rsidP="00F41085">
      <w:r w:rsidRPr="005405FA">
        <w:t>http://localhost:8088/second/test1?name=</w:t>
      </w:r>
      <w:r>
        <w:rPr>
          <w:rFonts w:hint="eastAsia"/>
        </w:rPr>
        <w:t>홍길동</w:t>
      </w:r>
      <w:r w:rsidRPr="005405FA">
        <w:t>&amp;weight=70.3&amp;birthday=1998-09-15</w:t>
      </w:r>
    </w:p>
    <w:p w14:paraId="5B8BD7DA" w14:textId="31760D2D" w:rsidR="000E0A2F" w:rsidRPr="00F41085" w:rsidRDefault="00196925" w:rsidP="00F41085">
      <w:r>
        <w:rPr>
          <w:noProof/>
        </w:rPr>
        <w:drawing>
          <wp:inline distT="0" distB="0" distL="0" distR="0" wp14:anchorId="18E432B2" wp14:editId="5C087711">
            <wp:extent cx="6645910" cy="16656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2021" w14:textId="77777777" w:rsidR="00DE3AB3" w:rsidRPr="00DE3AB3" w:rsidRDefault="00DE3AB3" w:rsidP="00DE3AB3"/>
    <w:p w14:paraId="3E0C587F" w14:textId="7DC6303C" w:rsidR="00ED25F8" w:rsidRDefault="00ED25F8" w:rsidP="00ED25F8">
      <w:r w:rsidRPr="005405FA">
        <w:t>http://localhost:8088/second/test</w:t>
      </w:r>
      <w:r>
        <w:t>2</w:t>
      </w:r>
      <w:r w:rsidRPr="005405FA">
        <w:t>?name=</w:t>
      </w:r>
      <w:r>
        <w:rPr>
          <w:rFonts w:hint="eastAsia"/>
        </w:rPr>
        <w:t>홍길동</w:t>
      </w:r>
      <w:r w:rsidRPr="005405FA">
        <w:t>&amp;weight=70.3&amp;birthday=1998-09-15</w:t>
      </w:r>
    </w:p>
    <w:p w14:paraId="73DB9E1E" w14:textId="53E8624A" w:rsidR="00ED25F8" w:rsidRPr="00B83F2C" w:rsidRDefault="00196925" w:rsidP="00CE00CF">
      <w:r>
        <w:rPr>
          <w:noProof/>
        </w:rPr>
        <w:drawing>
          <wp:inline distT="0" distB="0" distL="0" distR="0" wp14:anchorId="150F91C5" wp14:editId="6756469C">
            <wp:extent cx="6645910" cy="16656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719C" w14:textId="77777777" w:rsidR="009B68EC" w:rsidRDefault="009B68EC" w:rsidP="00FA4592"/>
    <w:p w14:paraId="6B42FB5F" w14:textId="5B6DBF4E" w:rsidR="009B68EC" w:rsidRDefault="009B68EC" w:rsidP="00FA4592"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 xml:space="preserve">타입인 </w:t>
      </w:r>
      <w:r>
        <w:t xml:space="preserve">birthday </w:t>
      </w:r>
      <w:r>
        <w:rPr>
          <w:rFonts w:hint="eastAsia"/>
        </w:rPr>
        <w:t>값을 아래의 코드를 출력하면</w:t>
      </w:r>
      <w:r w:rsidR="00D80FED">
        <w:rPr>
          <w:rFonts w:hint="eastAsia"/>
        </w:rPr>
        <w:t>,</w:t>
      </w:r>
      <w:r w:rsidR="00D80FED">
        <w:t xml:space="preserve"> birthday.toString() </w:t>
      </w:r>
      <w:r w:rsidR="00D80FED">
        <w:rPr>
          <w:rFonts w:hint="eastAsia"/>
        </w:rPr>
        <w:t>메소드의 리턴값이 출력된다.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68EC" w14:paraId="61C00E58" w14:textId="77777777" w:rsidTr="009B68EC">
        <w:tc>
          <w:tcPr>
            <w:tcW w:w="10456" w:type="dxa"/>
          </w:tcPr>
          <w:p w14:paraId="123A4D9C" w14:textId="3A32675D" w:rsidR="009B68EC" w:rsidRDefault="009B68EC" w:rsidP="00FA4592">
            <w:r>
              <w:t>${ birthday }</w:t>
            </w:r>
          </w:p>
        </w:tc>
      </w:tr>
    </w:tbl>
    <w:p w14:paraId="6A3CCB46" w14:textId="0FAB22FB" w:rsidR="00D80FED" w:rsidRDefault="00D80FED" w:rsidP="00FA4592"/>
    <w:p w14:paraId="3369B261" w14:textId="26817604" w:rsidR="00D80FED" w:rsidRPr="00D80FED" w:rsidRDefault="00D80FED" w:rsidP="00FA4592">
      <w:r w:rsidRPr="005405FA">
        <w:t>http://localhost:8088/second/test</w:t>
      </w:r>
      <w:r>
        <w:t>3</w:t>
      </w:r>
      <w:r w:rsidRPr="005405FA">
        <w:t>?name=</w:t>
      </w:r>
      <w:r>
        <w:rPr>
          <w:rFonts w:hint="eastAsia"/>
        </w:rPr>
        <w:t>홍길동</w:t>
      </w:r>
      <w:r w:rsidRPr="005405FA">
        <w:t>&amp;weight=70.3&amp;birthday=1998-09-15</w:t>
      </w:r>
    </w:p>
    <w:p w14:paraId="2BB4141E" w14:textId="0263CEDD" w:rsidR="00D80FED" w:rsidRDefault="00196925" w:rsidP="00FA4592">
      <w:r>
        <w:rPr>
          <w:noProof/>
        </w:rPr>
        <w:drawing>
          <wp:inline distT="0" distB="0" distL="0" distR="0" wp14:anchorId="4A03966A" wp14:editId="0D19F122">
            <wp:extent cx="6645910" cy="16656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9B6F" w14:textId="57CD6A6C" w:rsidR="009B68EC" w:rsidRDefault="009B68EC" w:rsidP="00FA4592"/>
    <w:p w14:paraId="7E788A78" w14:textId="128E0F1A" w:rsidR="00E17D00" w:rsidRPr="00E17D00" w:rsidRDefault="00E17D00" w:rsidP="00FA4592">
      <w:r w:rsidRPr="005405FA">
        <w:t>http://localhost:8088/second/test</w:t>
      </w:r>
      <w:r>
        <w:t>4</w:t>
      </w:r>
      <w:r w:rsidRPr="005405FA">
        <w:t>?name=</w:t>
      </w:r>
      <w:r>
        <w:rPr>
          <w:rFonts w:hint="eastAsia"/>
        </w:rPr>
        <w:t>홍길동</w:t>
      </w:r>
      <w:r w:rsidRPr="005405FA">
        <w:t>&amp;weight=70.3&amp;birthday=1998-09-15</w:t>
      </w:r>
    </w:p>
    <w:p w14:paraId="76873EE8" w14:textId="46725759" w:rsidR="00E17D00" w:rsidRDefault="00196925" w:rsidP="00FA4592">
      <w:r>
        <w:rPr>
          <w:noProof/>
        </w:rPr>
        <w:drawing>
          <wp:inline distT="0" distB="0" distL="0" distR="0" wp14:anchorId="2B8DC57A" wp14:editId="2705595D">
            <wp:extent cx="6645910" cy="16656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18F9" w14:textId="77777777" w:rsidR="009B68EC" w:rsidRPr="00CE00CF" w:rsidRDefault="009B68EC" w:rsidP="00FA4592"/>
    <w:p w14:paraId="0A8A9EF7" w14:textId="03010F20" w:rsidR="00055D59" w:rsidRDefault="00055D5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AADE43D" w14:textId="17AC1E04" w:rsidR="00055D59" w:rsidRDefault="00055D59" w:rsidP="00055D59">
      <w:pPr>
        <w:pStyle w:val="Heading1"/>
      </w:pPr>
      <w:bookmarkStart w:id="38" w:name="_Toc51348040"/>
      <w:r>
        <w:rPr>
          <w:rFonts w:hint="eastAsia"/>
        </w:rPr>
        <w:lastRenderedPageBreak/>
        <w:t>T</w:t>
      </w:r>
      <w:r>
        <w:t>hirdController</w:t>
      </w:r>
      <w:bookmarkEnd w:id="38"/>
    </w:p>
    <w:p w14:paraId="41084DC1" w14:textId="118B017B" w:rsidR="002D7349" w:rsidRDefault="002D7349" w:rsidP="002D7349">
      <w:pPr>
        <w:pStyle w:val="Heading2"/>
      </w:pPr>
      <w:bookmarkStart w:id="39" w:name="_Toc51348041"/>
      <w:r>
        <w:rPr>
          <w:rFonts w:hint="eastAsia"/>
        </w:rPr>
        <w:t>@</w:t>
      </w:r>
      <w:r>
        <w:t>RequestMapping</w:t>
      </w:r>
      <w:r>
        <w:rPr>
          <w:rFonts w:hint="eastAsia"/>
        </w:rPr>
        <w:t>의 속성</w:t>
      </w:r>
      <w:bookmarkEnd w:id="39"/>
    </w:p>
    <w:p w14:paraId="1CC49903" w14:textId="77777777" w:rsidR="000E01EE" w:rsidRPr="000E01EE" w:rsidRDefault="000E01EE" w:rsidP="000E01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01EE" w14:paraId="029A25A5" w14:textId="77777777" w:rsidTr="000E01EE">
        <w:tc>
          <w:tcPr>
            <w:tcW w:w="10456" w:type="dxa"/>
          </w:tcPr>
          <w:p w14:paraId="25532AB5" w14:textId="1283B2AE" w:rsidR="000E01EE" w:rsidRPr="000E01EE" w:rsidRDefault="000E01EE" w:rsidP="000E01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"test1"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</w:tc>
      </w:tr>
    </w:tbl>
    <w:p w14:paraId="6E6BA0F2" w14:textId="7B17EB2A" w:rsidR="002D7349" w:rsidRDefault="000E01EE" w:rsidP="002D7349">
      <w:r>
        <w:t xml:space="preserve">request method </w:t>
      </w:r>
      <w:r>
        <w:rPr>
          <w:rFonts w:hint="eastAsia"/>
        </w:rPr>
        <w:t>값과 무관하게</w:t>
      </w:r>
      <w:r w:rsidR="002F1B74">
        <w:rPr>
          <w:rFonts w:hint="eastAsia"/>
        </w:rPr>
        <w:t>,</w:t>
      </w:r>
      <w:r w:rsidR="002F1B74">
        <w:t xml:space="preserve"> "test1" URL</w:t>
      </w:r>
      <w:r w:rsidR="002F1B74">
        <w:rPr>
          <w:rFonts w:hint="eastAsia"/>
        </w:rPr>
        <w:t>이 요청되면,</w:t>
      </w:r>
      <w:r>
        <w:rPr>
          <w:rFonts w:hint="eastAsia"/>
        </w:rPr>
        <w:t xml:space="preserve"> 이 액션 메</w:t>
      </w:r>
      <w:r w:rsidR="00364B23">
        <w:rPr>
          <w:rFonts w:hint="eastAsia"/>
        </w:rPr>
        <w:t>소</w:t>
      </w:r>
      <w:r>
        <w:rPr>
          <w:rFonts w:hint="eastAsia"/>
        </w:rPr>
        <w:t>드가 호출된다.</w:t>
      </w:r>
    </w:p>
    <w:p w14:paraId="6740C749" w14:textId="34224DDA" w:rsidR="000E01EE" w:rsidRDefault="000E01EE" w:rsidP="002D7349"/>
    <w:p w14:paraId="23117BCA" w14:textId="77777777" w:rsidR="00037716" w:rsidRDefault="00037716" w:rsidP="002D73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2007" w14:paraId="19AC0B15" w14:textId="77777777" w:rsidTr="00AE2007">
        <w:tc>
          <w:tcPr>
            <w:tcW w:w="10456" w:type="dxa"/>
          </w:tcPr>
          <w:p w14:paraId="01F7C778" w14:textId="61AB8A75" w:rsidR="00AE2007" w:rsidRPr="00AE2007" w:rsidRDefault="00AE2007" w:rsidP="00AE2007">
            <w:pPr>
              <w:pStyle w:val="a0"/>
            </w:pPr>
            <w:r>
              <w:rPr>
                <w:color w:val="646464"/>
              </w:rPr>
              <w:t>@RequestMapping</w:t>
            </w:r>
            <w:r>
              <w:t>(value=</w:t>
            </w:r>
            <w:r>
              <w:rPr>
                <w:color w:val="2A00FF"/>
              </w:rPr>
              <w:t>"test1"</w:t>
            </w:r>
            <w:r>
              <w:t>, method=RequestMethod.</w:t>
            </w:r>
            <w:r>
              <w:rPr>
                <w:color w:val="0000C0"/>
              </w:rPr>
              <w:t>GET</w:t>
            </w:r>
            <w:r>
              <w:t>)</w:t>
            </w:r>
          </w:p>
        </w:tc>
      </w:tr>
    </w:tbl>
    <w:p w14:paraId="47795D58" w14:textId="5CBA0E26" w:rsidR="000E01EE" w:rsidRDefault="00AE2007" w:rsidP="002D7349">
      <w:r w:rsidRPr="00AE2007">
        <w:rPr>
          <w:rFonts w:hint="eastAsia"/>
        </w:rPr>
        <w:t>G</w:t>
      </w:r>
      <w:r w:rsidRPr="00AE2007">
        <w:t>ET 방식의</w:t>
      </w:r>
      <w:r w:rsidRPr="00AE2007">
        <w:rPr>
          <w:rFonts w:hint="eastAsia"/>
        </w:rPr>
        <w:t xml:space="preserve"> 요청</w:t>
      </w:r>
      <w:r>
        <w:rPr>
          <w:rFonts w:hint="eastAsia"/>
        </w:rPr>
        <w:t>인 경우에만</w:t>
      </w:r>
      <w:r>
        <w:t xml:space="preserve">, </w:t>
      </w:r>
      <w:r>
        <w:rPr>
          <w:rFonts w:hint="eastAsia"/>
        </w:rPr>
        <w:t>이 액션 메소드가 호출된다.</w:t>
      </w:r>
    </w:p>
    <w:p w14:paraId="4ED30402" w14:textId="5EE3F937" w:rsidR="00983127" w:rsidRDefault="00983127" w:rsidP="002D7349">
      <w:r>
        <w:rPr>
          <w:rFonts w:hint="eastAsia"/>
        </w:rPr>
        <w:t>위 코드는 아래 코드와 동일하다.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7716" w14:paraId="0C7A72B2" w14:textId="77777777" w:rsidTr="00037716">
        <w:tc>
          <w:tcPr>
            <w:tcW w:w="10456" w:type="dxa"/>
          </w:tcPr>
          <w:p w14:paraId="1284D20A" w14:textId="16164277" w:rsidR="00037716" w:rsidRDefault="00037716" w:rsidP="002D7349">
            <w:r>
              <w:rPr>
                <w:color w:val="646464"/>
              </w:rPr>
              <w:t>@GetMapping</w:t>
            </w:r>
            <w:r>
              <w:t>(</w:t>
            </w:r>
            <w:r>
              <w:rPr>
                <w:color w:val="2A00FF"/>
              </w:rPr>
              <w:t>"test</w:t>
            </w:r>
            <w:r w:rsidR="000A0793">
              <w:rPr>
                <w:color w:val="2A00FF"/>
              </w:rPr>
              <w:t>1</w:t>
            </w:r>
            <w:r>
              <w:rPr>
                <w:color w:val="2A00FF"/>
              </w:rPr>
              <w:t>"</w:t>
            </w:r>
            <w:r>
              <w:t>)</w:t>
            </w:r>
          </w:p>
        </w:tc>
      </w:tr>
    </w:tbl>
    <w:p w14:paraId="7676A65B" w14:textId="77777777" w:rsidR="00037716" w:rsidRDefault="00037716" w:rsidP="00037716">
      <w:r w:rsidRPr="00AE2007">
        <w:rPr>
          <w:rFonts w:hint="eastAsia"/>
        </w:rPr>
        <w:t>G</w:t>
      </w:r>
      <w:r w:rsidRPr="00AE2007">
        <w:t>ET 방식의</w:t>
      </w:r>
      <w:r w:rsidRPr="00AE2007">
        <w:rPr>
          <w:rFonts w:hint="eastAsia"/>
        </w:rPr>
        <w:t xml:space="preserve"> 요청</w:t>
      </w:r>
      <w:r>
        <w:rPr>
          <w:rFonts w:hint="eastAsia"/>
        </w:rPr>
        <w:t>인 경우에만</w:t>
      </w:r>
      <w:r>
        <w:t xml:space="preserve">, </w:t>
      </w:r>
      <w:r>
        <w:rPr>
          <w:rFonts w:hint="eastAsia"/>
        </w:rPr>
        <w:t>이 액션 메소드가 호출된다.</w:t>
      </w:r>
    </w:p>
    <w:p w14:paraId="1A7553C5" w14:textId="62EB252E" w:rsidR="00037716" w:rsidRDefault="00037716" w:rsidP="002D7349"/>
    <w:p w14:paraId="292A9D8E" w14:textId="77777777" w:rsidR="000A0793" w:rsidRDefault="000A0793" w:rsidP="002D73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7716" w14:paraId="4FACCD74" w14:textId="77777777" w:rsidTr="00037716">
        <w:tc>
          <w:tcPr>
            <w:tcW w:w="10456" w:type="dxa"/>
          </w:tcPr>
          <w:p w14:paraId="0E3CDB11" w14:textId="3352C76A" w:rsidR="00037716" w:rsidRDefault="00037716" w:rsidP="002D7349">
            <w:r>
              <w:rPr>
                <w:color w:val="646464"/>
              </w:rPr>
              <w:t>@RequestMapping</w:t>
            </w:r>
            <w:r>
              <w:t>(value=</w:t>
            </w:r>
            <w:r>
              <w:rPr>
                <w:color w:val="2A00FF"/>
              </w:rPr>
              <w:t>"test1"</w:t>
            </w:r>
            <w:r>
              <w:t>, method=RequestMethod.</w:t>
            </w:r>
            <w:r>
              <w:rPr>
                <w:color w:val="0000C0"/>
              </w:rPr>
              <w:t>POST</w:t>
            </w:r>
            <w:r>
              <w:t>)</w:t>
            </w:r>
          </w:p>
        </w:tc>
      </w:tr>
    </w:tbl>
    <w:p w14:paraId="4AE8BD6F" w14:textId="44D678AE" w:rsidR="00037716" w:rsidRDefault="00037716" w:rsidP="00037716">
      <w:r>
        <w:rPr>
          <w:rFonts w:hint="eastAsia"/>
        </w:rPr>
        <w:t>P</w:t>
      </w:r>
      <w:r>
        <w:t>OST</w:t>
      </w:r>
      <w:r w:rsidRPr="00AE2007">
        <w:t xml:space="preserve"> 방식의</w:t>
      </w:r>
      <w:r w:rsidRPr="00AE2007">
        <w:rPr>
          <w:rFonts w:hint="eastAsia"/>
        </w:rPr>
        <w:t xml:space="preserve"> 요청</w:t>
      </w:r>
      <w:r>
        <w:rPr>
          <w:rFonts w:hint="eastAsia"/>
        </w:rPr>
        <w:t>인 경우에만</w:t>
      </w:r>
      <w:r>
        <w:t xml:space="preserve">, </w:t>
      </w:r>
      <w:r>
        <w:rPr>
          <w:rFonts w:hint="eastAsia"/>
        </w:rPr>
        <w:t>이 액션 메소드가 호출된다.</w:t>
      </w:r>
    </w:p>
    <w:p w14:paraId="504F03E2" w14:textId="3DFFEDE3" w:rsidR="00037716" w:rsidRDefault="00983127" w:rsidP="002D7349">
      <w:r>
        <w:rPr>
          <w:rFonts w:hint="eastAsia"/>
        </w:rPr>
        <w:t>위 코드는 아래 코드와 동일하다.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7716" w14:paraId="261D8D11" w14:textId="77777777" w:rsidTr="00037716">
        <w:tc>
          <w:tcPr>
            <w:tcW w:w="10456" w:type="dxa"/>
          </w:tcPr>
          <w:p w14:paraId="55973D75" w14:textId="0543A1A8" w:rsidR="00037716" w:rsidRDefault="00037716" w:rsidP="002D7349">
            <w:r>
              <w:rPr>
                <w:color w:val="646464"/>
              </w:rPr>
              <w:t>@PostMapping</w:t>
            </w:r>
            <w:r>
              <w:t>(</w:t>
            </w:r>
            <w:r>
              <w:rPr>
                <w:color w:val="2A00FF"/>
              </w:rPr>
              <w:t>"test</w:t>
            </w:r>
            <w:r w:rsidR="000A0793">
              <w:rPr>
                <w:color w:val="2A00FF"/>
              </w:rPr>
              <w:t>1</w:t>
            </w:r>
            <w:r>
              <w:rPr>
                <w:color w:val="2A00FF"/>
              </w:rPr>
              <w:t>"</w:t>
            </w:r>
            <w:r>
              <w:t>)</w:t>
            </w:r>
          </w:p>
        </w:tc>
      </w:tr>
    </w:tbl>
    <w:p w14:paraId="716C57C0" w14:textId="77777777" w:rsidR="00037716" w:rsidRDefault="00037716" w:rsidP="00037716">
      <w:r>
        <w:rPr>
          <w:rFonts w:hint="eastAsia"/>
        </w:rPr>
        <w:t>P</w:t>
      </w:r>
      <w:r>
        <w:t>OST</w:t>
      </w:r>
      <w:r w:rsidRPr="00AE2007">
        <w:t xml:space="preserve"> 방식의</w:t>
      </w:r>
      <w:r w:rsidRPr="00AE2007">
        <w:rPr>
          <w:rFonts w:hint="eastAsia"/>
        </w:rPr>
        <w:t xml:space="preserve"> 요청</w:t>
      </w:r>
      <w:r>
        <w:rPr>
          <w:rFonts w:hint="eastAsia"/>
        </w:rPr>
        <w:t>인 경우에만</w:t>
      </w:r>
      <w:r>
        <w:t xml:space="preserve">, </w:t>
      </w:r>
      <w:r>
        <w:rPr>
          <w:rFonts w:hint="eastAsia"/>
        </w:rPr>
        <w:t>이 액션 메소드가 호출된다.</w:t>
      </w:r>
    </w:p>
    <w:p w14:paraId="15292EA4" w14:textId="77777777" w:rsidR="00037716" w:rsidRPr="00037716" w:rsidRDefault="00037716" w:rsidP="002D7349"/>
    <w:p w14:paraId="4B708A0C" w14:textId="646F60F3" w:rsidR="002D7349" w:rsidRDefault="002D7349" w:rsidP="002D7349"/>
    <w:p w14:paraId="1FE74264" w14:textId="05EAB054" w:rsidR="00037716" w:rsidRDefault="0003771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64D40ED" w14:textId="007B10BB" w:rsidR="00055D59" w:rsidRDefault="00055D59" w:rsidP="00055D59">
      <w:pPr>
        <w:pStyle w:val="Heading2"/>
      </w:pPr>
      <w:bookmarkStart w:id="40" w:name="_Toc51348042"/>
      <w:r>
        <w:rPr>
          <w:rFonts w:hint="eastAsia"/>
        </w:rPr>
        <w:lastRenderedPageBreak/>
        <w:t>T</w:t>
      </w:r>
      <w:r>
        <w:t>hirdController.java</w:t>
      </w:r>
      <w:bookmarkEnd w:id="40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C66E3" w14:paraId="00349650" w14:textId="77777777" w:rsidTr="00092BDE">
        <w:tc>
          <w:tcPr>
            <w:tcW w:w="426" w:type="dxa"/>
          </w:tcPr>
          <w:p w14:paraId="48964929" w14:textId="77777777" w:rsidR="00DC66E3" w:rsidRPr="00185935" w:rsidRDefault="00DC66E3" w:rsidP="00D973E9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881945E" w14:textId="77777777" w:rsidR="00DC66E3" w:rsidRPr="00185935" w:rsidRDefault="00DC66E3" w:rsidP="00D973E9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E25B843" w14:textId="77777777" w:rsidR="00DC66E3" w:rsidRPr="00185935" w:rsidRDefault="00DC66E3" w:rsidP="00D973E9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81A9B35" w14:textId="77777777" w:rsidR="00DC66E3" w:rsidRPr="00185935" w:rsidRDefault="00DC66E3" w:rsidP="00D973E9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FC13B4A" w14:textId="77777777" w:rsidR="00DC66E3" w:rsidRPr="00185935" w:rsidRDefault="00DC66E3" w:rsidP="00D973E9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30C4340" w14:textId="77777777" w:rsidR="00DC66E3" w:rsidRPr="00185935" w:rsidRDefault="00DC66E3" w:rsidP="00D973E9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87CBF06" w14:textId="77777777" w:rsidR="00DC66E3" w:rsidRPr="00185935" w:rsidRDefault="00DC66E3" w:rsidP="00D973E9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4B91BAD" w14:textId="77777777" w:rsidR="00DC66E3" w:rsidRPr="00185935" w:rsidRDefault="00DC66E3" w:rsidP="00D973E9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C679529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CD23385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70F1ED3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A1E769F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DB96FE1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E05D477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0B4CF3D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637F5AA8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7C5D6D8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BCFE0F3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0F5CB3B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0826124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4D55939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37CCD3EC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47EAD415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16D7112F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53BAEC99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5139015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1A8B620E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03D6031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7DA01EF9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02D13B4F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FDCFB20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B9AC1A9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0B04425F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3D72DF0C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7AE3B376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0C68A97C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263AB804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35B22D3F" w14:textId="77777777" w:rsidR="00DC66E3" w:rsidRDefault="00DC66E3" w:rsidP="00D973E9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0F7EA1C8" w14:textId="7733A27D" w:rsidR="00DC66E3" w:rsidRDefault="00DC66E3" w:rsidP="00D973E9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3D86E8FC" w14:textId="7CA1025E" w:rsidR="00DC66E3" w:rsidRPr="00185935" w:rsidRDefault="00DC66E3" w:rsidP="00D973E9">
            <w:pPr>
              <w:pStyle w:val="a0"/>
            </w:pPr>
          </w:p>
        </w:tc>
        <w:tc>
          <w:tcPr>
            <w:tcW w:w="10631" w:type="dxa"/>
          </w:tcPr>
          <w:p w14:paraId="68BF0F22" w14:textId="6C303593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</w:t>
            </w:r>
            <w:r w:rsidR="00FD5290">
              <w:rPr>
                <w:rFonts w:cs="굴림체"/>
                <w:color w:val="000000"/>
                <w:kern w:val="0"/>
                <w:szCs w:val="20"/>
              </w:rPr>
              <w:t>.controller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4B48317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C15C6E0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0A7B37BA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34157E76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org.springframework.web.bind.annotation.GetMapping;</w:t>
            </w:r>
          </w:p>
          <w:p w14:paraId="37A14EEF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org.springframework.web.bind.annotation.PostMapping;</w:t>
            </w:r>
          </w:p>
          <w:p w14:paraId="425DE70A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277537A9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org.springframework.web.bind.annotation.RequestMethod;</w:t>
            </w:r>
          </w:p>
          <w:p w14:paraId="56E51DBE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EB2E993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20B7874B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"third"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BCE0863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ThirdController {</w:t>
            </w:r>
          </w:p>
          <w:p w14:paraId="6A248405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5E9ADA7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(value=</w:t>
            </w:r>
            <w:r>
              <w:rPr>
                <w:rFonts w:cs="굴림체"/>
                <w:color w:val="2A00FF"/>
                <w:kern w:val="0"/>
                <w:szCs w:val="20"/>
              </w:rPr>
              <w:t>"test1"</w:t>
            </w:r>
            <w:r>
              <w:rPr>
                <w:rFonts w:cs="굴림체"/>
                <w:color w:val="000000"/>
                <w:kern w:val="0"/>
                <w:szCs w:val="20"/>
              </w:rPr>
              <w:t>, method=RequestMethod.</w:t>
            </w:r>
            <w:r>
              <w:rPr>
                <w:rFonts w:cs="굴림체"/>
                <w:color w:val="0000C0"/>
                <w:kern w:val="0"/>
                <w:szCs w:val="20"/>
              </w:rPr>
              <w:t>GET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0B7A07B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test1(Model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F946D17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"person"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Person());</w:t>
            </w:r>
          </w:p>
          <w:p w14:paraId="5C2A0676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"third/test1"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346C76A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D5D1296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69EDF9B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(value=</w:t>
            </w:r>
            <w:r>
              <w:rPr>
                <w:rFonts w:cs="굴림체"/>
                <w:color w:val="2A00FF"/>
                <w:kern w:val="0"/>
                <w:szCs w:val="20"/>
              </w:rPr>
              <w:t>"test1"</w:t>
            </w:r>
            <w:r>
              <w:rPr>
                <w:rFonts w:cs="굴림체"/>
                <w:color w:val="000000"/>
                <w:kern w:val="0"/>
                <w:szCs w:val="20"/>
              </w:rPr>
              <w:t>, method=RequestMethod.</w:t>
            </w:r>
            <w:r>
              <w:rPr>
                <w:rFonts w:cs="굴림체"/>
                <w:color w:val="0000C0"/>
                <w:kern w:val="0"/>
                <w:szCs w:val="20"/>
              </w:rPr>
              <w:t>POST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7F5125B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test1(Model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Person </w:t>
            </w:r>
            <w:r>
              <w:rPr>
                <w:rFonts w:cs="굴림체"/>
                <w:color w:val="6A3E3E"/>
                <w:kern w:val="0"/>
                <w:szCs w:val="20"/>
              </w:rPr>
              <w:t>person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FCDE6C0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/>
                <w:color w:val="7F9FBF"/>
                <w:kern w:val="0"/>
                <w:szCs w:val="20"/>
              </w:rPr>
              <w:t>TODO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: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저장하는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코드를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구현해야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함</w:t>
            </w:r>
            <w:r>
              <w:rPr>
                <w:rFonts w:cs="굴림체"/>
                <w:color w:val="3F7F5F"/>
                <w:kern w:val="0"/>
                <w:szCs w:val="20"/>
              </w:rPr>
              <w:t>.</w:t>
            </w:r>
          </w:p>
          <w:p w14:paraId="191A4EB6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저장되었습니다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14A5271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"third/test1"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B4986FA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ECBFB11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26B7146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"test2"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EE569D1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test2(Model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219332B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"person"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Person());</w:t>
            </w:r>
          </w:p>
          <w:p w14:paraId="0BCCD3F6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"third/test1"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BEC47F4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2912F56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6D1CBF6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"test2"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98A6E6A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test2(Model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Person </w:t>
            </w:r>
            <w:r>
              <w:rPr>
                <w:rFonts w:cs="굴림체"/>
                <w:color w:val="6A3E3E"/>
                <w:kern w:val="0"/>
                <w:szCs w:val="20"/>
              </w:rPr>
              <w:t>person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EBAAE60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/>
                <w:color w:val="7F9FBF"/>
                <w:kern w:val="0"/>
                <w:szCs w:val="20"/>
              </w:rPr>
              <w:t>TODO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: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저장하는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코드를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구현해야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함</w:t>
            </w:r>
            <w:r>
              <w:rPr>
                <w:rFonts w:cs="굴림체"/>
                <w:color w:val="3F7F5F"/>
                <w:kern w:val="0"/>
                <w:szCs w:val="20"/>
              </w:rPr>
              <w:t>.</w:t>
            </w:r>
          </w:p>
          <w:p w14:paraId="3AC078DC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저장되었습니다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4E95D8D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"third/test1"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7B6A498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4D521CE" w14:textId="77777777" w:rsidR="00D973E9" w:rsidRDefault="00D973E9" w:rsidP="00D973E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BA4E6BB" w14:textId="77777777" w:rsidR="00DC66E3" w:rsidRPr="00A608A5" w:rsidRDefault="00DC66E3" w:rsidP="00D973E9">
            <w:pPr>
              <w:pStyle w:val="a0"/>
            </w:pPr>
          </w:p>
        </w:tc>
      </w:tr>
    </w:tbl>
    <w:p w14:paraId="0C3D9507" w14:textId="77777777" w:rsidR="00055D59" w:rsidRPr="00055D59" w:rsidRDefault="00055D59" w:rsidP="00055D59"/>
    <w:p w14:paraId="5749518C" w14:textId="5C57A1FB" w:rsidR="00ED4D44" w:rsidRDefault="00ED4D4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FDB5011" w14:textId="613D72DC" w:rsidR="00ED4D44" w:rsidRDefault="00AF4051" w:rsidP="00ED4D44">
      <w:pPr>
        <w:pStyle w:val="Heading2"/>
      </w:pPr>
      <w:bookmarkStart w:id="41" w:name="_Toc51348043"/>
      <w:r>
        <w:lastRenderedPageBreak/>
        <w:t>third</w:t>
      </w:r>
      <w:r w:rsidR="00ED4D44">
        <w:t>/test1.jsp</w:t>
      </w:r>
      <w:bookmarkEnd w:id="41"/>
    </w:p>
    <w:p w14:paraId="4B9B866C" w14:textId="0FE763E0" w:rsidR="00ED4D44" w:rsidRDefault="00ED4D44" w:rsidP="00ED4D44">
      <w:pPr>
        <w:pStyle w:val="Heading3"/>
      </w:pPr>
      <w:r>
        <w:rPr>
          <w:rFonts w:hint="eastAsia"/>
        </w:rPr>
        <w:t>s</w:t>
      </w:r>
      <w:r>
        <w:t>rc/main/webapp/WEB-INF/views/</w:t>
      </w:r>
      <w:r w:rsidR="00AF4051">
        <w:t>third</w:t>
      </w:r>
      <w:r>
        <w:t>/test1.jsp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51E2F" w14:paraId="784215D9" w14:textId="77777777" w:rsidTr="00092BDE">
        <w:tc>
          <w:tcPr>
            <w:tcW w:w="426" w:type="dxa"/>
          </w:tcPr>
          <w:p w14:paraId="19CD68A5" w14:textId="77777777" w:rsidR="00351E2F" w:rsidRPr="00185935" w:rsidRDefault="00351E2F" w:rsidP="008C47C9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83441DA" w14:textId="77777777" w:rsidR="00351E2F" w:rsidRPr="00185935" w:rsidRDefault="00351E2F" w:rsidP="008C47C9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7CF4614" w14:textId="77777777" w:rsidR="00351E2F" w:rsidRPr="00185935" w:rsidRDefault="00351E2F" w:rsidP="008C47C9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5C026BD" w14:textId="77777777" w:rsidR="00351E2F" w:rsidRPr="00185935" w:rsidRDefault="00351E2F" w:rsidP="008C47C9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79AE05A" w14:textId="77777777" w:rsidR="00351E2F" w:rsidRPr="00185935" w:rsidRDefault="00351E2F" w:rsidP="008C47C9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B9D9F4E" w14:textId="77777777" w:rsidR="00351E2F" w:rsidRPr="00185935" w:rsidRDefault="00351E2F" w:rsidP="008C47C9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8F55F88" w14:textId="77777777" w:rsidR="00351E2F" w:rsidRPr="00185935" w:rsidRDefault="00351E2F" w:rsidP="008C47C9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85EC956" w14:textId="77777777" w:rsidR="00351E2F" w:rsidRPr="00185935" w:rsidRDefault="00351E2F" w:rsidP="008C47C9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75EB56B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762A728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4EB388D7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8957BBE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9B9077B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A60E342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1FB3246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CC44BFF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1A441B1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0578FBCC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D606215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59F701C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09CA9A8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65255072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38C0B04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E8F7DFC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31E0E4BF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BB42FB5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6A96EEB2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3B50087E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08629DD9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4A4E39AA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36071290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85FF60E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246F4577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BC8998E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39B7C6AF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5A4E0934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7EC403BA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40CFEFBB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042CA7D6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402F7A7C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787AB44B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1663ABDE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08C518A0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0C4E75B7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39069AD0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4D6DF348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0E1AE335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388B17C2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4B1B4D76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7177757D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0EE34382" w14:textId="77777777" w:rsidR="00351E2F" w:rsidRDefault="00351E2F" w:rsidP="008C47C9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7C621A5F" w14:textId="65DC9F7B" w:rsidR="00351E2F" w:rsidRPr="00185935" w:rsidRDefault="00351E2F" w:rsidP="008C47C9">
            <w:pPr>
              <w:pStyle w:val="a0"/>
            </w:pPr>
          </w:p>
        </w:tc>
        <w:tc>
          <w:tcPr>
            <w:tcW w:w="10631" w:type="dxa"/>
          </w:tcPr>
          <w:p w14:paraId="59DCF4A4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CA21431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0ED62C2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DF286D6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0C2BC232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C5B4C9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B5347A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EAADB4D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ABEE8B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600px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DEB0E9B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box-shadow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 0 4px lightgray, 2px 2px 4px gray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D9C2E6C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overflow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}      </w:t>
            </w:r>
          </w:p>
          <w:p w14:paraId="5BAD9E1B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div.title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E97467B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C7799E6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min-width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357F5C2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07BC7DA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7AECEC3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0.4em 2em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 0 20px 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83EDD24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div.message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12px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</w:p>
          <w:p w14:paraId="0EB680CD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#ffa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#cc0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A780055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B177C6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4CB7EE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38E680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EF8974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E78EF86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"title"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person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정보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89ACFE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CBE406C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9BA5943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name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FF13A4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person.name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A14C2C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F42CC4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06653EA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weight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0AE0376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"number"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"weight"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person.weight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step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"0.1"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C79C55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C55A3E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23F5FD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birthday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EA088F4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fmt:formatDate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"yyyy-MM-dd"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person.birthday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7B72B6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var</w:t>
            </w:r>
            <w:r w:rsidRPr="007B72B6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7B72B6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"b"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FB2F29F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"date"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"birthday"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b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F12C143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8CF8C9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43121DE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ED1C3C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2611ACA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test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>
              <w:rPr>
                <w:rFonts w:cs="굴림체"/>
                <w:color w:val="7F0055"/>
                <w:kern w:val="0"/>
                <w:szCs w:val="20"/>
              </w:rPr>
              <w:t xml:space="preserve">not empty </w:t>
            </w:r>
            <w:r>
              <w:rPr>
                <w:rFonts w:cs="굴림체"/>
                <w:color w:val="000000"/>
                <w:kern w:val="0"/>
                <w:szCs w:val="20"/>
              </w:rPr>
              <w:t>message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4D8DED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4A8F13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${ message }</w:t>
            </w:r>
          </w:p>
          <w:p w14:paraId="3B5F7470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02D0CA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10C8FE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41FBC2E4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70802A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F1B534" w14:textId="77777777" w:rsidR="008C47C9" w:rsidRDefault="008C47C9" w:rsidP="008C47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A9A9B3B" w14:textId="60B4ECF1" w:rsidR="00351E2F" w:rsidRDefault="00351E2F" w:rsidP="008C47C9">
            <w:pPr>
              <w:pStyle w:val="a0"/>
            </w:pPr>
          </w:p>
        </w:tc>
      </w:tr>
    </w:tbl>
    <w:p w14:paraId="2D4B626A" w14:textId="4DF4F0E6" w:rsidR="00ED4D44" w:rsidRDefault="00ED4D44" w:rsidP="00ED4D44"/>
    <w:p w14:paraId="48CA73E8" w14:textId="5BDF2273" w:rsidR="001F3C40" w:rsidRDefault="001F3C4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902FF4D" w14:textId="3F20C05F" w:rsidR="00ED4D44" w:rsidRDefault="00CD30B3" w:rsidP="00902AAA">
      <w:pPr>
        <w:pStyle w:val="Heading2"/>
      </w:pPr>
      <w:bookmarkStart w:id="42" w:name="_Toc51348044"/>
      <w:r>
        <w:rPr>
          <w:rFonts w:hint="eastAsia"/>
        </w:rPr>
        <w:lastRenderedPageBreak/>
        <w:t>i</w:t>
      </w:r>
      <w:r>
        <w:t xml:space="preserve">f </w:t>
      </w:r>
      <w:r>
        <w:rPr>
          <w:rFonts w:hint="eastAsia"/>
        </w:rPr>
        <w:t>확장태그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30B3" w14:paraId="25E2E0A2" w14:textId="77777777" w:rsidTr="00CD30B3">
        <w:tc>
          <w:tcPr>
            <w:tcW w:w="10456" w:type="dxa"/>
          </w:tcPr>
          <w:p w14:paraId="0BD06B0A" w14:textId="3DE30E6C" w:rsidR="00CD30B3" w:rsidRDefault="00CD30B3" w:rsidP="00CD30B3">
            <w:pPr>
              <w:pStyle w:val="a0"/>
              <w:rPr>
                <w:rFonts w:cs="굴림체"/>
                <w:color w:val="008080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test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="00291533">
              <w:rPr>
                <w:rFonts w:cs="굴림체" w:hint="eastAsia"/>
                <w:color w:val="000000"/>
                <w:kern w:val="0"/>
                <w:szCs w:val="20"/>
              </w:rPr>
              <w:t>조건식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8D114E" w14:textId="6A77977A" w:rsidR="00CD30B3" w:rsidRPr="00CD30B3" w:rsidRDefault="00CD30B3" w:rsidP="00CD30B3">
            <w:pPr>
              <w:pStyle w:val="a0"/>
            </w:pPr>
            <w:r w:rsidRPr="00CD30B3">
              <w:rPr>
                <w:rFonts w:hint="eastAsia"/>
              </w:rPr>
              <w:t xml:space="preserve"> </w:t>
            </w:r>
            <w:r w:rsidRPr="00CD30B3">
              <w:t xml:space="preserve">  . . .</w:t>
            </w:r>
          </w:p>
          <w:p w14:paraId="329F573F" w14:textId="3E038455" w:rsidR="00CD30B3" w:rsidRPr="00CD30B3" w:rsidRDefault="00CD30B3" w:rsidP="00CD30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6C737F58" w14:textId="15C651BB" w:rsidR="000D2BDC" w:rsidRDefault="00291533" w:rsidP="00ED4D44">
      <w:r>
        <w:rPr>
          <w:rFonts w:hint="eastAsia"/>
        </w:rPr>
        <w:t>조건식이</w:t>
      </w:r>
      <w:r>
        <w:t xml:space="preserve"> true</w:t>
      </w:r>
      <w:r>
        <w:rPr>
          <w:rFonts w:hint="eastAsia"/>
        </w:rPr>
        <w:t xml:space="preserve"> 인 경우에만,</w:t>
      </w:r>
      <w:r>
        <w:t xml:space="preserve"> </w:t>
      </w:r>
      <w:r w:rsidR="00277953">
        <w:rPr>
          <w:rFonts w:hint="eastAsia"/>
        </w:rPr>
        <w:t xml:space="preserve">이 </w:t>
      </w:r>
      <w:r>
        <w:rPr>
          <w:rFonts w:hint="eastAsia"/>
        </w:rPr>
        <w:t>확장 태그 사이의 내용이 웹브라우저</w:t>
      </w:r>
      <w:r w:rsidR="00277953">
        <w:rPr>
          <w:rFonts w:hint="eastAsia"/>
        </w:rPr>
        <w:t>로</w:t>
      </w:r>
      <w:r>
        <w:rPr>
          <w:rFonts w:hint="eastAsia"/>
        </w:rPr>
        <w:t xml:space="preserve"> 출력된다.</w:t>
      </w:r>
    </w:p>
    <w:p w14:paraId="5006D930" w14:textId="4726762D" w:rsidR="00291533" w:rsidRPr="00277953" w:rsidRDefault="00291533" w:rsidP="00ED4D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6786" w14:paraId="63815EBD" w14:textId="77777777" w:rsidTr="00E26786">
        <w:tc>
          <w:tcPr>
            <w:tcW w:w="10456" w:type="dxa"/>
          </w:tcPr>
          <w:p w14:paraId="312869A0" w14:textId="6412DE88" w:rsidR="00E26786" w:rsidRDefault="00E26786" w:rsidP="00E26786">
            <w:pPr>
              <w:pStyle w:val="a0"/>
              <w:rPr>
                <w:rFonts w:cs="굴림체"/>
                <w:color w:val="008080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test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>
              <w:rPr>
                <w:rFonts w:cs="굴림체"/>
                <w:color w:val="7F0055"/>
                <w:kern w:val="0"/>
                <w:szCs w:val="20"/>
              </w:rPr>
              <w:t xml:space="preserve">not empty </w:t>
            </w:r>
            <w:r>
              <w:rPr>
                <w:rFonts w:cs="굴림체"/>
                <w:color w:val="000000"/>
                <w:kern w:val="0"/>
                <w:szCs w:val="20"/>
              </w:rPr>
              <w:t>message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EFEBB3" w14:textId="0C02EE46" w:rsidR="00E26786" w:rsidRPr="00E26786" w:rsidRDefault="00E26786" w:rsidP="00E26786">
            <w:pPr>
              <w:pStyle w:val="a0"/>
            </w:pPr>
            <w:r w:rsidRPr="00E26786">
              <w:rPr>
                <w:rFonts w:hint="eastAsia"/>
              </w:rPr>
              <w:t xml:space="preserve"> </w:t>
            </w:r>
            <w:r w:rsidRPr="00E26786">
              <w:t>. . .</w:t>
            </w:r>
          </w:p>
          <w:p w14:paraId="31E9702E" w14:textId="4C06EF06" w:rsidR="00E26786" w:rsidRPr="00E26786" w:rsidRDefault="00E26786" w:rsidP="00E267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29906601" w14:textId="2EF05E0C" w:rsidR="00E26786" w:rsidRDefault="00E26786" w:rsidP="00ED4D44">
      <w:r>
        <w:rPr>
          <w:rFonts w:hint="eastAsia"/>
        </w:rPr>
        <w:t xml:space="preserve">모델에 </w:t>
      </w:r>
      <w:r>
        <w:t>"</w:t>
      </w:r>
      <w:r>
        <w:rPr>
          <w:rFonts w:hint="eastAsia"/>
        </w:rPr>
        <w:t>m</w:t>
      </w:r>
      <w:r>
        <w:t xml:space="preserve">essage" </w:t>
      </w:r>
      <w:r>
        <w:rPr>
          <w:rFonts w:hint="eastAsia"/>
        </w:rPr>
        <w:t>이름의 데이터가 있을 경우에만,</w:t>
      </w:r>
      <w:r>
        <w:t xml:space="preserve"> </w:t>
      </w:r>
      <w:r w:rsidR="00277953">
        <w:rPr>
          <w:rFonts w:hint="eastAsia"/>
        </w:rPr>
        <w:t>이 확장 태그 사이의 내용이 웹브라우저로 출력된다.</w:t>
      </w:r>
    </w:p>
    <w:p w14:paraId="5654AF93" w14:textId="743A33F8" w:rsidR="00277953" w:rsidRDefault="00277953" w:rsidP="00ED4D44"/>
    <w:p w14:paraId="77E8A468" w14:textId="77777777" w:rsidR="00277953" w:rsidRPr="00291533" w:rsidRDefault="00277953" w:rsidP="00ED4D44"/>
    <w:p w14:paraId="05B882A8" w14:textId="7CFBBAEE" w:rsidR="00291533" w:rsidRDefault="00277953" w:rsidP="00ED4D44">
      <w:r>
        <w:rPr>
          <w:rFonts w:hint="eastAsia"/>
        </w:rPr>
        <w:t>이 확장 태그를 사용하려면,</w:t>
      </w:r>
      <w:r>
        <w:t xml:space="preserve"> </w:t>
      </w:r>
      <w:r>
        <w:rPr>
          <w:rFonts w:hint="eastAsia"/>
        </w:rPr>
        <w:t>아래 선언이 필요하다.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7953" w14:paraId="5C37A4C4" w14:textId="77777777" w:rsidTr="00277953">
        <w:tc>
          <w:tcPr>
            <w:tcW w:w="10456" w:type="dxa"/>
          </w:tcPr>
          <w:p w14:paraId="398FC9A5" w14:textId="5DB8EDA2" w:rsidR="00277953" w:rsidRDefault="00277953" w:rsidP="00ED4D44"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</w:tc>
      </w:tr>
    </w:tbl>
    <w:p w14:paraId="603F4AAC" w14:textId="6933D4F3" w:rsidR="00277953" w:rsidRDefault="00277953" w:rsidP="00ED4D44"/>
    <w:p w14:paraId="047D5083" w14:textId="56866A16" w:rsidR="006E2A52" w:rsidRDefault="006E2A52" w:rsidP="00ED4D44"/>
    <w:p w14:paraId="7DA0A62E" w14:textId="17142AE6" w:rsidR="006E2A52" w:rsidRDefault="006E2A52" w:rsidP="00ED4D44"/>
    <w:p w14:paraId="7BBE7A84" w14:textId="63B9C2C4" w:rsidR="006E2A52" w:rsidRDefault="006E2A52" w:rsidP="006E2A52">
      <w:pPr>
        <w:pStyle w:val="Heading2"/>
      </w:pPr>
      <w:bookmarkStart w:id="43" w:name="_Toc51348045"/>
      <w:r>
        <w:rPr>
          <w:rFonts w:hint="eastAsia"/>
        </w:rPr>
        <w:t>실행</w:t>
      </w:r>
      <w:bookmarkEnd w:id="43"/>
    </w:p>
    <w:p w14:paraId="0701BD14" w14:textId="77777777" w:rsidR="001C2CDC" w:rsidRDefault="001C2CDC" w:rsidP="001C2CDC">
      <w:r w:rsidRPr="00D5141D">
        <w:t>http://localhost:8088/third/test1</w:t>
      </w:r>
      <w:r>
        <w:t xml:space="preserve"> URL</w:t>
      </w:r>
      <w:r>
        <w:rPr>
          <w:rFonts w:hint="eastAsia"/>
        </w:rPr>
        <w:t xml:space="preserve">을 처음 요청하는 것은 </w:t>
      </w:r>
      <w:r>
        <w:t xml:space="preserve">GET </w:t>
      </w:r>
      <w:r>
        <w:rPr>
          <w:rFonts w:hint="eastAsia"/>
        </w:rPr>
        <w:t>방식이다.</w:t>
      </w:r>
    </w:p>
    <w:p w14:paraId="68BF6987" w14:textId="77777777" w:rsidR="001C2CDC" w:rsidRDefault="001C2CDC" w:rsidP="001C2CDC">
      <w:r>
        <w:rPr>
          <w:rFonts w:hint="eastAsia"/>
        </w:rPr>
        <w:t>따라서 아래 메소드가 호출된다.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2CDC" w14:paraId="69AD7A38" w14:textId="77777777" w:rsidTr="00B616F2">
        <w:tc>
          <w:tcPr>
            <w:tcW w:w="10456" w:type="dxa"/>
          </w:tcPr>
          <w:p w14:paraId="124041E7" w14:textId="77777777" w:rsidR="001C2CDC" w:rsidRDefault="001C2CDC" w:rsidP="00B616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(value=</w:t>
            </w:r>
            <w:r>
              <w:rPr>
                <w:rFonts w:cs="굴림체"/>
                <w:color w:val="2A00FF"/>
                <w:kern w:val="0"/>
                <w:szCs w:val="20"/>
              </w:rPr>
              <w:t>"test1"</w:t>
            </w:r>
            <w:r>
              <w:rPr>
                <w:rFonts w:cs="굴림체"/>
                <w:color w:val="000000"/>
                <w:kern w:val="0"/>
                <w:szCs w:val="20"/>
              </w:rPr>
              <w:t>, method=RequestMethod.</w:t>
            </w:r>
            <w:r>
              <w:rPr>
                <w:rFonts w:cs="굴림체"/>
                <w:color w:val="0000C0"/>
                <w:kern w:val="0"/>
                <w:szCs w:val="20"/>
              </w:rPr>
              <w:t>GET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62CF6EF" w14:textId="77777777" w:rsidR="001C2CDC" w:rsidRDefault="001C2CDC" w:rsidP="00B616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test1(Model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60A1B9F" w14:textId="77777777" w:rsidR="001C2CDC" w:rsidRDefault="001C2CDC" w:rsidP="00B616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"person"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Person());</w:t>
            </w:r>
          </w:p>
          <w:p w14:paraId="0CD272B7" w14:textId="77777777" w:rsidR="001C2CDC" w:rsidRDefault="001C2CDC" w:rsidP="00B616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"third/test1"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08782B1" w14:textId="77777777" w:rsidR="001C2CDC" w:rsidRDefault="001C2CDC" w:rsidP="00B616F2"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3F369FD8" w14:textId="77777777" w:rsidR="001C2CDC" w:rsidRDefault="001C2CDC" w:rsidP="001C2CDC"/>
    <w:p w14:paraId="2D9EFD2F" w14:textId="77777777" w:rsidR="001C2CDC" w:rsidRDefault="001C2CDC" w:rsidP="001C2CDC">
      <w:r>
        <w:rPr>
          <w:rFonts w:hint="eastAsia"/>
        </w:rPr>
        <w:t xml:space="preserve">모델에 저장된 </w:t>
      </w:r>
      <w:r>
        <w:t xml:space="preserve">Person </w:t>
      </w:r>
      <w:r>
        <w:rPr>
          <w:rFonts w:hint="eastAsia"/>
        </w:rPr>
        <w:t xml:space="preserve">객체의 속성에는 </w:t>
      </w:r>
      <w:r>
        <w:t xml:space="preserve">null </w:t>
      </w:r>
      <w:r>
        <w:rPr>
          <w:rFonts w:hint="eastAsia"/>
        </w:rPr>
        <w:t xml:space="preserve">이나 </w:t>
      </w:r>
      <w:r>
        <w:t xml:space="preserve">0 </w:t>
      </w:r>
      <w:r>
        <w:rPr>
          <w:rFonts w:hint="eastAsia"/>
        </w:rPr>
        <w:t>이 들어있다.</w:t>
      </w:r>
    </w:p>
    <w:p w14:paraId="4763B423" w14:textId="703C87BB" w:rsidR="001C2CDC" w:rsidRDefault="001C2CDC" w:rsidP="001C2CDC">
      <w:r>
        <w:rPr>
          <w:rFonts w:hint="eastAsia"/>
        </w:rPr>
        <w:t xml:space="preserve">이 </w:t>
      </w:r>
      <w:r w:rsidR="00B3233A">
        <w:t xml:space="preserve">Person </w:t>
      </w:r>
      <w:r w:rsidR="00B3233A">
        <w:rPr>
          <w:rFonts w:hint="eastAsia"/>
        </w:rPr>
        <w:t xml:space="preserve">객체의 </w:t>
      </w:r>
      <w:r w:rsidR="00C11C4A">
        <w:rPr>
          <w:rFonts w:hint="eastAsia"/>
        </w:rPr>
        <w:t>속성</w:t>
      </w:r>
      <w:r>
        <w:rPr>
          <w:rFonts w:hint="eastAsia"/>
        </w:rPr>
        <w:t>값들이</w:t>
      </w:r>
      <w:r w:rsidR="00C11C4A">
        <w:rPr>
          <w:rFonts w:hint="eastAsia"/>
        </w:rPr>
        <w:t>,</w:t>
      </w:r>
      <w:r>
        <w:rPr>
          <w:rFonts w:hint="eastAsia"/>
        </w:rPr>
        <w:t xml:space="preserve"> </w:t>
      </w:r>
      <w:r w:rsidR="00B3233A">
        <w:t>third/test1.jsp</w:t>
      </w:r>
      <w:r w:rsidR="00B3233A">
        <w:rPr>
          <w:rFonts w:hint="eastAsia"/>
        </w:rPr>
        <w:t xml:space="preserve"> 뷰에 의해서 </w:t>
      </w:r>
      <w:r>
        <w:rPr>
          <w:rFonts w:hint="eastAsia"/>
        </w:rPr>
        <w:t>다음과 같이 출력된다.</w:t>
      </w:r>
    </w:p>
    <w:p w14:paraId="244505F1" w14:textId="77777777" w:rsidR="001C2CDC" w:rsidRPr="00D5141D" w:rsidRDefault="001C2CDC" w:rsidP="00D5141D"/>
    <w:p w14:paraId="1A3DBF85" w14:textId="71389EB3" w:rsidR="006E2A52" w:rsidRPr="006E2A52" w:rsidRDefault="000C3253" w:rsidP="006E2A52">
      <w:r>
        <w:rPr>
          <w:noProof/>
        </w:rPr>
        <w:drawing>
          <wp:inline distT="0" distB="0" distL="0" distR="0" wp14:anchorId="242D2227" wp14:editId="6C6C42BE">
            <wp:extent cx="6645910" cy="31584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7B3E" w14:textId="6AC7E98D" w:rsidR="00291533" w:rsidRDefault="00291533" w:rsidP="00ED4D44"/>
    <w:p w14:paraId="3F9C5078" w14:textId="00503F8E" w:rsidR="00D5141D" w:rsidRDefault="00A67B30" w:rsidP="00ED4D44">
      <w:r>
        <w:rPr>
          <w:noProof/>
        </w:rPr>
        <w:lastRenderedPageBreak/>
        <w:drawing>
          <wp:inline distT="0" distB="0" distL="0" distR="0" wp14:anchorId="6AE97565" wp14:editId="7C6D1814">
            <wp:extent cx="5743364" cy="27295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9507" cy="273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ECAD" w14:textId="742DB618" w:rsidR="00A67B30" w:rsidRDefault="00A67B30" w:rsidP="00ED4D44">
      <w:r>
        <w:rPr>
          <w:rFonts w:hint="eastAsia"/>
        </w:rPr>
        <w:t xml:space="preserve">위와 같이 입력하고 </w:t>
      </w:r>
      <w:r>
        <w:t>'</w:t>
      </w:r>
      <w:r>
        <w:rPr>
          <w:rFonts w:hint="eastAsia"/>
        </w:rPr>
        <w:t>저장'</w:t>
      </w:r>
      <w:r>
        <w:t xml:space="preserve"> </w:t>
      </w:r>
      <w:r>
        <w:rPr>
          <w:rFonts w:hint="eastAsia"/>
        </w:rPr>
        <w:t>버튼을 클릭하면,</w:t>
      </w:r>
    </w:p>
    <w:p w14:paraId="18AFA012" w14:textId="24746194" w:rsidR="00A67B30" w:rsidRDefault="00A67B30" w:rsidP="00ED4D44"/>
    <w:p w14:paraId="1FD02955" w14:textId="03740975" w:rsidR="00566DA5" w:rsidRDefault="00566DA5" w:rsidP="00ED4D44">
      <w:r w:rsidRPr="00566DA5">
        <w:t>http://localhost:8088/third/test1</w:t>
      </w:r>
      <w:r>
        <w:t xml:space="preserve"> URL</w:t>
      </w:r>
      <w:r>
        <w:rPr>
          <w:rFonts w:hint="eastAsia"/>
        </w:rPr>
        <w:t>이 서버에 다시 요청된다.</w:t>
      </w:r>
    </w:p>
    <w:p w14:paraId="159B766B" w14:textId="10F83C9F" w:rsidR="00566DA5" w:rsidRDefault="00566DA5" w:rsidP="00ED4D44">
      <w:r>
        <w:rPr>
          <w:rFonts w:hint="eastAsia"/>
        </w:rPr>
        <w:t xml:space="preserve">이 요청은 </w:t>
      </w:r>
      <w:r>
        <w:t xml:space="preserve">POST </w:t>
      </w:r>
      <w:r>
        <w:rPr>
          <w:rFonts w:hint="eastAsia"/>
        </w:rPr>
        <w:t>방식이다.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6DA5" w14:paraId="159CFA60" w14:textId="77777777" w:rsidTr="00566DA5">
        <w:tc>
          <w:tcPr>
            <w:tcW w:w="10456" w:type="dxa"/>
          </w:tcPr>
          <w:p w14:paraId="3D558A07" w14:textId="0115DDDE" w:rsidR="00566DA5" w:rsidRPr="00566DA5" w:rsidRDefault="00566DA5" w:rsidP="00566DA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4FDBECA7" w14:textId="0B3647DC" w:rsidR="00566DA5" w:rsidRDefault="00566DA5" w:rsidP="00ED4D44"/>
    <w:p w14:paraId="3C6F7BF1" w14:textId="0DFEF9A0" w:rsidR="00566DA5" w:rsidRDefault="00566DA5" w:rsidP="00ED4D44">
      <w:r>
        <w:rPr>
          <w:rFonts w:hint="eastAsia"/>
        </w:rPr>
        <w:t xml:space="preserve">입력폼에 입력된 데이터는 </w:t>
      </w:r>
      <w:r>
        <w:t xml:space="preserve">HTTP request </w:t>
      </w:r>
      <w:r>
        <w:rPr>
          <w:rFonts w:hint="eastAsia"/>
        </w:rPr>
        <w:t>본문(</w:t>
      </w:r>
      <w:r>
        <w:t>body)</w:t>
      </w:r>
      <w:r>
        <w:rPr>
          <w:rFonts w:hint="eastAsia"/>
        </w:rPr>
        <w:t>에 담겨서 서버에 전송된다.</w:t>
      </w:r>
      <w:r w:rsidR="00476FEE">
        <w:t xml:space="preserve"> (request paramter)</w:t>
      </w:r>
    </w:p>
    <w:p w14:paraId="302E32AA" w14:textId="775A8024" w:rsidR="00566DA5" w:rsidRDefault="00566DA5" w:rsidP="00ED4D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6FEE" w14:paraId="288715FD" w14:textId="77777777" w:rsidTr="00476FEE">
        <w:tc>
          <w:tcPr>
            <w:tcW w:w="10456" w:type="dxa"/>
          </w:tcPr>
          <w:p w14:paraId="61635CA8" w14:textId="77777777" w:rsidR="00476FEE" w:rsidRDefault="00476FEE" w:rsidP="00476FE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(value=</w:t>
            </w:r>
            <w:r>
              <w:rPr>
                <w:rFonts w:cs="굴림체"/>
                <w:color w:val="2A00FF"/>
                <w:kern w:val="0"/>
                <w:szCs w:val="20"/>
              </w:rPr>
              <w:t>"test1"</w:t>
            </w:r>
            <w:r>
              <w:rPr>
                <w:rFonts w:cs="굴림체"/>
                <w:color w:val="000000"/>
                <w:kern w:val="0"/>
                <w:szCs w:val="20"/>
              </w:rPr>
              <w:t>, method=RequestMethod.</w:t>
            </w:r>
            <w:r>
              <w:rPr>
                <w:rFonts w:cs="굴림체"/>
                <w:color w:val="0000C0"/>
                <w:kern w:val="0"/>
                <w:szCs w:val="20"/>
              </w:rPr>
              <w:t>POST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BE67964" w14:textId="5B62CE50" w:rsidR="00476FEE" w:rsidRDefault="00476FEE" w:rsidP="00476FE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test1(Model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Person </w:t>
            </w:r>
            <w:r>
              <w:rPr>
                <w:rFonts w:cs="굴림체"/>
                <w:color w:val="6A3E3E"/>
                <w:kern w:val="0"/>
                <w:szCs w:val="20"/>
              </w:rPr>
              <w:t>person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3CBBB6F" w14:textId="7891BD75" w:rsidR="00476FEE" w:rsidRDefault="00476FEE" w:rsidP="00476FE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/>
                <w:color w:val="7F9FBF"/>
                <w:kern w:val="0"/>
                <w:szCs w:val="20"/>
              </w:rPr>
              <w:t>TODO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: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저장하는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코드를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구현해야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함</w:t>
            </w:r>
            <w:r>
              <w:rPr>
                <w:rFonts w:cs="굴림체"/>
                <w:color w:val="3F7F5F"/>
                <w:kern w:val="0"/>
                <w:szCs w:val="20"/>
              </w:rPr>
              <w:t>.</w:t>
            </w:r>
          </w:p>
          <w:p w14:paraId="09E25D74" w14:textId="0A1E2F03" w:rsidR="00476FEE" w:rsidRDefault="00476FEE" w:rsidP="00476FE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저장되었습니다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C27F399" w14:textId="42FE4328" w:rsidR="00476FEE" w:rsidRDefault="00476FEE" w:rsidP="00476FE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"third/test1"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E784F4D" w14:textId="7E16544E" w:rsidR="00476FEE" w:rsidRPr="00476FEE" w:rsidRDefault="00476FEE" w:rsidP="00476FE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65F2E3DB" w14:textId="795C1787" w:rsidR="00566DA5" w:rsidRDefault="00476FEE" w:rsidP="00ED4D44">
      <w:r>
        <w:rPr>
          <w:rFonts w:hint="eastAsia"/>
        </w:rPr>
        <w:t>서버에서 위 액션 메소드가 호출된다.</w:t>
      </w:r>
    </w:p>
    <w:p w14:paraId="5CFF9798" w14:textId="12D311D5" w:rsidR="00476FEE" w:rsidRDefault="00476FEE" w:rsidP="00ED4D44">
      <w:r>
        <w:rPr>
          <w:rFonts w:hint="eastAsia"/>
        </w:rPr>
        <w:t>입력폼에 입력되어 서버에 전달된 데이터는</w:t>
      </w:r>
      <w:r w:rsidR="00B15416"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Person </w:t>
      </w:r>
      <w:r>
        <w:rPr>
          <w:rFonts w:hint="eastAsia"/>
        </w:rPr>
        <w:t>객체</w:t>
      </w:r>
      <w:r w:rsidR="00B15416">
        <w:rPr>
          <w:rFonts w:hint="eastAsia"/>
        </w:rPr>
        <w:t>의 속성에 자동으로 대입된다.</w:t>
      </w:r>
    </w:p>
    <w:p w14:paraId="465FC45D" w14:textId="0CA2A35F" w:rsidR="00B15416" w:rsidRDefault="00B15416" w:rsidP="00ED4D44">
      <w:r>
        <w:rPr>
          <w:rFonts w:hint="eastAsia"/>
        </w:rPr>
        <w:t xml:space="preserve">그리고 이 </w:t>
      </w:r>
      <w:r>
        <w:t xml:space="preserve">Person </w:t>
      </w:r>
      <w:r>
        <w:rPr>
          <w:rFonts w:hint="eastAsia"/>
        </w:rPr>
        <w:t>객체는 자동으로 모델에 저장된다.</w:t>
      </w:r>
    </w:p>
    <w:p w14:paraId="56622CAE" w14:textId="194C340B" w:rsidR="00B15416" w:rsidRDefault="00B15416" w:rsidP="00ED4D44"/>
    <w:p w14:paraId="16567154" w14:textId="77777777" w:rsidR="00C11C4A" w:rsidRDefault="00C11C4A" w:rsidP="00C11C4A">
      <w:r>
        <w:rPr>
          <w:rFonts w:hint="eastAsia"/>
        </w:rPr>
        <w:t xml:space="preserve">이 </w:t>
      </w:r>
      <w:r>
        <w:t xml:space="preserve">Person </w:t>
      </w:r>
      <w:r>
        <w:rPr>
          <w:rFonts w:hint="eastAsia"/>
        </w:rPr>
        <w:t xml:space="preserve">객체의 속성값들이, </w:t>
      </w:r>
      <w:r>
        <w:t>third/test1.jsp</w:t>
      </w:r>
      <w:r>
        <w:rPr>
          <w:rFonts w:hint="eastAsia"/>
        </w:rPr>
        <w:t xml:space="preserve"> 뷰에 의해서 다음과 같이 출력된다.</w:t>
      </w:r>
    </w:p>
    <w:p w14:paraId="1B754963" w14:textId="573FC3D5" w:rsidR="00B3233A" w:rsidRPr="00C11C4A" w:rsidRDefault="00F748D3" w:rsidP="00ED4D44">
      <w:r>
        <w:rPr>
          <w:noProof/>
        </w:rPr>
        <w:drawing>
          <wp:inline distT="0" distB="0" distL="0" distR="0" wp14:anchorId="4448AF1A" wp14:editId="5BF6EF13">
            <wp:extent cx="5726278" cy="3179928"/>
            <wp:effectExtent l="0" t="0" r="825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9071" cy="31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A0BD" w14:textId="77777777" w:rsidR="00566DA5" w:rsidRDefault="00566DA5" w:rsidP="00ED4D44"/>
    <w:p w14:paraId="6D9912D5" w14:textId="331040F6" w:rsidR="004F01AC" w:rsidRDefault="004F01A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98DC03" w14:textId="37830654" w:rsidR="00566DA5" w:rsidRDefault="004F01AC" w:rsidP="004F01AC">
      <w:pPr>
        <w:pStyle w:val="Heading1"/>
      </w:pPr>
      <w:bookmarkStart w:id="44" w:name="_Toc51348046"/>
      <w:r>
        <w:rPr>
          <w:rFonts w:hint="eastAsia"/>
        </w:rPr>
        <w:lastRenderedPageBreak/>
        <w:t>과제</w:t>
      </w:r>
      <w:bookmarkEnd w:id="44"/>
    </w:p>
    <w:p w14:paraId="38969F1B" w14:textId="05629971" w:rsidR="004F01AC" w:rsidRDefault="004F01AC" w:rsidP="004F01AC"/>
    <w:p w14:paraId="32A5343B" w14:textId="5B6058F2" w:rsidR="004F01AC" w:rsidRDefault="004F01AC" w:rsidP="004F01AC">
      <w:r>
        <w:rPr>
          <w:rFonts w:hint="eastAsia"/>
        </w:rPr>
        <w:t>지난 시간의 구현 과제를 수정</w:t>
      </w:r>
      <w:r w:rsidR="00F41509">
        <w:rPr>
          <w:rFonts w:hint="eastAsia"/>
        </w:rPr>
        <w:t>하라</w:t>
      </w:r>
      <w:r>
        <w:rPr>
          <w:rFonts w:hint="eastAsia"/>
        </w:rPr>
        <w:t>.</w:t>
      </w:r>
    </w:p>
    <w:p w14:paraId="79654427" w14:textId="3CF48E52" w:rsidR="004D0C0F" w:rsidRPr="00F41509" w:rsidRDefault="004D0C0F" w:rsidP="004F01AC"/>
    <w:p w14:paraId="0D04A6E6" w14:textId="2C7DF5C7" w:rsidR="004D0C0F" w:rsidRDefault="004D0C0F" w:rsidP="004D0C0F">
      <w:pPr>
        <w:pStyle w:val="Heading2"/>
      </w:pPr>
      <w:bookmarkStart w:id="45" w:name="_Toc51348047"/>
      <w:r>
        <w:rPr>
          <w:rFonts w:hint="eastAsia"/>
        </w:rPr>
        <w:t>프로젝트</w:t>
      </w:r>
      <w:bookmarkEnd w:id="45"/>
    </w:p>
    <w:p w14:paraId="774AAB7B" w14:textId="10857FA6" w:rsidR="004D0C0F" w:rsidRDefault="00D2674C" w:rsidP="004D0C0F">
      <w:r>
        <w:t>hw</w:t>
      </w:r>
      <w:r w:rsidR="004D0C0F">
        <w:rPr>
          <w:rFonts w:hint="eastAsia"/>
        </w:rPr>
        <w:t>A학번</w:t>
      </w:r>
    </w:p>
    <w:p w14:paraId="5627EE0C" w14:textId="54D7E116" w:rsidR="001F2944" w:rsidRPr="00647994" w:rsidRDefault="001F2944" w:rsidP="001F2944">
      <w:r>
        <w:rPr>
          <w:rFonts w:hint="eastAsia"/>
        </w:rPr>
        <w:t>예:</w:t>
      </w:r>
      <w:r>
        <w:t xml:space="preserve"> </w:t>
      </w:r>
      <w:r w:rsidR="00D2674C">
        <w:t>hw</w:t>
      </w:r>
      <w:r>
        <w:t>A201132045</w:t>
      </w:r>
    </w:p>
    <w:p w14:paraId="59622D7A" w14:textId="267777B7" w:rsidR="004D0C0F" w:rsidRDefault="004D0C0F" w:rsidP="004D0C0F"/>
    <w:p w14:paraId="50386B84" w14:textId="6D964CDC" w:rsidR="004D0C0F" w:rsidRDefault="001F2944" w:rsidP="004D0C0F">
      <w:pPr>
        <w:pStyle w:val="Heading2"/>
      </w:pPr>
      <w:bookmarkStart w:id="46" w:name="_Toc51348048"/>
      <w:r>
        <w:rPr>
          <w:rFonts w:hint="eastAsia"/>
        </w:rPr>
        <w:t>T</w:t>
      </w:r>
      <w:r>
        <w:t xml:space="preserve">hirdController </w:t>
      </w:r>
      <w:r>
        <w:rPr>
          <w:rFonts w:hint="eastAsia"/>
        </w:rPr>
        <w:t>클래스 수정</w:t>
      </w:r>
      <w:bookmarkEnd w:id="46"/>
    </w:p>
    <w:p w14:paraId="3A0F7B06" w14:textId="60FCFB8F" w:rsidR="001F2944" w:rsidRDefault="001F2944" w:rsidP="001F2944">
      <w:pPr>
        <w:pStyle w:val="Heading3"/>
      </w:pPr>
      <w:r>
        <w:rPr>
          <w:rFonts w:hint="eastAsia"/>
        </w:rPr>
        <w:t>t</w:t>
      </w:r>
      <w:r>
        <w:t>est</w:t>
      </w:r>
      <w:r w:rsidR="00544314">
        <w:t>3</w:t>
      </w:r>
      <w: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5E2EE005" w14:textId="3537C5E9" w:rsidR="001F2944" w:rsidRDefault="00F748D3" w:rsidP="001F2944">
      <w:r>
        <w:rPr>
          <w:rFonts w:hint="eastAsia"/>
        </w:rPr>
        <w:t xml:space="preserve">위의 강의 예제에서 </w:t>
      </w:r>
      <w:r>
        <w:t xml:space="preserve">Person </w:t>
      </w:r>
      <w:r>
        <w:rPr>
          <w:rFonts w:hint="eastAsia"/>
        </w:rPr>
        <w:t>정보 입력 폼과 동일한 구조로</w:t>
      </w:r>
    </w:p>
    <w:p w14:paraId="37B03B42" w14:textId="140B9D93" w:rsidR="00F748D3" w:rsidRDefault="00F748D3" w:rsidP="001F2944"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>입력 폼을 구현하라.</w:t>
      </w:r>
    </w:p>
    <w:p w14:paraId="1CA8D7A9" w14:textId="64F5ED18" w:rsidR="00F748D3" w:rsidRDefault="00F748D3" w:rsidP="001F2944"/>
    <w:p w14:paraId="49959D77" w14:textId="77777777" w:rsidR="000C3DD2" w:rsidRDefault="000C3DD2" w:rsidP="001F2944"/>
    <w:p w14:paraId="230AEC6A" w14:textId="77777777" w:rsidR="00F41509" w:rsidRDefault="00F41509" w:rsidP="00F41509">
      <w:pPr>
        <w:pStyle w:val="Heading2"/>
      </w:pPr>
      <w:bookmarkStart w:id="47" w:name="_Toc51348049"/>
      <w:r>
        <w:t>URL</w:t>
      </w:r>
      <w:bookmarkEnd w:id="47"/>
    </w:p>
    <w:p w14:paraId="751C68D6" w14:textId="3FD3A124" w:rsidR="00F41509" w:rsidRDefault="00F41509" w:rsidP="00F41509">
      <w:r>
        <w:rPr>
          <w:rFonts w:hint="eastAsia"/>
        </w:rPr>
        <w:t>t</w:t>
      </w:r>
      <w:r>
        <w:t>est</w:t>
      </w:r>
      <w:r w:rsidR="00544314">
        <w:t>3</w:t>
      </w:r>
      <w:r>
        <w:t xml:space="preserve"> </w:t>
      </w:r>
      <w:r>
        <w:rPr>
          <w:rFonts w:hint="eastAsia"/>
        </w:rPr>
        <w:t xml:space="preserve">액션 메소드를 호출하기 위한 </w:t>
      </w:r>
      <w:r>
        <w:t>URL</w:t>
      </w:r>
      <w:r>
        <w:rPr>
          <w:rFonts w:hint="eastAsia"/>
        </w:rPr>
        <w:t>은 다음과 같아야 한다.</w:t>
      </w:r>
    </w:p>
    <w:p w14:paraId="5DEED1C7" w14:textId="1CDA9CC6" w:rsidR="00F41509" w:rsidRPr="00014151" w:rsidRDefault="00F41509" w:rsidP="00F41509">
      <w:r>
        <w:rPr>
          <w:rFonts w:hint="eastAsia"/>
        </w:rPr>
        <w:t>h</w:t>
      </w:r>
      <w:r>
        <w:t>ttp://localhost:8088/third/test</w:t>
      </w:r>
      <w:r w:rsidR="00544314">
        <w:t>3</w:t>
      </w:r>
    </w:p>
    <w:p w14:paraId="02557234" w14:textId="77777777" w:rsidR="00F41509" w:rsidRPr="00F41509" w:rsidRDefault="00F41509" w:rsidP="001F2944"/>
    <w:p w14:paraId="34858828" w14:textId="77777777" w:rsidR="00F748D3" w:rsidRPr="001F2944" w:rsidRDefault="00F748D3" w:rsidP="001F2944"/>
    <w:p w14:paraId="64416FA0" w14:textId="77777777" w:rsidR="004F01AC" w:rsidRPr="004F01AC" w:rsidRDefault="004F01AC" w:rsidP="004F01AC"/>
    <w:sectPr w:rsidR="004F01AC" w:rsidRPr="004F01AC" w:rsidSect="00B12C18">
      <w:footerReference w:type="default" r:id="rId24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C89AE" w14:textId="77777777" w:rsidR="00B35710" w:rsidRDefault="00B35710" w:rsidP="00B12C18">
      <w:r>
        <w:separator/>
      </w:r>
    </w:p>
  </w:endnote>
  <w:endnote w:type="continuationSeparator" w:id="0">
    <w:p w14:paraId="7329ECC9" w14:textId="77777777" w:rsidR="00B35710" w:rsidRDefault="00B35710" w:rsidP="00B12C18">
      <w:r>
        <w:continuationSeparator/>
      </w:r>
    </w:p>
  </w:endnote>
  <w:endnote w:type="continuationNotice" w:id="1">
    <w:p w14:paraId="4B6C27C5" w14:textId="77777777" w:rsidR="001C4C17" w:rsidRDefault="001C4C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C9615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6106B12B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803E" w14:textId="77777777" w:rsidR="00B35710" w:rsidRDefault="00B35710" w:rsidP="00B12C18">
      <w:r>
        <w:separator/>
      </w:r>
    </w:p>
  </w:footnote>
  <w:footnote w:type="continuationSeparator" w:id="0">
    <w:p w14:paraId="3AC4306B" w14:textId="77777777" w:rsidR="00B35710" w:rsidRDefault="00B35710" w:rsidP="00B12C18">
      <w:r>
        <w:continuationSeparator/>
      </w:r>
    </w:p>
  </w:footnote>
  <w:footnote w:type="continuationNotice" w:id="1">
    <w:p w14:paraId="3432C99D" w14:textId="77777777" w:rsidR="001C4C17" w:rsidRDefault="001C4C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385"/>
    <w:rsid w:val="00005D95"/>
    <w:rsid w:val="00005D96"/>
    <w:rsid w:val="00013AA6"/>
    <w:rsid w:val="000176C9"/>
    <w:rsid w:val="00031C7A"/>
    <w:rsid w:val="00031DC3"/>
    <w:rsid w:val="00034F69"/>
    <w:rsid w:val="0003501F"/>
    <w:rsid w:val="00035D53"/>
    <w:rsid w:val="000374D1"/>
    <w:rsid w:val="00037716"/>
    <w:rsid w:val="000408CB"/>
    <w:rsid w:val="00043432"/>
    <w:rsid w:val="000437FD"/>
    <w:rsid w:val="0005117B"/>
    <w:rsid w:val="000529D6"/>
    <w:rsid w:val="00054F04"/>
    <w:rsid w:val="00055D59"/>
    <w:rsid w:val="00060637"/>
    <w:rsid w:val="00063034"/>
    <w:rsid w:val="000658D4"/>
    <w:rsid w:val="00067252"/>
    <w:rsid w:val="00070F07"/>
    <w:rsid w:val="00071735"/>
    <w:rsid w:val="00082651"/>
    <w:rsid w:val="00087232"/>
    <w:rsid w:val="000A0793"/>
    <w:rsid w:val="000A2736"/>
    <w:rsid w:val="000B2087"/>
    <w:rsid w:val="000B751B"/>
    <w:rsid w:val="000C038C"/>
    <w:rsid w:val="000C21E4"/>
    <w:rsid w:val="000C29ED"/>
    <w:rsid w:val="000C3253"/>
    <w:rsid w:val="000C3DD2"/>
    <w:rsid w:val="000D2BDC"/>
    <w:rsid w:val="000D561F"/>
    <w:rsid w:val="000E01EE"/>
    <w:rsid w:val="000E0A2F"/>
    <w:rsid w:val="000E2080"/>
    <w:rsid w:val="000F25E2"/>
    <w:rsid w:val="000F767D"/>
    <w:rsid w:val="000F7DDA"/>
    <w:rsid w:val="00105A8B"/>
    <w:rsid w:val="0011439A"/>
    <w:rsid w:val="00116C79"/>
    <w:rsid w:val="001205D8"/>
    <w:rsid w:val="001246CA"/>
    <w:rsid w:val="001402A0"/>
    <w:rsid w:val="00142383"/>
    <w:rsid w:val="00147009"/>
    <w:rsid w:val="00166034"/>
    <w:rsid w:val="001702A8"/>
    <w:rsid w:val="0017085D"/>
    <w:rsid w:val="00196925"/>
    <w:rsid w:val="001A75AF"/>
    <w:rsid w:val="001B05B2"/>
    <w:rsid w:val="001C137A"/>
    <w:rsid w:val="001C2CDC"/>
    <w:rsid w:val="001C4C17"/>
    <w:rsid w:val="001C556D"/>
    <w:rsid w:val="001D5B72"/>
    <w:rsid w:val="001F2944"/>
    <w:rsid w:val="001F2B55"/>
    <w:rsid w:val="001F3435"/>
    <w:rsid w:val="001F3C40"/>
    <w:rsid w:val="001F4519"/>
    <w:rsid w:val="00200BD8"/>
    <w:rsid w:val="00203C31"/>
    <w:rsid w:val="00204547"/>
    <w:rsid w:val="00204BF2"/>
    <w:rsid w:val="002161B8"/>
    <w:rsid w:val="00241D08"/>
    <w:rsid w:val="00263292"/>
    <w:rsid w:val="002661E0"/>
    <w:rsid w:val="00277953"/>
    <w:rsid w:val="002812A7"/>
    <w:rsid w:val="00290DFC"/>
    <w:rsid w:val="00291533"/>
    <w:rsid w:val="00295085"/>
    <w:rsid w:val="00295831"/>
    <w:rsid w:val="002A7622"/>
    <w:rsid w:val="002B78B0"/>
    <w:rsid w:val="002D0169"/>
    <w:rsid w:val="002D2C48"/>
    <w:rsid w:val="002D6D36"/>
    <w:rsid w:val="002D7349"/>
    <w:rsid w:val="002E6D17"/>
    <w:rsid w:val="002F1B74"/>
    <w:rsid w:val="002F238A"/>
    <w:rsid w:val="002F5826"/>
    <w:rsid w:val="00313462"/>
    <w:rsid w:val="00317C21"/>
    <w:rsid w:val="00320FB2"/>
    <w:rsid w:val="003328AD"/>
    <w:rsid w:val="00344A12"/>
    <w:rsid w:val="00350E37"/>
    <w:rsid w:val="00351E2F"/>
    <w:rsid w:val="00355B51"/>
    <w:rsid w:val="00362941"/>
    <w:rsid w:val="00364B23"/>
    <w:rsid w:val="0036527F"/>
    <w:rsid w:val="00380A60"/>
    <w:rsid w:val="003813FB"/>
    <w:rsid w:val="00384990"/>
    <w:rsid w:val="003B22F7"/>
    <w:rsid w:val="003B34D9"/>
    <w:rsid w:val="003B4255"/>
    <w:rsid w:val="003B5BE8"/>
    <w:rsid w:val="003C423A"/>
    <w:rsid w:val="003D20E4"/>
    <w:rsid w:val="003D4226"/>
    <w:rsid w:val="003F067C"/>
    <w:rsid w:val="004022C3"/>
    <w:rsid w:val="0041184B"/>
    <w:rsid w:val="00421CEF"/>
    <w:rsid w:val="004221C2"/>
    <w:rsid w:val="004232BC"/>
    <w:rsid w:val="0042413B"/>
    <w:rsid w:val="004247BF"/>
    <w:rsid w:val="00436A16"/>
    <w:rsid w:val="00445365"/>
    <w:rsid w:val="00447016"/>
    <w:rsid w:val="00450FFD"/>
    <w:rsid w:val="00451A2A"/>
    <w:rsid w:val="00457006"/>
    <w:rsid w:val="004618EA"/>
    <w:rsid w:val="00471C33"/>
    <w:rsid w:val="00472B96"/>
    <w:rsid w:val="00476FEE"/>
    <w:rsid w:val="00480B36"/>
    <w:rsid w:val="004874C4"/>
    <w:rsid w:val="004958AC"/>
    <w:rsid w:val="004A78DD"/>
    <w:rsid w:val="004B07A8"/>
    <w:rsid w:val="004B1976"/>
    <w:rsid w:val="004D0C0F"/>
    <w:rsid w:val="004E2161"/>
    <w:rsid w:val="004E48CD"/>
    <w:rsid w:val="004E4D81"/>
    <w:rsid w:val="004F01AC"/>
    <w:rsid w:val="004F3BC8"/>
    <w:rsid w:val="004F79B1"/>
    <w:rsid w:val="0051790E"/>
    <w:rsid w:val="00522CF2"/>
    <w:rsid w:val="00523067"/>
    <w:rsid w:val="00530E33"/>
    <w:rsid w:val="005405FA"/>
    <w:rsid w:val="00540811"/>
    <w:rsid w:val="00544314"/>
    <w:rsid w:val="005616B5"/>
    <w:rsid w:val="00566DA5"/>
    <w:rsid w:val="005733DB"/>
    <w:rsid w:val="00584369"/>
    <w:rsid w:val="00594E00"/>
    <w:rsid w:val="005A1981"/>
    <w:rsid w:val="005B16CB"/>
    <w:rsid w:val="005C6FA4"/>
    <w:rsid w:val="005C7255"/>
    <w:rsid w:val="005F2DBD"/>
    <w:rsid w:val="00606549"/>
    <w:rsid w:val="00606F48"/>
    <w:rsid w:val="0061100E"/>
    <w:rsid w:val="006122C5"/>
    <w:rsid w:val="00640D02"/>
    <w:rsid w:val="0064279E"/>
    <w:rsid w:val="00643028"/>
    <w:rsid w:val="00646F84"/>
    <w:rsid w:val="00651005"/>
    <w:rsid w:val="006531FB"/>
    <w:rsid w:val="006561B3"/>
    <w:rsid w:val="00661603"/>
    <w:rsid w:val="00672DDF"/>
    <w:rsid w:val="006741D0"/>
    <w:rsid w:val="006768F7"/>
    <w:rsid w:val="00677217"/>
    <w:rsid w:val="006834B7"/>
    <w:rsid w:val="00685529"/>
    <w:rsid w:val="0069042D"/>
    <w:rsid w:val="006A2DBE"/>
    <w:rsid w:val="006A38D8"/>
    <w:rsid w:val="006A5809"/>
    <w:rsid w:val="006A70CA"/>
    <w:rsid w:val="006B4ADB"/>
    <w:rsid w:val="006C7594"/>
    <w:rsid w:val="006D013D"/>
    <w:rsid w:val="006D13EE"/>
    <w:rsid w:val="006E2A52"/>
    <w:rsid w:val="00702BB2"/>
    <w:rsid w:val="00703456"/>
    <w:rsid w:val="00705590"/>
    <w:rsid w:val="00724629"/>
    <w:rsid w:val="007246D3"/>
    <w:rsid w:val="00726249"/>
    <w:rsid w:val="00727D93"/>
    <w:rsid w:val="00732402"/>
    <w:rsid w:val="007332DD"/>
    <w:rsid w:val="007463DF"/>
    <w:rsid w:val="00753CC6"/>
    <w:rsid w:val="007545EC"/>
    <w:rsid w:val="00756629"/>
    <w:rsid w:val="007656C6"/>
    <w:rsid w:val="00766C9F"/>
    <w:rsid w:val="00770414"/>
    <w:rsid w:val="00791918"/>
    <w:rsid w:val="007A07FF"/>
    <w:rsid w:val="007A4727"/>
    <w:rsid w:val="007B22E4"/>
    <w:rsid w:val="007B72B6"/>
    <w:rsid w:val="007D0435"/>
    <w:rsid w:val="007D2EBA"/>
    <w:rsid w:val="007E0D5D"/>
    <w:rsid w:val="007F066A"/>
    <w:rsid w:val="007F6AC6"/>
    <w:rsid w:val="00803F30"/>
    <w:rsid w:val="00806557"/>
    <w:rsid w:val="00824777"/>
    <w:rsid w:val="00825474"/>
    <w:rsid w:val="00843FDE"/>
    <w:rsid w:val="0085644A"/>
    <w:rsid w:val="0086475C"/>
    <w:rsid w:val="00872536"/>
    <w:rsid w:val="00874DA2"/>
    <w:rsid w:val="0087756A"/>
    <w:rsid w:val="008813F8"/>
    <w:rsid w:val="0089206D"/>
    <w:rsid w:val="00896CFA"/>
    <w:rsid w:val="008A7911"/>
    <w:rsid w:val="008B3F70"/>
    <w:rsid w:val="008B7A85"/>
    <w:rsid w:val="008C47C9"/>
    <w:rsid w:val="008D249F"/>
    <w:rsid w:val="008E4E27"/>
    <w:rsid w:val="008E5F25"/>
    <w:rsid w:val="008E6FBF"/>
    <w:rsid w:val="008F6753"/>
    <w:rsid w:val="00902AAA"/>
    <w:rsid w:val="009046C5"/>
    <w:rsid w:val="00905752"/>
    <w:rsid w:val="00911706"/>
    <w:rsid w:val="0092200E"/>
    <w:rsid w:val="00924216"/>
    <w:rsid w:val="00924F9B"/>
    <w:rsid w:val="00934C62"/>
    <w:rsid w:val="00942DDD"/>
    <w:rsid w:val="00943AE4"/>
    <w:rsid w:val="00945453"/>
    <w:rsid w:val="00950CD2"/>
    <w:rsid w:val="00963487"/>
    <w:rsid w:val="009704BB"/>
    <w:rsid w:val="00981AC7"/>
    <w:rsid w:val="00983127"/>
    <w:rsid w:val="0098631C"/>
    <w:rsid w:val="009879A8"/>
    <w:rsid w:val="00995553"/>
    <w:rsid w:val="00995CF1"/>
    <w:rsid w:val="009A0B3A"/>
    <w:rsid w:val="009A4648"/>
    <w:rsid w:val="009A47AE"/>
    <w:rsid w:val="009B68EC"/>
    <w:rsid w:val="009C656B"/>
    <w:rsid w:val="009D2FA9"/>
    <w:rsid w:val="009D35D3"/>
    <w:rsid w:val="009E2E1E"/>
    <w:rsid w:val="009F176B"/>
    <w:rsid w:val="009F332F"/>
    <w:rsid w:val="009F7451"/>
    <w:rsid w:val="00A00EE4"/>
    <w:rsid w:val="00A036BC"/>
    <w:rsid w:val="00A06187"/>
    <w:rsid w:val="00A07EC7"/>
    <w:rsid w:val="00A12FE8"/>
    <w:rsid w:val="00A178E8"/>
    <w:rsid w:val="00A25841"/>
    <w:rsid w:val="00A31818"/>
    <w:rsid w:val="00A37E4E"/>
    <w:rsid w:val="00A41DF4"/>
    <w:rsid w:val="00A42A6D"/>
    <w:rsid w:val="00A608A5"/>
    <w:rsid w:val="00A6659D"/>
    <w:rsid w:val="00A67B30"/>
    <w:rsid w:val="00A76BCB"/>
    <w:rsid w:val="00A85DED"/>
    <w:rsid w:val="00A86DF6"/>
    <w:rsid w:val="00A9113B"/>
    <w:rsid w:val="00A95E88"/>
    <w:rsid w:val="00AB0621"/>
    <w:rsid w:val="00AB2FDC"/>
    <w:rsid w:val="00AB45B5"/>
    <w:rsid w:val="00AD32D7"/>
    <w:rsid w:val="00AD5CAC"/>
    <w:rsid w:val="00AD7E48"/>
    <w:rsid w:val="00AE2007"/>
    <w:rsid w:val="00AE2644"/>
    <w:rsid w:val="00AE5B59"/>
    <w:rsid w:val="00AF4051"/>
    <w:rsid w:val="00AF7610"/>
    <w:rsid w:val="00B004EB"/>
    <w:rsid w:val="00B07AA0"/>
    <w:rsid w:val="00B12C18"/>
    <w:rsid w:val="00B15416"/>
    <w:rsid w:val="00B16E53"/>
    <w:rsid w:val="00B27917"/>
    <w:rsid w:val="00B3099B"/>
    <w:rsid w:val="00B3233A"/>
    <w:rsid w:val="00B34637"/>
    <w:rsid w:val="00B35710"/>
    <w:rsid w:val="00B35744"/>
    <w:rsid w:val="00B551BF"/>
    <w:rsid w:val="00B63C78"/>
    <w:rsid w:val="00B64C3E"/>
    <w:rsid w:val="00B7293A"/>
    <w:rsid w:val="00B80E2F"/>
    <w:rsid w:val="00B825CB"/>
    <w:rsid w:val="00B83E2F"/>
    <w:rsid w:val="00B83F2C"/>
    <w:rsid w:val="00B946FB"/>
    <w:rsid w:val="00B9620C"/>
    <w:rsid w:val="00BA752C"/>
    <w:rsid w:val="00BB12A2"/>
    <w:rsid w:val="00BC3DBB"/>
    <w:rsid w:val="00BD6799"/>
    <w:rsid w:val="00BF6068"/>
    <w:rsid w:val="00BF77BD"/>
    <w:rsid w:val="00C060A3"/>
    <w:rsid w:val="00C076F4"/>
    <w:rsid w:val="00C11510"/>
    <w:rsid w:val="00C11C4A"/>
    <w:rsid w:val="00C17282"/>
    <w:rsid w:val="00C21C05"/>
    <w:rsid w:val="00C319A2"/>
    <w:rsid w:val="00C34F87"/>
    <w:rsid w:val="00C352DD"/>
    <w:rsid w:val="00C53F7B"/>
    <w:rsid w:val="00C6092D"/>
    <w:rsid w:val="00C7447A"/>
    <w:rsid w:val="00C74A18"/>
    <w:rsid w:val="00C77C29"/>
    <w:rsid w:val="00C90572"/>
    <w:rsid w:val="00C9708F"/>
    <w:rsid w:val="00C97F88"/>
    <w:rsid w:val="00CA26D9"/>
    <w:rsid w:val="00CA3169"/>
    <w:rsid w:val="00CB0B09"/>
    <w:rsid w:val="00CB106B"/>
    <w:rsid w:val="00CD0387"/>
    <w:rsid w:val="00CD30B3"/>
    <w:rsid w:val="00CD40D9"/>
    <w:rsid w:val="00CE00CF"/>
    <w:rsid w:val="00D00539"/>
    <w:rsid w:val="00D1513B"/>
    <w:rsid w:val="00D1637B"/>
    <w:rsid w:val="00D2674C"/>
    <w:rsid w:val="00D33E46"/>
    <w:rsid w:val="00D37385"/>
    <w:rsid w:val="00D5141D"/>
    <w:rsid w:val="00D56F00"/>
    <w:rsid w:val="00D60141"/>
    <w:rsid w:val="00D6195D"/>
    <w:rsid w:val="00D64E5F"/>
    <w:rsid w:val="00D65CB6"/>
    <w:rsid w:val="00D73ED9"/>
    <w:rsid w:val="00D80FED"/>
    <w:rsid w:val="00D95F38"/>
    <w:rsid w:val="00D973E9"/>
    <w:rsid w:val="00DA0AD9"/>
    <w:rsid w:val="00DB01F7"/>
    <w:rsid w:val="00DC66E3"/>
    <w:rsid w:val="00DC6B00"/>
    <w:rsid w:val="00DD046F"/>
    <w:rsid w:val="00DE3AB3"/>
    <w:rsid w:val="00DF6BA9"/>
    <w:rsid w:val="00E17D00"/>
    <w:rsid w:val="00E2155A"/>
    <w:rsid w:val="00E26786"/>
    <w:rsid w:val="00E33812"/>
    <w:rsid w:val="00E422CC"/>
    <w:rsid w:val="00E44810"/>
    <w:rsid w:val="00E44854"/>
    <w:rsid w:val="00E451E7"/>
    <w:rsid w:val="00E45BA5"/>
    <w:rsid w:val="00E50655"/>
    <w:rsid w:val="00E50993"/>
    <w:rsid w:val="00E55302"/>
    <w:rsid w:val="00E569DC"/>
    <w:rsid w:val="00E60B53"/>
    <w:rsid w:val="00E758D6"/>
    <w:rsid w:val="00E75E65"/>
    <w:rsid w:val="00E831D9"/>
    <w:rsid w:val="00E83E5B"/>
    <w:rsid w:val="00EA2E08"/>
    <w:rsid w:val="00EA3CA6"/>
    <w:rsid w:val="00EA49A3"/>
    <w:rsid w:val="00EB163C"/>
    <w:rsid w:val="00ED0752"/>
    <w:rsid w:val="00ED235F"/>
    <w:rsid w:val="00ED25F8"/>
    <w:rsid w:val="00ED39A1"/>
    <w:rsid w:val="00ED44DC"/>
    <w:rsid w:val="00ED4D44"/>
    <w:rsid w:val="00EE2068"/>
    <w:rsid w:val="00EE43DA"/>
    <w:rsid w:val="00EF3967"/>
    <w:rsid w:val="00EF74F7"/>
    <w:rsid w:val="00F00935"/>
    <w:rsid w:val="00F078AF"/>
    <w:rsid w:val="00F12B13"/>
    <w:rsid w:val="00F13DB1"/>
    <w:rsid w:val="00F22C89"/>
    <w:rsid w:val="00F3352E"/>
    <w:rsid w:val="00F33ED7"/>
    <w:rsid w:val="00F37017"/>
    <w:rsid w:val="00F41085"/>
    <w:rsid w:val="00F41509"/>
    <w:rsid w:val="00F4249A"/>
    <w:rsid w:val="00F438A0"/>
    <w:rsid w:val="00F53978"/>
    <w:rsid w:val="00F5549F"/>
    <w:rsid w:val="00F579D5"/>
    <w:rsid w:val="00F57DA9"/>
    <w:rsid w:val="00F62A03"/>
    <w:rsid w:val="00F71AE4"/>
    <w:rsid w:val="00F748D3"/>
    <w:rsid w:val="00F7644F"/>
    <w:rsid w:val="00F8295B"/>
    <w:rsid w:val="00F83A92"/>
    <w:rsid w:val="00F93A57"/>
    <w:rsid w:val="00F96F0D"/>
    <w:rsid w:val="00F97D84"/>
    <w:rsid w:val="00FA4592"/>
    <w:rsid w:val="00FA556C"/>
    <w:rsid w:val="00FB3DB6"/>
    <w:rsid w:val="00FB6449"/>
    <w:rsid w:val="00FC253D"/>
    <w:rsid w:val="00FD2A24"/>
    <w:rsid w:val="00FD5290"/>
    <w:rsid w:val="00FD7664"/>
    <w:rsid w:val="00FE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EECD28C"/>
  <w15:chartTrackingRefBased/>
  <w15:docId w15:val="{EED8B1FB-D3DB-4982-85AB-8E363FED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60637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060637"/>
    <w:rPr>
      <w:rFonts w:ascii="굴림체" w:eastAsia="굴림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8DF44-F87A-40B1-9F53-8DAC4BE93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1216</TotalTime>
  <Pages>31</Pages>
  <Words>4197</Words>
  <Characters>23926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355</cp:revision>
  <dcterms:created xsi:type="dcterms:W3CDTF">2020-09-15T05:38:00Z</dcterms:created>
  <dcterms:modified xsi:type="dcterms:W3CDTF">2021-10-23T06:52:00Z</dcterms:modified>
</cp:coreProperties>
</file>