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0166EE3B" w:rsidR="003601EA" w:rsidRPr="00D64B8C" w:rsidRDefault="00842FB2" w:rsidP="00F579D5">
      <w:pPr>
        <w:rPr>
          <w:sz w:val="48"/>
          <w:szCs w:val="52"/>
        </w:rPr>
      </w:pPr>
      <w:r>
        <w:rPr>
          <w:sz w:val="48"/>
          <w:szCs w:val="52"/>
        </w:rPr>
        <w:t>m</w:t>
      </w:r>
      <w:r w:rsidR="00762C77">
        <w:rPr>
          <w:sz w:val="48"/>
          <w:szCs w:val="52"/>
        </w:rPr>
        <w:t>ybatis result</w:t>
      </w:r>
      <w:r w:rsidR="00EE0F6B">
        <w:rPr>
          <w:rFonts w:hint="eastAsia"/>
          <w:sz w:val="48"/>
          <w:szCs w:val="52"/>
        </w:rPr>
        <w:t>M</w:t>
      </w:r>
      <w:r w:rsidR="00762C77">
        <w:rPr>
          <w:sz w:val="48"/>
          <w:szCs w:val="52"/>
        </w:rPr>
        <w:t>ap</w:t>
      </w:r>
    </w:p>
    <w:p w14:paraId="139A3EA0" w14:textId="6A4395A4" w:rsidR="00D64B8C" w:rsidRDefault="00762C77" w:rsidP="00F579D5">
      <w:r>
        <w:t>2020-10-17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77252AD6" w:rsidR="00BF5CCA" w:rsidRDefault="00762C77" w:rsidP="00F579D5">
      <w:r>
        <w:rPr>
          <w:rFonts w:hint="eastAsia"/>
        </w:rPr>
        <w:t>m</w:t>
      </w:r>
      <w:r>
        <w:t xml:space="preserve">ybatis resultmap </w:t>
      </w:r>
      <w:r>
        <w:rPr>
          <w:rFonts w:hint="eastAsia"/>
        </w:rPr>
        <w:t>기능을 학습한다</w:t>
      </w:r>
    </w:p>
    <w:p w14:paraId="47D21A5A" w14:textId="6AA0331E" w:rsidR="00D64B8C" w:rsidRDefault="00D257CE" w:rsidP="00F579D5">
      <w:r>
        <w:rPr>
          <w:rFonts w:hint="eastAsia"/>
        </w:rPr>
        <w:t>l</w:t>
      </w:r>
      <w:r>
        <w:t>ombok</w:t>
      </w:r>
      <w:r>
        <w:rPr>
          <w:rFonts w:hint="eastAsia"/>
        </w:rPr>
        <w:t>을 사용한다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62E7EE2F" w14:textId="51D06F6E" w:rsidR="00BE4DD8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4755515" w:history="1">
        <w:r w:rsidR="00BE4DD8" w:rsidRPr="00F4594B">
          <w:rPr>
            <w:rStyle w:val="Hyperlink"/>
            <w:rFonts w:hAnsi="굴림체"/>
            <w:noProof/>
          </w:rPr>
          <w:t>1.</w:t>
        </w:r>
        <w:r w:rsidR="00BE4DD8" w:rsidRPr="00F4594B">
          <w:rPr>
            <w:rStyle w:val="Hyperlink"/>
            <w:noProof/>
          </w:rPr>
          <w:t xml:space="preserve"> 개요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_Toc84755515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</w:t>
        </w:r>
        <w:r w:rsidR="00BE4DD8">
          <w:rPr>
            <w:noProof/>
            <w:webHidden/>
          </w:rPr>
          <w:fldChar w:fldCharType="end"/>
        </w:r>
      </w:hyperlink>
    </w:p>
    <w:p w14:paraId="76A96CE5" w14:textId="35287869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16" w:history="1">
        <w:r w:rsidR="00BE4DD8" w:rsidRPr="00F4594B">
          <w:rPr>
            <w:rStyle w:val="Hyperlink"/>
            <w:noProof/>
          </w:rPr>
          <w:t>1) mybatis resultMap 기능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_Toc84755516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</w:t>
        </w:r>
        <w:r w:rsidR="00BE4DD8">
          <w:rPr>
            <w:noProof/>
            <w:webHidden/>
          </w:rPr>
          <w:fldChar w:fldCharType="end"/>
        </w:r>
      </w:hyperlink>
    </w:p>
    <w:p w14:paraId="5CC375A4" w14:textId="2607EB56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17" w:history="1">
        <w:r w:rsidR="00BE4DD8" w:rsidRPr="00F4594B">
          <w:rPr>
            <w:rStyle w:val="Hyperlink"/>
            <w:noProof/>
          </w:rPr>
          <w:t>2) mybatis mapper 구현 방법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_Toc84755517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</w:t>
        </w:r>
        <w:r w:rsidR="00BE4DD8">
          <w:rPr>
            <w:noProof/>
            <w:webHidden/>
          </w:rPr>
          <w:fldChar w:fldCharType="end"/>
        </w:r>
      </w:hyperlink>
    </w:p>
    <w:p w14:paraId="5184F682" w14:textId="729D3FAE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18" w:history="1">
        <w:r w:rsidR="00BE4DD8" w:rsidRPr="00F4594B">
          <w:rPr>
            <w:rStyle w:val="Hyperlink"/>
            <w:noProof/>
          </w:rPr>
          <w:t>3) 수강신청(register) 테이블 구조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_Toc84755518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3</w:t>
        </w:r>
        <w:r w:rsidR="00BE4DD8">
          <w:rPr>
            <w:noProof/>
            <w:webHidden/>
          </w:rPr>
          <w:fldChar w:fldCharType="end"/>
        </w:r>
      </w:hyperlink>
    </w:p>
    <w:p w14:paraId="74F1C293" w14:textId="476617B5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19" w:history="1">
        <w:r w:rsidR="00BE4DD8" w:rsidRPr="00F4594B">
          <w:rPr>
            <w:rStyle w:val="Hyperlink"/>
            <w:noProof/>
          </w:rPr>
          <w:t>4) SQL 명령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_Toc84755519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4</w:t>
        </w:r>
        <w:r w:rsidR="00BE4DD8">
          <w:rPr>
            <w:noProof/>
            <w:webHidden/>
          </w:rPr>
          <w:fldChar w:fldCharType="end"/>
        </w:r>
      </w:hyperlink>
    </w:p>
    <w:p w14:paraId="79C26A13" w14:textId="5C9CAB37" w:rsidR="00BE4DD8" w:rsidRDefault="00F43C0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4755520" w:history="1">
        <w:r w:rsidR="00BE4DD8" w:rsidRPr="00F4594B">
          <w:rPr>
            <w:rStyle w:val="Hyperlink"/>
            <w:rFonts w:hAnsi="굴림체"/>
            <w:noProof/>
          </w:rPr>
          <w:t>2.</w:t>
        </w:r>
        <w:r w:rsidR="00BE4DD8" w:rsidRPr="00F4594B">
          <w:rPr>
            <w:rStyle w:val="Hyperlink"/>
            <w:noProof/>
          </w:rPr>
          <w:t xml:space="preserve"> 수강신청 목록 구현 #1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_Toc84755520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5</w:t>
        </w:r>
        <w:r w:rsidR="00BE4DD8">
          <w:rPr>
            <w:noProof/>
            <w:webHidden/>
          </w:rPr>
          <w:fldChar w:fldCharType="end"/>
        </w:r>
      </w:hyperlink>
    </w:p>
    <w:p w14:paraId="326C51AA" w14:textId="0E14863C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21" w:history="1">
        <w:r w:rsidR="00BE4DD8" w:rsidRPr="00F4594B">
          <w:rPr>
            <w:rStyle w:val="Hyperlink"/>
            <w:noProof/>
          </w:rPr>
          <w:t>1) 프로젝트 생성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_Toc84755521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5</w:t>
        </w:r>
        <w:r w:rsidR="00BE4DD8">
          <w:rPr>
            <w:noProof/>
            <w:webHidden/>
          </w:rPr>
          <w:fldChar w:fldCharType="end"/>
        </w:r>
      </w:hyperlink>
    </w:p>
    <w:p w14:paraId="0085BCDB" w14:textId="3CF8E17A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22" w:history="1">
        <w:r w:rsidR="00BE4DD8" w:rsidRPr="00F4594B">
          <w:rPr>
            <w:rStyle w:val="Hyperlink"/>
            <w:noProof/>
          </w:rPr>
          <w:t>2) Register.java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_Toc84755522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8</w:t>
        </w:r>
        <w:r w:rsidR="00BE4DD8">
          <w:rPr>
            <w:noProof/>
            <w:webHidden/>
          </w:rPr>
          <w:fldChar w:fldCharType="end"/>
        </w:r>
      </w:hyperlink>
    </w:p>
    <w:p w14:paraId="25AAC5B9" w14:textId="7A8C268D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23" w:history="1">
        <w:r w:rsidR="00BE4DD8" w:rsidRPr="00F4594B">
          <w:rPr>
            <w:rStyle w:val="Hyperlink"/>
            <w:noProof/>
          </w:rPr>
          <w:t>3) RegisterMapper.j</w:t>
        </w:r>
        <w:r w:rsidR="00BE4DD8" w:rsidRPr="00F4594B">
          <w:rPr>
            <w:rStyle w:val="Hyperlink"/>
            <w:noProof/>
          </w:rPr>
          <w:t>a</w:t>
        </w:r>
        <w:r w:rsidR="00BE4DD8" w:rsidRPr="00F4594B">
          <w:rPr>
            <w:rStyle w:val="Hyperlink"/>
            <w:noProof/>
          </w:rPr>
          <w:t>va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_Toc84755523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10</w:t>
        </w:r>
        <w:r w:rsidR="00BE4DD8">
          <w:rPr>
            <w:noProof/>
            <w:webHidden/>
          </w:rPr>
          <w:fldChar w:fldCharType="end"/>
        </w:r>
      </w:hyperlink>
    </w:p>
    <w:p w14:paraId="23700B79" w14:textId="790516BA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24" w:history="1">
        <w:r w:rsidR="00BE4DD8" w:rsidRPr="00F4594B">
          <w:rPr>
            <w:rStyle w:val="Hyperlink"/>
            <w:noProof/>
          </w:rPr>
          <w:t>4) RegisterController.java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_Toc84755524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11</w:t>
        </w:r>
        <w:r w:rsidR="00BE4DD8">
          <w:rPr>
            <w:noProof/>
            <w:webHidden/>
          </w:rPr>
          <w:fldChar w:fldCharType="end"/>
        </w:r>
      </w:hyperlink>
    </w:p>
    <w:p w14:paraId="1C74E7F4" w14:textId="55E8EB7F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25" w:history="1">
        <w:r w:rsidR="00BE4DD8" w:rsidRPr="00F4594B">
          <w:rPr>
            <w:rStyle w:val="Hyperlink"/>
            <w:noProof/>
          </w:rPr>
          <w:t>5) commons.css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_Toc84755525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12</w:t>
        </w:r>
        <w:r w:rsidR="00BE4DD8">
          <w:rPr>
            <w:noProof/>
            <w:webHidden/>
          </w:rPr>
          <w:fldChar w:fldCharType="end"/>
        </w:r>
      </w:hyperlink>
    </w:p>
    <w:p w14:paraId="4BF3464E" w14:textId="2E886C3C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26" w:history="1">
        <w:r w:rsidR="00BE4DD8" w:rsidRPr="00F4594B">
          <w:rPr>
            <w:rStyle w:val="Hyperlink"/>
            <w:noProof/>
          </w:rPr>
          <w:t>6) register/list.jsp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_Toc84755526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13</w:t>
        </w:r>
        <w:r w:rsidR="00BE4DD8">
          <w:rPr>
            <w:noProof/>
            <w:webHidden/>
          </w:rPr>
          <w:fldChar w:fldCharType="end"/>
        </w:r>
      </w:hyperlink>
    </w:p>
    <w:p w14:paraId="4EDD0B8B" w14:textId="14859DF5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27" w:history="1">
        <w:r w:rsidR="00BE4DD8" w:rsidRPr="00F4594B">
          <w:rPr>
            <w:rStyle w:val="Hyperlink"/>
            <w:noProof/>
          </w:rPr>
          <w:t>7) 실행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_Toc84755527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14</w:t>
        </w:r>
        <w:r w:rsidR="00BE4DD8">
          <w:rPr>
            <w:noProof/>
            <w:webHidden/>
          </w:rPr>
          <w:fldChar w:fldCharType="end"/>
        </w:r>
      </w:hyperlink>
    </w:p>
    <w:p w14:paraId="1110B68E" w14:textId="600B4437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28" w:history="1">
        <w:r w:rsidR="00BE4DD8" w:rsidRPr="00F4594B">
          <w:rPr>
            <w:rStyle w:val="Hyperlink"/>
            <w:noProof/>
          </w:rPr>
          <w:t>8) 평가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_Toc84755528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14</w:t>
        </w:r>
        <w:r w:rsidR="00BE4DD8">
          <w:rPr>
            <w:noProof/>
            <w:webHidden/>
          </w:rPr>
          <w:fldChar w:fldCharType="end"/>
        </w:r>
      </w:hyperlink>
    </w:p>
    <w:p w14:paraId="49381E02" w14:textId="45883D19" w:rsidR="00BE4DD8" w:rsidRDefault="00F43C0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4755529" w:history="1">
        <w:r w:rsidR="00BE4DD8" w:rsidRPr="00F4594B">
          <w:rPr>
            <w:rStyle w:val="Hyperlink"/>
            <w:rFonts w:hAnsi="굴림체"/>
            <w:noProof/>
          </w:rPr>
          <w:t>3.</w:t>
        </w:r>
        <w:r w:rsidR="00BE4DD8" w:rsidRPr="00F4594B">
          <w:rPr>
            <w:rStyle w:val="Hyperlink"/>
            <w:noProof/>
          </w:rPr>
          <w:t xml:space="preserve"> lombok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_Toc84755529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15</w:t>
        </w:r>
        <w:r w:rsidR="00BE4DD8">
          <w:rPr>
            <w:noProof/>
            <w:webHidden/>
          </w:rPr>
          <w:fldChar w:fldCharType="end"/>
        </w:r>
      </w:hyperlink>
    </w:p>
    <w:p w14:paraId="08E403F4" w14:textId="457B7736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30" w:history="1">
        <w:r w:rsidR="00BE4DD8" w:rsidRPr="00F4594B">
          <w:rPr>
            <w:rStyle w:val="Hyperlink"/>
            <w:noProof/>
          </w:rPr>
          <w:t>1) lombok이란?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_Toc84755530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15</w:t>
        </w:r>
        <w:r w:rsidR="00BE4DD8">
          <w:rPr>
            <w:noProof/>
            <w:webHidden/>
          </w:rPr>
          <w:fldChar w:fldCharType="end"/>
        </w:r>
      </w:hyperlink>
    </w:p>
    <w:p w14:paraId="2E785739" w14:textId="1FADC676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31" w:history="1">
        <w:r w:rsidR="00BE4DD8" w:rsidRPr="00F4594B">
          <w:rPr>
            <w:rStyle w:val="Hyperlink"/>
            <w:noProof/>
          </w:rPr>
          <w:t>2) lombok 설치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_Toc84755531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16</w:t>
        </w:r>
        <w:r w:rsidR="00BE4DD8">
          <w:rPr>
            <w:noProof/>
            <w:webHidden/>
          </w:rPr>
          <w:fldChar w:fldCharType="end"/>
        </w:r>
      </w:hyperlink>
    </w:p>
    <w:p w14:paraId="59B6E64B" w14:textId="250F5045" w:rsidR="00BE4DD8" w:rsidRDefault="00F43C0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4755532" w:history="1">
        <w:r w:rsidR="00BE4DD8" w:rsidRPr="00F4594B">
          <w:rPr>
            <w:rStyle w:val="Hyperlink"/>
            <w:rFonts w:hAnsi="굴림체"/>
            <w:noProof/>
          </w:rPr>
          <w:t>4.</w:t>
        </w:r>
        <w:r w:rsidR="00BE4DD8" w:rsidRPr="00F4594B">
          <w:rPr>
            <w:rStyle w:val="Hyperlink"/>
            <w:noProof/>
          </w:rPr>
          <w:t xml:space="preserve"> 수강신청 목록 구현 #2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_Toc84755532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19</w:t>
        </w:r>
        <w:r w:rsidR="00BE4DD8">
          <w:rPr>
            <w:noProof/>
            <w:webHidden/>
          </w:rPr>
          <w:fldChar w:fldCharType="end"/>
        </w:r>
      </w:hyperlink>
    </w:p>
    <w:p w14:paraId="58ADBB1D" w14:textId="50FEED2C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33" w:history="1">
        <w:r w:rsidR="00BE4DD8" w:rsidRPr="00F4594B">
          <w:rPr>
            <w:rStyle w:val="Hyperlink"/>
            <w:noProof/>
          </w:rPr>
          <w:t>1) 프로젝트 생성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_Toc84755533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19</w:t>
        </w:r>
        <w:r w:rsidR="00BE4DD8">
          <w:rPr>
            <w:noProof/>
            <w:webHidden/>
          </w:rPr>
          <w:fldChar w:fldCharType="end"/>
        </w:r>
      </w:hyperlink>
    </w:p>
    <w:p w14:paraId="1BF028A5" w14:textId="1529BED6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34" w:history="1">
        <w:r w:rsidR="00BE4DD8" w:rsidRPr="00F4594B">
          <w:rPr>
            <w:rStyle w:val="Hyperlink"/>
            <w:noProof/>
          </w:rPr>
          <w:t>2) Student DTO 클래스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_Toc84755534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21</w:t>
        </w:r>
        <w:r w:rsidR="00BE4DD8">
          <w:rPr>
            <w:noProof/>
            <w:webHidden/>
          </w:rPr>
          <w:fldChar w:fldCharType="end"/>
        </w:r>
      </w:hyperlink>
    </w:p>
    <w:p w14:paraId="67540500" w14:textId="2E8BE1B5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35" w:history="1">
        <w:r w:rsidR="00BE4DD8" w:rsidRPr="00F4594B">
          <w:rPr>
            <w:rStyle w:val="Hyperlink"/>
            <w:noProof/>
          </w:rPr>
          <w:t>3) Course DTO 클래스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_Toc84755535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22</w:t>
        </w:r>
        <w:r w:rsidR="00BE4DD8">
          <w:rPr>
            <w:noProof/>
            <w:webHidden/>
          </w:rPr>
          <w:fldChar w:fldCharType="end"/>
        </w:r>
      </w:hyperlink>
    </w:p>
    <w:p w14:paraId="1D50C0A5" w14:textId="182156C8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36" w:history="1">
        <w:r w:rsidR="00BE4DD8" w:rsidRPr="00F4594B">
          <w:rPr>
            <w:rStyle w:val="Hyperlink"/>
            <w:noProof/>
          </w:rPr>
          <w:t>4) Register DTO 클래스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_Toc84755536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22</w:t>
        </w:r>
        <w:r w:rsidR="00BE4DD8">
          <w:rPr>
            <w:noProof/>
            <w:webHidden/>
          </w:rPr>
          <w:fldChar w:fldCharType="end"/>
        </w:r>
      </w:hyperlink>
    </w:p>
    <w:p w14:paraId="3DFB4625" w14:textId="39471202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37" w:history="1">
        <w:r w:rsidR="00BE4DD8" w:rsidRPr="00F4594B">
          <w:rPr>
            <w:rStyle w:val="Hyperlink"/>
            <w:noProof/>
          </w:rPr>
          <w:t>5) RegisterMapper.xml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_Toc84755537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23</w:t>
        </w:r>
        <w:r w:rsidR="00BE4DD8">
          <w:rPr>
            <w:noProof/>
            <w:webHidden/>
          </w:rPr>
          <w:fldChar w:fldCharType="end"/>
        </w:r>
      </w:hyperlink>
    </w:p>
    <w:p w14:paraId="6BBEC8DD" w14:textId="60C55165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38" w:history="1">
        <w:r w:rsidR="00BE4DD8" w:rsidRPr="00F4594B">
          <w:rPr>
            <w:rStyle w:val="Hyperlink"/>
            <w:noProof/>
          </w:rPr>
          <w:t>6) RegisterMapper.java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_Toc84755538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25</w:t>
        </w:r>
        <w:r w:rsidR="00BE4DD8">
          <w:rPr>
            <w:noProof/>
            <w:webHidden/>
          </w:rPr>
          <w:fldChar w:fldCharType="end"/>
        </w:r>
      </w:hyperlink>
    </w:p>
    <w:p w14:paraId="112CB4CF" w14:textId="3EF848A3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39" w:history="1">
        <w:r w:rsidR="00BE4DD8" w:rsidRPr="00F4594B">
          <w:rPr>
            <w:rStyle w:val="Hyperlink"/>
            <w:noProof/>
          </w:rPr>
          <w:t>7) RegisterController.java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_Toc84755539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26</w:t>
        </w:r>
        <w:r w:rsidR="00BE4DD8">
          <w:rPr>
            <w:noProof/>
            <w:webHidden/>
          </w:rPr>
          <w:fldChar w:fldCharType="end"/>
        </w:r>
      </w:hyperlink>
    </w:p>
    <w:p w14:paraId="7B2119AD" w14:textId="4641DD3C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40" w:history="1">
        <w:r w:rsidR="00BE4DD8" w:rsidRPr="00F4594B">
          <w:rPr>
            <w:rStyle w:val="Hyperlink"/>
            <w:noProof/>
          </w:rPr>
          <w:t>8) commons.css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_Toc84755540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27</w:t>
        </w:r>
        <w:r w:rsidR="00BE4DD8">
          <w:rPr>
            <w:noProof/>
            <w:webHidden/>
          </w:rPr>
          <w:fldChar w:fldCharType="end"/>
        </w:r>
      </w:hyperlink>
    </w:p>
    <w:p w14:paraId="3FE2EFB1" w14:textId="25EE4362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41" w:history="1">
        <w:r w:rsidR="00BE4DD8" w:rsidRPr="00F4594B">
          <w:rPr>
            <w:rStyle w:val="Hyperlink"/>
            <w:noProof/>
          </w:rPr>
          <w:t>9) register/list.jsp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_Toc84755541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28</w:t>
        </w:r>
        <w:r w:rsidR="00BE4DD8">
          <w:rPr>
            <w:noProof/>
            <w:webHidden/>
          </w:rPr>
          <w:fldChar w:fldCharType="end"/>
        </w:r>
      </w:hyperlink>
    </w:p>
    <w:p w14:paraId="00123E3C" w14:textId="405951FB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42" w:history="1">
        <w:r w:rsidR="00BE4DD8" w:rsidRPr="00F4594B">
          <w:rPr>
            <w:rStyle w:val="Hyperlink"/>
            <w:noProof/>
          </w:rPr>
          <w:t>10) 실행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_Toc84755542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29</w:t>
        </w:r>
        <w:r w:rsidR="00BE4DD8">
          <w:rPr>
            <w:noProof/>
            <w:webHidden/>
          </w:rPr>
          <w:fldChar w:fldCharType="end"/>
        </w:r>
      </w:hyperlink>
    </w:p>
    <w:p w14:paraId="56EA2A9C" w14:textId="02ECD127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43" w:history="1">
        <w:r w:rsidR="00BE4DD8" w:rsidRPr="00F4594B">
          <w:rPr>
            <w:rStyle w:val="Hyperlink"/>
            <w:noProof/>
          </w:rPr>
          <w:t>11) 평가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_Toc84755543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29</w:t>
        </w:r>
        <w:r w:rsidR="00BE4DD8">
          <w:rPr>
            <w:noProof/>
            <w:webHidden/>
          </w:rPr>
          <w:fldChar w:fldCharType="end"/>
        </w:r>
      </w:hyperlink>
    </w:p>
    <w:p w14:paraId="70717FF5" w14:textId="26384845" w:rsidR="00BE4DD8" w:rsidRDefault="00F43C01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84755544" w:history="1">
        <w:r w:rsidR="00BE4DD8" w:rsidRPr="00F4594B">
          <w:rPr>
            <w:rStyle w:val="Hyperlink"/>
            <w:rFonts w:hAnsi="굴림체"/>
            <w:noProof/>
          </w:rPr>
          <w:t>5.</w:t>
        </w:r>
        <w:r w:rsidR="00BE4DD8" w:rsidRPr="00F4594B">
          <w:rPr>
            <w:rStyle w:val="Hyperlink"/>
            <w:noProof/>
          </w:rPr>
          <w:t xml:space="preserve"> 연습문제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_Toc84755544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30</w:t>
        </w:r>
        <w:r w:rsidR="00BE4DD8">
          <w:rPr>
            <w:noProof/>
            <w:webHidden/>
          </w:rPr>
          <w:fldChar w:fldCharType="end"/>
        </w:r>
      </w:hyperlink>
    </w:p>
    <w:p w14:paraId="4D46C6F3" w14:textId="33DEB581" w:rsidR="00BE4DD8" w:rsidRDefault="00F43C01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84755545" w:history="1">
        <w:r w:rsidR="00BE4DD8" w:rsidRPr="00F4594B">
          <w:rPr>
            <w:rStyle w:val="Hyperlink"/>
            <w:noProof/>
          </w:rPr>
          <w:t>1) student/list 학생 목록 구현</w:t>
        </w:r>
        <w:r w:rsidR="00BE4DD8">
          <w:rPr>
            <w:noProof/>
            <w:webHidden/>
          </w:rPr>
          <w:tab/>
        </w:r>
        <w:r w:rsidR="00BE4DD8">
          <w:rPr>
            <w:noProof/>
            <w:webHidden/>
          </w:rPr>
          <w:fldChar w:fldCharType="begin"/>
        </w:r>
        <w:r w:rsidR="00BE4DD8">
          <w:rPr>
            <w:noProof/>
            <w:webHidden/>
          </w:rPr>
          <w:instrText xml:space="preserve"> PAGEREF _Toc84755545 \h </w:instrText>
        </w:r>
        <w:r w:rsidR="00BE4DD8">
          <w:rPr>
            <w:noProof/>
            <w:webHidden/>
          </w:rPr>
        </w:r>
        <w:r w:rsidR="00BE4DD8">
          <w:rPr>
            <w:noProof/>
            <w:webHidden/>
          </w:rPr>
          <w:fldChar w:fldCharType="separate"/>
        </w:r>
        <w:r w:rsidR="00BE4DD8">
          <w:rPr>
            <w:noProof/>
            <w:webHidden/>
          </w:rPr>
          <w:t>30</w:t>
        </w:r>
        <w:r w:rsidR="00BE4DD8">
          <w:rPr>
            <w:noProof/>
            <w:webHidden/>
          </w:rPr>
          <w:fldChar w:fldCharType="end"/>
        </w:r>
      </w:hyperlink>
    </w:p>
    <w:p w14:paraId="72139BF8" w14:textId="2F4B3650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FD965E" w14:textId="4BE5D0C6" w:rsidR="00F80A28" w:rsidRDefault="00D21943" w:rsidP="00046C53">
      <w:pPr>
        <w:pStyle w:val="Heading1"/>
      </w:pPr>
      <w:bookmarkStart w:id="0" w:name="_Toc84755515"/>
      <w:r>
        <w:rPr>
          <w:rFonts w:hint="eastAsia"/>
        </w:rPr>
        <w:lastRenderedPageBreak/>
        <w:t>개요</w:t>
      </w:r>
      <w:bookmarkEnd w:id="0"/>
    </w:p>
    <w:p w14:paraId="1B64381D" w14:textId="77777777" w:rsidR="00EC23CE" w:rsidRDefault="00EC23CE" w:rsidP="005502F4"/>
    <w:p w14:paraId="0F6E3B39" w14:textId="09E25335" w:rsidR="006E3413" w:rsidRDefault="006E3413" w:rsidP="006E3413">
      <w:pPr>
        <w:pStyle w:val="Heading2"/>
      </w:pPr>
      <w:bookmarkStart w:id="1" w:name="_Toc84755516"/>
      <w:r>
        <w:t>mybatis resultM</w:t>
      </w:r>
      <w:r w:rsidR="00520900">
        <w:t xml:space="preserve">ap </w:t>
      </w:r>
      <w:r w:rsidR="00520900">
        <w:rPr>
          <w:rFonts w:hint="eastAsia"/>
        </w:rPr>
        <w:t>기능</w:t>
      </w:r>
      <w:bookmarkEnd w:id="1"/>
    </w:p>
    <w:p w14:paraId="494DF2DB" w14:textId="77777777" w:rsidR="00520900" w:rsidRPr="00520900" w:rsidRDefault="00520900" w:rsidP="00520900"/>
    <w:p w14:paraId="0BD988CC" w14:textId="77777777" w:rsidR="004B6C95" w:rsidRDefault="004B6C95" w:rsidP="004B6C95">
      <w:r>
        <w:rPr>
          <w:rFonts w:hint="eastAsia"/>
        </w:rPr>
        <w:t>m</w:t>
      </w:r>
      <w:r>
        <w:t>ybatis</w:t>
      </w:r>
      <w:r>
        <w:rPr>
          <w:rFonts w:hint="eastAsia"/>
        </w:rPr>
        <w:t xml:space="preserve">는 </w:t>
      </w:r>
      <w:r>
        <w:t xml:space="preserve">ORM </w:t>
      </w:r>
      <w:r>
        <w:rPr>
          <w:rFonts w:hint="eastAsia"/>
        </w:rPr>
        <w:t>기술 중의 하나이다.</w:t>
      </w:r>
    </w:p>
    <w:p w14:paraId="33619E9A" w14:textId="77777777" w:rsidR="004B6C95" w:rsidRDefault="004B6C95" w:rsidP="004B6C95">
      <w:r>
        <w:t xml:space="preserve">ORM </w:t>
      </w:r>
      <w:r>
        <w:rPr>
          <w:rFonts w:hint="eastAsia"/>
        </w:rPr>
        <w:t>이란 객체지향 언어의 객체와 관계형 데이터를 서로 변환해 준다는 것이다.</w:t>
      </w:r>
    </w:p>
    <w:p w14:paraId="430E3F08" w14:textId="77777777" w:rsidR="004B6C95" w:rsidRDefault="004B6C95" w:rsidP="004B6C95"/>
    <w:p w14:paraId="1494DB85" w14:textId="77777777" w:rsidR="004B6C95" w:rsidRDefault="004B6C95" w:rsidP="004B6C95">
      <w:r>
        <w:rPr>
          <w:rFonts w:hint="eastAsia"/>
        </w:rPr>
        <w:t xml:space="preserve">DB 조회 결과를 복잡한 객체 구조로 변환해야 할 때 </w:t>
      </w:r>
      <w:r>
        <w:t>mybatis</w:t>
      </w:r>
      <w:r>
        <w:rPr>
          <w:rFonts w:hint="eastAsia"/>
        </w:rPr>
        <w:t xml:space="preserve">의 </w:t>
      </w:r>
      <w:r>
        <w:t xml:space="preserve">resultMap </w:t>
      </w:r>
      <w:r>
        <w:rPr>
          <w:rFonts w:hint="eastAsia"/>
        </w:rPr>
        <w:t>기능을 사용한다.</w:t>
      </w:r>
    </w:p>
    <w:p w14:paraId="2DB626FA" w14:textId="77777777" w:rsidR="004B6C95" w:rsidRDefault="004B6C95" w:rsidP="004B6C95">
      <w:r>
        <w:rPr>
          <w:rFonts w:hint="eastAsia"/>
        </w:rPr>
        <w:t>이 기능은 복잡한 보고서(</w:t>
      </w:r>
      <w:r>
        <w:t>report)</w:t>
      </w:r>
      <w:r>
        <w:rPr>
          <w:rFonts w:hint="eastAsia"/>
        </w:rPr>
        <w:t>를 출력해야 할 때,</w:t>
      </w:r>
      <w:r>
        <w:t xml:space="preserve"> </w:t>
      </w:r>
      <w:r>
        <w:rPr>
          <w:rFonts w:hint="eastAsia"/>
        </w:rPr>
        <w:t>특히 유용하다.</w:t>
      </w:r>
    </w:p>
    <w:p w14:paraId="40021E5C" w14:textId="77777777" w:rsidR="004B6C95" w:rsidRDefault="004B6C95" w:rsidP="004B6C95"/>
    <w:p w14:paraId="2C538B96" w14:textId="77777777" w:rsidR="004B6C95" w:rsidRDefault="004B6C95" w:rsidP="004B6C95">
      <w:r>
        <w:rPr>
          <w:rFonts w:hint="eastAsia"/>
        </w:rPr>
        <w:t xml:space="preserve">여러 테이블의 조인 결과를 여러 자바 객체에 담을 때 </w:t>
      </w:r>
      <w:r>
        <w:t xml:space="preserve">resultMap </w:t>
      </w:r>
      <w:r>
        <w:rPr>
          <w:rFonts w:hint="eastAsia"/>
        </w:rPr>
        <w:t>기능이 유용하다.</w:t>
      </w:r>
    </w:p>
    <w:p w14:paraId="12141F2F" w14:textId="28FD1A5A" w:rsidR="00127DE4" w:rsidRPr="004B6C95" w:rsidRDefault="00127DE4" w:rsidP="005502F4"/>
    <w:p w14:paraId="10E8C517" w14:textId="4CDDC764" w:rsidR="00127DE4" w:rsidRDefault="00127DE4" w:rsidP="005502F4"/>
    <w:p w14:paraId="37AB796A" w14:textId="66A6906B" w:rsidR="00520900" w:rsidRDefault="00520900" w:rsidP="00520900">
      <w:pPr>
        <w:pStyle w:val="Heading2"/>
      </w:pPr>
      <w:bookmarkStart w:id="2" w:name="_Toc84755517"/>
      <w:r>
        <w:t xml:space="preserve">mybatis </w:t>
      </w:r>
      <w:r>
        <w:rPr>
          <w:rFonts w:hint="eastAsia"/>
        </w:rPr>
        <w:t>m</w:t>
      </w:r>
      <w:r>
        <w:t xml:space="preserve">apper </w:t>
      </w:r>
      <w:r w:rsidR="00C45619">
        <w:rPr>
          <w:rFonts w:hint="eastAsia"/>
        </w:rPr>
        <w:t>구현 방법</w:t>
      </w:r>
      <w:bookmarkEnd w:id="2"/>
    </w:p>
    <w:p w14:paraId="3FC4DC3A" w14:textId="77777777" w:rsidR="00C45619" w:rsidRDefault="00C45619" w:rsidP="00C45619"/>
    <w:p w14:paraId="329AE1E0" w14:textId="36BD32F6" w:rsidR="00C45619" w:rsidRDefault="00C45619" w:rsidP="00C45619">
      <w:pPr>
        <w:pStyle w:val="Heading3"/>
      </w:pPr>
      <w:r>
        <w:rPr>
          <w:rFonts w:hint="eastAsia"/>
        </w:rPr>
        <w:t>a</w:t>
      </w:r>
      <w:r>
        <w:t>nnotation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</w:p>
    <w:p w14:paraId="54263B87" w14:textId="5E129BFF" w:rsidR="00C45619" w:rsidRDefault="00C45619" w:rsidP="00C45619">
      <w:r>
        <w:rPr>
          <w:rFonts w:hint="eastAsia"/>
        </w:rPr>
        <w:t xml:space="preserve">지난 시간에 구현한 </w:t>
      </w:r>
      <w:r>
        <w:t>StudentMapper</w:t>
      </w:r>
      <w:r>
        <w:rPr>
          <w:rFonts w:hint="eastAsia"/>
        </w:rPr>
        <w:t xml:space="preserve">는 </w:t>
      </w:r>
      <w:r>
        <w:t>annotation</w:t>
      </w:r>
      <w:r>
        <w:rPr>
          <w:rFonts w:hint="eastAsia"/>
        </w:rPr>
        <w:t xml:space="preserve">을 사용하여 </w:t>
      </w:r>
      <w:r>
        <w:t>mapper</w:t>
      </w:r>
      <w:r>
        <w:rPr>
          <w:rFonts w:hint="eastAsia"/>
        </w:rPr>
        <w:t>를 구현하였다.</w:t>
      </w:r>
    </w:p>
    <w:p w14:paraId="5274F632" w14:textId="09BF7EB3" w:rsidR="00C45619" w:rsidRDefault="00C45619" w:rsidP="00C45619">
      <w:r>
        <w:rPr>
          <w:rFonts w:hint="eastAsia"/>
        </w:rPr>
        <w:t xml:space="preserve">간단한 </w:t>
      </w:r>
      <w:r>
        <w:t>SQL</w:t>
      </w:r>
      <w:r>
        <w:rPr>
          <w:rFonts w:hint="eastAsia"/>
        </w:rPr>
        <w:t>을 구현할 때,</w:t>
      </w:r>
      <w:r>
        <w:t xml:space="preserve"> annotation</w:t>
      </w:r>
      <w:r w:rsidR="009C62CF">
        <w:rPr>
          <w:rFonts w:hint="eastAsia"/>
        </w:rPr>
        <w:t>을 이용하여 구현하는 것이 편하다.</w:t>
      </w:r>
    </w:p>
    <w:p w14:paraId="5F442818" w14:textId="77777777" w:rsidR="009C62CF" w:rsidRDefault="009C62CF" w:rsidP="00C45619"/>
    <w:p w14:paraId="5A910966" w14:textId="7F4A76C5" w:rsidR="009C62CF" w:rsidRDefault="009C62CF" w:rsidP="009C62CF">
      <w:pPr>
        <w:pStyle w:val="Heading3"/>
      </w:pPr>
      <w:r>
        <w:rPr>
          <w:rFonts w:hint="eastAsia"/>
        </w:rPr>
        <w:t>m</w:t>
      </w:r>
      <w:r>
        <w:t xml:space="preserve">apper XML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</w:p>
    <w:p w14:paraId="3F50DE7B" w14:textId="1779C20E" w:rsidR="009C62CF" w:rsidRDefault="009C62CF" w:rsidP="009C62CF">
      <w:r>
        <w:rPr>
          <w:rFonts w:hint="eastAsia"/>
        </w:rPr>
        <w:t xml:space="preserve">복잡한 </w:t>
      </w:r>
      <w:r>
        <w:t>SQL</w:t>
      </w:r>
      <w:r>
        <w:rPr>
          <w:rFonts w:hint="eastAsia"/>
        </w:rPr>
        <w:t>을 구현하거나,</w:t>
      </w:r>
      <w:r>
        <w:t xml:space="preserve"> </w:t>
      </w:r>
      <w:r>
        <w:rPr>
          <w:rFonts w:hint="eastAsia"/>
        </w:rPr>
        <w:t>m</w:t>
      </w:r>
      <w:r>
        <w:t xml:space="preserve">ybatis resultMap </w:t>
      </w:r>
      <w:r>
        <w:rPr>
          <w:rFonts w:hint="eastAsia"/>
        </w:rPr>
        <w:t>기능을 구현하려면</w:t>
      </w:r>
    </w:p>
    <w:p w14:paraId="33054F54" w14:textId="2238BFCC" w:rsidR="009C62CF" w:rsidRDefault="009C62CF" w:rsidP="009C62CF">
      <w:r>
        <w:rPr>
          <w:rFonts w:hint="eastAsia"/>
        </w:rPr>
        <w:t>m</w:t>
      </w:r>
      <w:r>
        <w:t xml:space="preserve">apper XML </w:t>
      </w:r>
      <w:r>
        <w:rPr>
          <w:rFonts w:hint="eastAsia"/>
        </w:rPr>
        <w:t>파일에 구현하는 것이 편하다.</w:t>
      </w:r>
    </w:p>
    <w:p w14:paraId="2CA9FD25" w14:textId="77777777" w:rsidR="009C62CF" w:rsidRDefault="009C62CF" w:rsidP="009C62CF"/>
    <w:p w14:paraId="7F417A9E" w14:textId="77777777" w:rsidR="009C62CF" w:rsidRDefault="009C62CF" w:rsidP="009C62CF"/>
    <w:p w14:paraId="31D6499A" w14:textId="7D8C5A1A" w:rsidR="00476C31" w:rsidRDefault="00476C31" w:rsidP="009C62CF">
      <w:r>
        <w:rPr>
          <w:rFonts w:hint="eastAsia"/>
        </w:rPr>
        <w:t>위 두 방법을 혼합해도 된다.</w:t>
      </w:r>
    </w:p>
    <w:p w14:paraId="4A3369BE" w14:textId="30F4E6B7" w:rsidR="00476C31" w:rsidRDefault="00476C31" w:rsidP="009C62CF">
      <w:r>
        <w:rPr>
          <w:rFonts w:hint="eastAsia"/>
        </w:rPr>
        <w:t xml:space="preserve">간단한 </w:t>
      </w:r>
      <w:r>
        <w:t>SQL</w:t>
      </w:r>
      <w:r>
        <w:rPr>
          <w:rFonts w:hint="eastAsia"/>
        </w:rPr>
        <w:t xml:space="preserve">의 메소드는 </w:t>
      </w:r>
      <w:r>
        <w:t>annotation</w:t>
      </w:r>
      <w:r>
        <w:rPr>
          <w:rFonts w:hint="eastAsia"/>
        </w:rPr>
        <w:t>으로 구현하고</w:t>
      </w:r>
    </w:p>
    <w:p w14:paraId="46A0543A" w14:textId="615923A2" w:rsidR="00476C31" w:rsidRDefault="00476C31" w:rsidP="009C62CF">
      <w:r>
        <w:rPr>
          <w:rFonts w:hint="eastAsia"/>
        </w:rPr>
        <w:t xml:space="preserve">복잡한 </w:t>
      </w:r>
      <w:r>
        <w:t>SQL</w:t>
      </w:r>
      <w:r>
        <w:rPr>
          <w:rFonts w:hint="eastAsia"/>
        </w:rPr>
        <w:t xml:space="preserve">의 메소드는 </w:t>
      </w:r>
      <w:r>
        <w:t xml:space="preserve">mapper XML </w:t>
      </w:r>
      <w:r>
        <w:rPr>
          <w:rFonts w:hint="eastAsia"/>
        </w:rPr>
        <w:t>파일에 구현할 수 있다.</w:t>
      </w:r>
    </w:p>
    <w:p w14:paraId="33B8FA29" w14:textId="5A61B77B" w:rsidR="00CC0C1D" w:rsidRDefault="00CC0C1D" w:rsidP="009C62CF"/>
    <w:p w14:paraId="71C8D98C" w14:textId="414ED754" w:rsidR="00CC0C1D" w:rsidRDefault="00CC0C1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FB7D30" w14:textId="77777777" w:rsidR="0085206C" w:rsidRDefault="0085206C" w:rsidP="0085206C"/>
    <w:p w14:paraId="15115BB6" w14:textId="13938F49" w:rsidR="00BF0935" w:rsidRDefault="00BF0935" w:rsidP="00487EE2">
      <w:pPr>
        <w:pStyle w:val="Heading2"/>
      </w:pPr>
      <w:bookmarkStart w:id="3" w:name="_Toc84755518"/>
      <w:r>
        <w:rPr>
          <w:rFonts w:hint="eastAsia"/>
        </w:rPr>
        <w:t>수강신청(</w:t>
      </w:r>
      <w:r>
        <w:t>register)</w:t>
      </w:r>
      <w:r>
        <w:rPr>
          <w:rFonts w:hint="eastAsia"/>
        </w:rPr>
        <w:t xml:space="preserve"> 테이블 구조</w:t>
      </w:r>
      <w:bookmarkEnd w:id="3"/>
    </w:p>
    <w:p w14:paraId="6A31D60F" w14:textId="58782B19" w:rsidR="00846E21" w:rsidRDefault="00846E21" w:rsidP="00416FDB">
      <w:r>
        <w:rPr>
          <w:noProof/>
        </w:rPr>
        <w:drawing>
          <wp:inline distT="0" distB="0" distL="0" distR="0" wp14:anchorId="151A30BB" wp14:editId="28CC36D3">
            <wp:extent cx="5003225" cy="349062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136" cy="34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51D0" w14:textId="55CDDAAA" w:rsidR="00846E21" w:rsidRDefault="00846E21" w:rsidP="00416FDB"/>
    <w:p w14:paraId="016F28AA" w14:textId="77777777" w:rsidR="00846E21" w:rsidRDefault="00846E21" w:rsidP="00416FDB"/>
    <w:p w14:paraId="2B1D3439" w14:textId="6FB5612A" w:rsidR="00846E21" w:rsidRDefault="00846E21" w:rsidP="00416FDB"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테이블</w:t>
      </w:r>
      <w:r w:rsidR="00DF6B16">
        <w:rPr>
          <w:rFonts w:hint="eastAsia"/>
        </w:rPr>
        <w:t>에</w:t>
      </w:r>
      <w:r>
        <w:rPr>
          <w:rFonts w:hint="eastAsia"/>
        </w:rPr>
        <w:t xml:space="preserve"> 수강신청</w:t>
      </w:r>
      <w:r w:rsidR="00DF6B16">
        <w:rPr>
          <w:rFonts w:hint="eastAsia"/>
        </w:rPr>
        <w:t xml:space="preserve"> 데이터가 들어있다.</w:t>
      </w:r>
    </w:p>
    <w:p w14:paraId="48018E60" w14:textId="77777777" w:rsidR="00DF6B16" w:rsidRDefault="00DF6B16" w:rsidP="00416FDB"/>
    <w:p w14:paraId="231A0497" w14:textId="782A8F02" w:rsidR="00DF6B16" w:rsidRDefault="00014804" w:rsidP="00416FDB">
      <w:r w:rsidRPr="00014804">
        <w:rPr>
          <w:noProof/>
        </w:rPr>
        <w:drawing>
          <wp:inline distT="0" distB="0" distL="0" distR="0" wp14:anchorId="13BD403B" wp14:editId="677315F3">
            <wp:extent cx="6115904" cy="1028844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028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AE6DE" w14:textId="18EC7071" w:rsidR="00846E21" w:rsidRDefault="00846E21" w:rsidP="00416FDB"/>
    <w:p w14:paraId="599E2D86" w14:textId="77777777" w:rsidR="007F705E" w:rsidRDefault="007F705E" w:rsidP="00416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6716"/>
      </w:tblGrid>
      <w:tr w:rsidR="007A2271" w:rsidRPr="007A2271" w14:paraId="3E220366" w14:textId="77777777" w:rsidTr="007A2271">
        <w:tc>
          <w:tcPr>
            <w:tcW w:w="0" w:type="auto"/>
            <w:shd w:val="clear" w:color="auto" w:fill="F2F2F2" w:themeFill="background1" w:themeFillShade="F2"/>
          </w:tcPr>
          <w:p w14:paraId="506E9514" w14:textId="77777777" w:rsidR="007A2271" w:rsidRPr="007A2271" w:rsidRDefault="007A2271" w:rsidP="001F6298">
            <w:r w:rsidRPr="007A2271">
              <w:rPr>
                <w:rFonts w:hint="eastAsia"/>
              </w:rPr>
              <w:t>필드명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D59EE91" w14:textId="77777777" w:rsidR="007A2271" w:rsidRPr="007A2271" w:rsidRDefault="007A2271" w:rsidP="001F6298">
            <w:r w:rsidRPr="007A2271">
              <w:rPr>
                <w:rFonts w:hint="eastAsia"/>
              </w:rPr>
              <w:t>설명</w:t>
            </w:r>
          </w:p>
        </w:tc>
      </w:tr>
      <w:tr w:rsidR="007A2271" w:rsidRPr="007A2271" w14:paraId="4688CCEA" w14:textId="77777777" w:rsidTr="007A2271">
        <w:tc>
          <w:tcPr>
            <w:tcW w:w="0" w:type="auto"/>
          </w:tcPr>
          <w:p w14:paraId="39E927E9" w14:textId="77777777" w:rsidR="007A2271" w:rsidRPr="007A2271" w:rsidRDefault="007A2271" w:rsidP="001F6298">
            <w:r w:rsidRPr="007A2271">
              <w:rPr>
                <w:rFonts w:hint="eastAsia"/>
              </w:rPr>
              <w:t>i</w:t>
            </w:r>
            <w:r w:rsidRPr="007A2271">
              <w:t>d</w:t>
            </w:r>
          </w:p>
        </w:tc>
        <w:tc>
          <w:tcPr>
            <w:tcW w:w="0" w:type="auto"/>
          </w:tcPr>
          <w:p w14:paraId="40ACF6E7" w14:textId="77777777" w:rsidR="007A2271" w:rsidRPr="007A2271" w:rsidRDefault="007A2271" w:rsidP="001F6298">
            <w:r w:rsidRPr="007A2271">
              <w:rPr>
                <w:rFonts w:hint="eastAsia"/>
              </w:rPr>
              <w:t xml:space="preserve">자동으로 일련번호가 부여되는 </w:t>
            </w:r>
            <w:r w:rsidRPr="007A2271">
              <w:t xml:space="preserve">(auto increment) </w:t>
            </w:r>
            <w:r w:rsidRPr="007A2271">
              <w:rPr>
                <w:rFonts w:hint="eastAsia"/>
              </w:rPr>
              <w:t>기본키(</w:t>
            </w:r>
            <w:r w:rsidRPr="007A2271">
              <w:t>primary key)</w:t>
            </w:r>
          </w:p>
        </w:tc>
      </w:tr>
      <w:tr w:rsidR="007A2271" w:rsidRPr="007A2271" w14:paraId="5F920076" w14:textId="77777777" w:rsidTr="007A2271">
        <w:tc>
          <w:tcPr>
            <w:tcW w:w="0" w:type="auto"/>
          </w:tcPr>
          <w:p w14:paraId="092A146A" w14:textId="77777777" w:rsidR="007A2271" w:rsidRPr="007A2271" w:rsidRDefault="007A2271" w:rsidP="001F6298">
            <w:r w:rsidRPr="007A2271">
              <w:rPr>
                <w:rFonts w:hint="eastAsia"/>
              </w:rPr>
              <w:t>s</w:t>
            </w:r>
            <w:r w:rsidRPr="007A2271">
              <w:t>tudentId</w:t>
            </w:r>
          </w:p>
        </w:tc>
        <w:tc>
          <w:tcPr>
            <w:tcW w:w="0" w:type="auto"/>
          </w:tcPr>
          <w:p w14:paraId="2E5DCD19" w14:textId="77777777" w:rsidR="007A2271" w:rsidRPr="007A2271" w:rsidRDefault="007A2271" w:rsidP="001F6298">
            <w:r w:rsidRPr="007A2271">
              <w:rPr>
                <w:rFonts w:hint="eastAsia"/>
              </w:rPr>
              <w:t xml:space="preserve">학생 </w:t>
            </w:r>
            <w:r w:rsidRPr="007A2271">
              <w:t xml:space="preserve">id </w:t>
            </w:r>
            <w:r w:rsidRPr="007A2271">
              <w:rPr>
                <w:rFonts w:hint="eastAsia"/>
              </w:rPr>
              <w:t>외래키</w:t>
            </w:r>
          </w:p>
        </w:tc>
      </w:tr>
      <w:tr w:rsidR="007A2271" w:rsidRPr="007A2271" w14:paraId="2716F5F7" w14:textId="77777777" w:rsidTr="007A2271">
        <w:tc>
          <w:tcPr>
            <w:tcW w:w="0" w:type="auto"/>
          </w:tcPr>
          <w:p w14:paraId="7F289A89" w14:textId="77777777" w:rsidR="007A2271" w:rsidRPr="007A2271" w:rsidRDefault="007A2271" w:rsidP="001F6298">
            <w:r w:rsidRPr="007A2271">
              <w:rPr>
                <w:rFonts w:hint="eastAsia"/>
              </w:rPr>
              <w:t>c</w:t>
            </w:r>
            <w:r w:rsidRPr="007A2271">
              <w:t>ourseId</w:t>
            </w:r>
          </w:p>
        </w:tc>
        <w:tc>
          <w:tcPr>
            <w:tcW w:w="0" w:type="auto"/>
          </w:tcPr>
          <w:p w14:paraId="53BD7AA5" w14:textId="77777777" w:rsidR="007A2271" w:rsidRPr="007A2271" w:rsidRDefault="007A2271" w:rsidP="001F6298">
            <w:r w:rsidRPr="007A2271">
              <w:rPr>
                <w:rFonts w:hint="eastAsia"/>
              </w:rPr>
              <w:t xml:space="preserve">강좌 </w:t>
            </w:r>
            <w:r w:rsidRPr="007A2271">
              <w:t xml:space="preserve">id </w:t>
            </w:r>
            <w:r w:rsidRPr="007A2271">
              <w:rPr>
                <w:rFonts w:hint="eastAsia"/>
              </w:rPr>
              <w:t>외래키</w:t>
            </w:r>
          </w:p>
        </w:tc>
      </w:tr>
      <w:tr w:rsidR="007A2271" w:rsidRPr="007A2271" w14:paraId="095FA44F" w14:textId="77777777" w:rsidTr="007A2271">
        <w:tc>
          <w:tcPr>
            <w:tcW w:w="0" w:type="auto"/>
          </w:tcPr>
          <w:p w14:paraId="36E6DF65" w14:textId="77777777" w:rsidR="007A2271" w:rsidRPr="007A2271" w:rsidRDefault="007A2271" w:rsidP="001F6298">
            <w:r w:rsidRPr="007A2271">
              <w:rPr>
                <w:rFonts w:hint="eastAsia"/>
              </w:rPr>
              <w:t>g</w:t>
            </w:r>
            <w:r w:rsidRPr="007A2271">
              <w:t>rade</w:t>
            </w:r>
          </w:p>
        </w:tc>
        <w:tc>
          <w:tcPr>
            <w:tcW w:w="0" w:type="auto"/>
          </w:tcPr>
          <w:p w14:paraId="5214F74A" w14:textId="77777777" w:rsidR="007A2271" w:rsidRPr="007A2271" w:rsidRDefault="007A2271" w:rsidP="001F6298">
            <w:r w:rsidRPr="007A2271">
              <w:rPr>
                <w:rFonts w:hint="eastAsia"/>
              </w:rPr>
              <w:t>점수</w:t>
            </w:r>
          </w:p>
        </w:tc>
      </w:tr>
      <w:tr w:rsidR="007A2271" w:rsidRPr="007A2271" w14:paraId="322C1A24" w14:textId="77777777" w:rsidTr="007A2271">
        <w:tc>
          <w:tcPr>
            <w:tcW w:w="0" w:type="auto"/>
          </w:tcPr>
          <w:p w14:paraId="352F16AF" w14:textId="77777777" w:rsidR="007A2271" w:rsidRPr="007A2271" w:rsidRDefault="007A2271" w:rsidP="001F6298">
            <w:r w:rsidRPr="007A2271">
              <w:rPr>
                <w:rFonts w:hint="eastAsia"/>
              </w:rPr>
              <w:t>c</w:t>
            </w:r>
            <w:r w:rsidRPr="007A2271">
              <w:t>reateDate</w:t>
            </w:r>
          </w:p>
        </w:tc>
        <w:tc>
          <w:tcPr>
            <w:tcW w:w="0" w:type="auto"/>
          </w:tcPr>
          <w:p w14:paraId="6A8602F3" w14:textId="77777777" w:rsidR="007A2271" w:rsidRPr="007A2271" w:rsidRDefault="007A2271" w:rsidP="001F6298">
            <w:r w:rsidRPr="007A2271">
              <w:rPr>
                <w:rFonts w:hint="eastAsia"/>
              </w:rPr>
              <w:t>수강신청 등록일</w:t>
            </w:r>
          </w:p>
        </w:tc>
      </w:tr>
    </w:tbl>
    <w:p w14:paraId="6A97B041" w14:textId="77777777" w:rsidR="007A2271" w:rsidRDefault="007A2271" w:rsidP="00416FDB"/>
    <w:p w14:paraId="48AA146C" w14:textId="77777777" w:rsidR="00A51167" w:rsidRDefault="00A51167" w:rsidP="00416FDB"/>
    <w:p w14:paraId="45A355C8" w14:textId="77777777" w:rsidR="00846E21" w:rsidRDefault="00846E21" w:rsidP="00416FDB"/>
    <w:p w14:paraId="6FC1F378" w14:textId="77777777" w:rsidR="00846E21" w:rsidRDefault="00846E21" w:rsidP="00416FDB"/>
    <w:p w14:paraId="5B11ADA7" w14:textId="06747982" w:rsidR="00732FF4" w:rsidRDefault="00732FF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271111" w14:textId="77777777" w:rsidR="00732FF4" w:rsidRDefault="00732FF4" w:rsidP="00732FF4">
      <w:pPr>
        <w:pStyle w:val="Heading2"/>
      </w:pPr>
      <w:bookmarkStart w:id="4" w:name="_Toc84755519"/>
      <w:r>
        <w:rPr>
          <w:rFonts w:hint="eastAsia"/>
        </w:rPr>
        <w:lastRenderedPageBreak/>
        <w:t>S</w:t>
      </w:r>
      <w:r>
        <w:t xml:space="preserve">QL </w:t>
      </w:r>
      <w:r>
        <w:rPr>
          <w:rFonts w:hint="eastAsia"/>
        </w:rPr>
        <w:t>명령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FF4" w14:paraId="5EEBB2E8" w14:textId="77777777" w:rsidTr="00E87452">
        <w:tc>
          <w:tcPr>
            <w:tcW w:w="10456" w:type="dxa"/>
          </w:tcPr>
          <w:p w14:paraId="22C67DE3" w14:textId="77777777" w:rsidR="00732FF4" w:rsidRDefault="00732FF4" w:rsidP="00E87452">
            <w:r>
              <w:t>SELECT r.*, s.studentNumber, s.name studentName, c.courseName, c.unit</w:t>
            </w:r>
          </w:p>
          <w:p w14:paraId="33D83699" w14:textId="77777777" w:rsidR="00732FF4" w:rsidRDefault="00732FF4" w:rsidP="00E87452">
            <w:r>
              <w:t>FROM register r JOIN student s ON r.studentId = s.id</w:t>
            </w:r>
          </w:p>
          <w:p w14:paraId="08B349DA" w14:textId="77777777" w:rsidR="00732FF4" w:rsidRDefault="00732FF4" w:rsidP="00E87452">
            <w:r>
              <w:t xml:space="preserve">                JOIN course c ON r.courseId = c.id</w:t>
            </w:r>
          </w:p>
          <w:p w14:paraId="6124E17F" w14:textId="77777777" w:rsidR="00732FF4" w:rsidRDefault="00732FF4" w:rsidP="00E87452">
            <w:r>
              <w:t>ORDER BY s.studentNumber</w:t>
            </w:r>
          </w:p>
        </w:tc>
      </w:tr>
    </w:tbl>
    <w:p w14:paraId="133B4C18" w14:textId="77777777" w:rsidR="00732FF4" w:rsidRDefault="00732FF4" w:rsidP="00732FF4"/>
    <w:p w14:paraId="64E2F814" w14:textId="77777777" w:rsidR="00732FF4" w:rsidRDefault="00732FF4" w:rsidP="00732FF4"/>
    <w:p w14:paraId="7253FC6B" w14:textId="77777777" w:rsidR="00732FF4" w:rsidRPr="004413E4" w:rsidRDefault="00732FF4" w:rsidP="00732FF4">
      <w:r w:rsidRPr="004413E4">
        <w:rPr>
          <w:noProof/>
        </w:rPr>
        <w:drawing>
          <wp:inline distT="0" distB="0" distL="0" distR="0" wp14:anchorId="1B9C35A3" wp14:editId="52C280B6">
            <wp:extent cx="5715798" cy="572532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76F4" w14:textId="77777777" w:rsidR="00732FF4" w:rsidRDefault="00732FF4" w:rsidP="00732FF4"/>
    <w:p w14:paraId="086B3FA4" w14:textId="77777777" w:rsidR="00732FF4" w:rsidRDefault="00732FF4" w:rsidP="00732FF4">
      <w:pPr>
        <w:pStyle w:val="Heading3"/>
      </w:pP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컬럼</w:t>
      </w:r>
    </w:p>
    <w:p w14:paraId="1575379E" w14:textId="77777777" w:rsidR="00732FF4" w:rsidRDefault="00732FF4" w:rsidP="00732FF4"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 xml:space="preserve">테이블 </w:t>
      </w:r>
      <w:r>
        <w:t>(id, studentId, courseId, grade, createDate)</w:t>
      </w:r>
    </w:p>
    <w:p w14:paraId="4CE37559" w14:textId="77777777" w:rsidR="00732FF4" w:rsidRDefault="00732FF4" w:rsidP="00732FF4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 </w:t>
      </w:r>
      <w:r>
        <w:t>(studentNumber, studentName)</w:t>
      </w:r>
    </w:p>
    <w:p w14:paraId="4D19C613" w14:textId="77777777" w:rsidR="00732FF4" w:rsidRDefault="00732FF4" w:rsidP="00732FF4">
      <w:r>
        <w:rPr>
          <w:rFonts w:hint="eastAsia"/>
        </w:rPr>
        <w:t>c</w:t>
      </w:r>
      <w:r>
        <w:t xml:space="preserve">ourse </w:t>
      </w:r>
      <w:r>
        <w:rPr>
          <w:rFonts w:hint="eastAsia"/>
        </w:rPr>
        <w:t xml:space="preserve">테이블 </w:t>
      </w:r>
      <w:r>
        <w:t>(courseName, unit)</w:t>
      </w:r>
    </w:p>
    <w:p w14:paraId="70D0B292" w14:textId="77777777" w:rsidR="00732FF4" w:rsidRDefault="00732FF4" w:rsidP="00732FF4"/>
    <w:p w14:paraId="115F8BEB" w14:textId="77777777" w:rsidR="00732FF4" w:rsidRPr="00085DEA" w:rsidRDefault="00732FF4" w:rsidP="00732FF4">
      <w:pPr>
        <w:rPr>
          <w:u w:val="single"/>
        </w:rPr>
      </w:pPr>
      <w:r w:rsidRPr="00085DEA">
        <w:rPr>
          <w:u w:val="single"/>
        </w:rPr>
        <w:t xml:space="preserve">student </w:t>
      </w:r>
      <w:r w:rsidRPr="00085DEA">
        <w:rPr>
          <w:rFonts w:hint="eastAsia"/>
          <w:u w:val="single"/>
        </w:rPr>
        <w:t xml:space="preserve">테이블의 </w:t>
      </w:r>
      <w:r w:rsidRPr="00085DEA">
        <w:rPr>
          <w:u w:val="single"/>
        </w:rPr>
        <w:t xml:space="preserve">name </w:t>
      </w:r>
      <w:r w:rsidRPr="00085DEA">
        <w:rPr>
          <w:rFonts w:hint="eastAsia"/>
          <w:u w:val="single"/>
        </w:rPr>
        <w:t xml:space="preserve">필드가 조회 결과에서는 </w:t>
      </w:r>
      <w:r w:rsidRPr="00085DEA">
        <w:rPr>
          <w:u w:val="single"/>
        </w:rPr>
        <w:t>studentName</w:t>
      </w:r>
      <w:r w:rsidRPr="00085DEA">
        <w:rPr>
          <w:rFonts w:hint="eastAsia"/>
          <w:u w:val="single"/>
        </w:rPr>
        <w:t xml:space="preserve"> 컬럼으로 출력된 것에 주의하자.</w:t>
      </w:r>
    </w:p>
    <w:p w14:paraId="19877A09" w14:textId="77777777" w:rsidR="00732FF4" w:rsidRPr="00085DEA" w:rsidRDefault="00732FF4" w:rsidP="00732FF4">
      <w:pPr>
        <w:rPr>
          <w:u w:val="single"/>
        </w:rPr>
      </w:pPr>
      <w:r w:rsidRPr="00085DEA">
        <w:rPr>
          <w:rFonts w:hint="eastAsia"/>
          <w:u w:val="single"/>
        </w:rPr>
        <w:t xml:space="preserve">컬럼명을 구별하기 쉽도록 </w:t>
      </w:r>
      <w:r w:rsidRPr="00085DEA">
        <w:rPr>
          <w:u w:val="single"/>
        </w:rPr>
        <w:t xml:space="preserve">studentName </w:t>
      </w:r>
      <w:r w:rsidRPr="00085DEA">
        <w:rPr>
          <w:rFonts w:hint="eastAsia"/>
          <w:u w:val="single"/>
        </w:rPr>
        <w:t>컬럼명으로 바꿨다.</w:t>
      </w:r>
    </w:p>
    <w:p w14:paraId="7D615F91" w14:textId="77777777" w:rsidR="00732FF4" w:rsidRDefault="00732FF4" w:rsidP="00732FF4"/>
    <w:p w14:paraId="42BF7F71" w14:textId="77777777" w:rsidR="007C1DDE" w:rsidRDefault="007C1DDE" w:rsidP="00732FF4"/>
    <w:p w14:paraId="0065B9D4" w14:textId="6670B2DE" w:rsidR="007C1DDE" w:rsidRDefault="007C1DDE" w:rsidP="00732FF4">
      <w:r>
        <w:rPr>
          <w:rFonts w:hint="eastAsia"/>
        </w:rPr>
        <w:t>위</w:t>
      </w:r>
      <w:r>
        <w:t xml:space="preserve"> SQL </w:t>
      </w:r>
      <w:r>
        <w:rPr>
          <w:rFonts w:hint="eastAsia"/>
        </w:rPr>
        <w:t xml:space="preserve">명령을 </w:t>
      </w:r>
      <w:r>
        <w:t xml:space="preserve">mybatis mapper </w:t>
      </w:r>
      <w:r>
        <w:rPr>
          <w:rFonts w:hint="eastAsia"/>
        </w:rPr>
        <w:t>메소드</w:t>
      </w:r>
      <w:r w:rsidR="003C256C">
        <w:rPr>
          <w:rFonts w:hint="eastAsia"/>
        </w:rPr>
        <w:t>에</w:t>
      </w:r>
      <w:r>
        <w:rPr>
          <w:rFonts w:hint="eastAsia"/>
        </w:rPr>
        <w:t xml:space="preserve"> 구현하자.</w:t>
      </w:r>
    </w:p>
    <w:p w14:paraId="458D3A50" w14:textId="5382D94A" w:rsidR="003C256C" w:rsidRDefault="003C256C" w:rsidP="00732FF4">
      <w:r>
        <w:rPr>
          <w:rFonts w:hint="eastAsia"/>
        </w:rPr>
        <w:t xml:space="preserve">위 조회 결과 데이터를 채울 </w:t>
      </w:r>
      <w:r>
        <w:t xml:space="preserve">DTO </w:t>
      </w:r>
      <w:r>
        <w:rPr>
          <w:rFonts w:hint="eastAsia"/>
        </w:rPr>
        <w:t>클래스를 구현하자.</w:t>
      </w:r>
    </w:p>
    <w:p w14:paraId="1343DDB1" w14:textId="77777777" w:rsidR="003C256C" w:rsidRDefault="003C256C" w:rsidP="00732FF4"/>
    <w:p w14:paraId="6B263D5F" w14:textId="77777777" w:rsidR="003C256C" w:rsidRPr="003C256C" w:rsidRDefault="003C256C" w:rsidP="00732FF4"/>
    <w:p w14:paraId="01A00039" w14:textId="77777777" w:rsidR="007C1DDE" w:rsidRDefault="007C1DDE" w:rsidP="00732FF4"/>
    <w:p w14:paraId="3D661B03" w14:textId="2418EEC7" w:rsidR="007C1DDE" w:rsidRDefault="007C1DD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B779D3" w14:textId="77777777" w:rsidR="007C1DDE" w:rsidRDefault="007C1DDE" w:rsidP="007C1DDE">
      <w:pPr>
        <w:pStyle w:val="Heading1"/>
      </w:pPr>
      <w:bookmarkStart w:id="5" w:name="_Toc84755520"/>
      <w:r>
        <w:rPr>
          <w:rFonts w:hint="eastAsia"/>
        </w:rPr>
        <w:lastRenderedPageBreak/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>#1</w:t>
      </w:r>
      <w:bookmarkEnd w:id="5"/>
    </w:p>
    <w:p w14:paraId="06EB6B9E" w14:textId="0B49E536" w:rsidR="00487EE2" w:rsidRDefault="00487EE2" w:rsidP="00487EE2">
      <w:r>
        <w:rPr>
          <w:rFonts w:hint="eastAsia"/>
        </w:rPr>
        <w:t xml:space="preserve">전체 수강신청 목록을 조회하는 기능을 </w:t>
      </w:r>
      <w:r>
        <w:t xml:space="preserve">mybatis resultMap </w:t>
      </w:r>
      <w:r>
        <w:rPr>
          <w:rFonts w:hint="eastAsia"/>
        </w:rPr>
        <w:t>기능을 사용하지 않고 구현</w:t>
      </w:r>
      <w:r w:rsidR="00393E0E">
        <w:rPr>
          <w:rFonts w:hint="eastAsia"/>
        </w:rPr>
        <w:t>하</w:t>
      </w:r>
      <w:r>
        <w:rPr>
          <w:rFonts w:hint="eastAsia"/>
        </w:rPr>
        <w:t>자.</w:t>
      </w:r>
    </w:p>
    <w:p w14:paraId="1414EFE0" w14:textId="77777777" w:rsidR="00416FDB" w:rsidRPr="00487EE2" w:rsidRDefault="00416FDB" w:rsidP="00416FDB"/>
    <w:p w14:paraId="4D13AD47" w14:textId="77777777" w:rsidR="00487EE2" w:rsidRPr="00416FDB" w:rsidRDefault="00487EE2" w:rsidP="00416FDB"/>
    <w:p w14:paraId="32DA1062" w14:textId="45B0EC40" w:rsidR="00416FDB" w:rsidRDefault="00365F08" w:rsidP="00365F08">
      <w:pPr>
        <w:pStyle w:val="Heading2"/>
      </w:pPr>
      <w:bookmarkStart w:id="6" w:name="_Toc84755521"/>
      <w:r>
        <w:rPr>
          <w:rFonts w:hint="eastAsia"/>
        </w:rPr>
        <w:t>프로젝트 생성</w:t>
      </w:r>
      <w:bookmarkEnd w:id="6"/>
    </w:p>
    <w:p w14:paraId="2E8D7AC6" w14:textId="73AFF88E" w:rsidR="00365F08" w:rsidRDefault="00365F08" w:rsidP="00365F08">
      <w:r>
        <w:rPr>
          <w:rFonts w:hint="eastAsia"/>
        </w:rPr>
        <w:t>F</w:t>
      </w:r>
      <w:r>
        <w:t>ile - New - Spring Starter Project</w:t>
      </w:r>
    </w:p>
    <w:p w14:paraId="52F882C3" w14:textId="366390DD" w:rsidR="00365F08" w:rsidRDefault="00996351" w:rsidP="00365F08">
      <w:r>
        <w:rPr>
          <w:noProof/>
        </w:rPr>
        <w:drawing>
          <wp:inline distT="0" distB="0" distL="0" distR="0" wp14:anchorId="24B933AC" wp14:editId="607E3BDF">
            <wp:extent cx="4422893" cy="585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264" cy="58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BFEF" w14:textId="77777777" w:rsidR="00D0799F" w:rsidRDefault="00D0799F" w:rsidP="00365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216"/>
      </w:tblGrid>
      <w:tr w:rsidR="00D0799F" w:rsidRPr="00D0799F" w14:paraId="10FCDF3D" w14:textId="77777777" w:rsidTr="00D0799F">
        <w:tc>
          <w:tcPr>
            <w:tcW w:w="0" w:type="auto"/>
          </w:tcPr>
          <w:p w14:paraId="4E2870DC" w14:textId="77777777" w:rsidR="00D0799F" w:rsidRPr="00D0799F" w:rsidRDefault="00D0799F" w:rsidP="000C030E">
            <w:r w:rsidRPr="00D0799F">
              <w:rPr>
                <w:rFonts w:hint="eastAsia"/>
              </w:rPr>
              <w:t>N</w:t>
            </w:r>
            <w:r w:rsidRPr="00D0799F">
              <w:t>ame</w:t>
            </w:r>
          </w:p>
        </w:tc>
        <w:tc>
          <w:tcPr>
            <w:tcW w:w="0" w:type="auto"/>
          </w:tcPr>
          <w:p w14:paraId="007E868F" w14:textId="3427C8D7" w:rsidR="00D0799F" w:rsidRPr="00D0799F" w:rsidRDefault="00996351" w:rsidP="000C030E">
            <w:r>
              <w:rPr>
                <w:rFonts w:hint="eastAsia"/>
              </w:rPr>
              <w:t>r</w:t>
            </w:r>
            <w:r>
              <w:t>esultmap1</w:t>
            </w:r>
          </w:p>
        </w:tc>
      </w:tr>
      <w:tr w:rsidR="00D0799F" w:rsidRPr="00D0799F" w14:paraId="79A0C79F" w14:textId="77777777" w:rsidTr="00D0799F">
        <w:tc>
          <w:tcPr>
            <w:tcW w:w="0" w:type="auto"/>
          </w:tcPr>
          <w:p w14:paraId="500CDEFB" w14:textId="77777777" w:rsidR="00D0799F" w:rsidRPr="00D0799F" w:rsidRDefault="00D0799F" w:rsidP="000C030E">
            <w:r w:rsidRPr="00D0799F">
              <w:rPr>
                <w:rFonts w:hint="eastAsia"/>
              </w:rPr>
              <w:t>P</w:t>
            </w:r>
            <w:r w:rsidRPr="00D0799F">
              <w:t>ackage</w:t>
            </w:r>
          </w:p>
        </w:tc>
        <w:tc>
          <w:tcPr>
            <w:tcW w:w="0" w:type="auto"/>
          </w:tcPr>
          <w:p w14:paraId="18D334E4" w14:textId="77777777" w:rsidR="00D0799F" w:rsidRPr="00D0799F" w:rsidRDefault="00D0799F" w:rsidP="000C030E">
            <w:r w:rsidRPr="00D0799F">
              <w:t>net.skhu</w:t>
            </w:r>
          </w:p>
        </w:tc>
      </w:tr>
    </w:tbl>
    <w:p w14:paraId="5AFB5707" w14:textId="77777777" w:rsidR="00D0799F" w:rsidRDefault="00D0799F" w:rsidP="00365F08"/>
    <w:p w14:paraId="5AC220E5" w14:textId="52ED9184" w:rsidR="00D0799F" w:rsidRDefault="00600CC2" w:rsidP="00365F08">
      <w:r>
        <w:rPr>
          <w:noProof/>
        </w:rPr>
        <w:lastRenderedPageBreak/>
        <w:drawing>
          <wp:inline distT="0" distB="0" distL="0" distR="0" wp14:anchorId="7EF45349" wp14:editId="1E4890F1">
            <wp:extent cx="4269124" cy="5650992"/>
            <wp:effectExtent l="0" t="0" r="0" b="698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988" cy="56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054D" w14:textId="77777777" w:rsidR="00683A13" w:rsidRDefault="00683A13" w:rsidP="00365F08"/>
    <w:p w14:paraId="31B7B17A" w14:textId="322EC36A" w:rsidR="00683A13" w:rsidRDefault="00683A13" w:rsidP="00365F08">
      <w:r>
        <w:rPr>
          <w:rFonts w:hint="eastAsia"/>
        </w:rPr>
        <w:t>D</w:t>
      </w:r>
      <w:r>
        <w:t xml:space="preserve">eveloper Tools </w:t>
      </w:r>
      <w:r>
        <w:rPr>
          <w:rFonts w:hint="eastAsia"/>
        </w:rPr>
        <w:t>항목 아래에서</w:t>
      </w:r>
    </w:p>
    <w:p w14:paraId="6DF5479D" w14:textId="145C1161" w:rsidR="00683A13" w:rsidRDefault="00683A13" w:rsidP="00365F08">
      <w:r>
        <w:tab/>
        <w:t xml:space="preserve">Spring Boot DevTools </w:t>
      </w:r>
      <w:r>
        <w:rPr>
          <w:rFonts w:hint="eastAsia"/>
        </w:rPr>
        <w:t>체크</w:t>
      </w:r>
    </w:p>
    <w:p w14:paraId="733A388B" w14:textId="77777777" w:rsidR="00683A13" w:rsidRDefault="00683A13" w:rsidP="00365F08"/>
    <w:p w14:paraId="36AD0F93" w14:textId="47CF8A52" w:rsidR="00683A13" w:rsidRDefault="00683A13" w:rsidP="00365F08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항목 아래에서</w:t>
      </w:r>
    </w:p>
    <w:p w14:paraId="2623FC9D" w14:textId="7F037726" w:rsidR="00683A13" w:rsidRDefault="00683A13" w:rsidP="00365F08">
      <w:r>
        <w:tab/>
        <w:t xml:space="preserve">MyBatis Framework </w:t>
      </w:r>
      <w:r>
        <w:rPr>
          <w:rFonts w:hint="eastAsia"/>
        </w:rPr>
        <w:t>체크</w:t>
      </w:r>
    </w:p>
    <w:p w14:paraId="47D7630F" w14:textId="184A014A" w:rsidR="00683A13" w:rsidRDefault="00683A13" w:rsidP="00365F08">
      <w:r>
        <w:tab/>
        <w:t xml:space="preserve">MySQL Driver </w:t>
      </w:r>
      <w:r>
        <w:rPr>
          <w:rFonts w:hint="eastAsia"/>
        </w:rPr>
        <w:t>체크</w:t>
      </w:r>
    </w:p>
    <w:p w14:paraId="70EE6AEF" w14:textId="77777777" w:rsidR="00683A13" w:rsidRDefault="00683A13" w:rsidP="00365F08"/>
    <w:p w14:paraId="7CFBAB0D" w14:textId="59ED2E3D" w:rsidR="00683A13" w:rsidRDefault="00683A13" w:rsidP="00365F08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항목 아래에서</w:t>
      </w:r>
    </w:p>
    <w:p w14:paraId="3FD2FFD1" w14:textId="4A2CDD8D" w:rsidR="00683A13" w:rsidRDefault="00683A13" w:rsidP="00365F08">
      <w:r>
        <w:tab/>
        <w:t xml:space="preserve">Spring Web </w:t>
      </w:r>
      <w:r>
        <w:rPr>
          <w:rFonts w:hint="eastAsia"/>
        </w:rPr>
        <w:t>체크</w:t>
      </w:r>
    </w:p>
    <w:p w14:paraId="40009783" w14:textId="77777777" w:rsidR="00683A13" w:rsidRDefault="00683A13" w:rsidP="00365F08"/>
    <w:p w14:paraId="20FDED0F" w14:textId="77777777" w:rsidR="00683A13" w:rsidRDefault="00683A13" w:rsidP="00365F08"/>
    <w:p w14:paraId="6804F0D5" w14:textId="4A5AA0D1" w:rsidR="00912978" w:rsidRDefault="009129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AAD296F" w14:textId="074986AB" w:rsidR="00225603" w:rsidRDefault="00912978" w:rsidP="00F2452E">
      <w:pPr>
        <w:pStyle w:val="Heading3"/>
      </w:pPr>
      <w:r>
        <w:rPr>
          <w:rFonts w:hint="eastAsia"/>
        </w:rPr>
        <w:lastRenderedPageBreak/>
        <w:t>p</w:t>
      </w:r>
      <w:r>
        <w:t xml:space="preserve">om.xml </w:t>
      </w:r>
      <w:r>
        <w:rPr>
          <w:rFonts w:hint="eastAsia"/>
        </w:rPr>
        <w:t>수정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2978" w14:paraId="47900339" w14:textId="77777777" w:rsidTr="00912978">
        <w:tc>
          <w:tcPr>
            <w:tcW w:w="10456" w:type="dxa"/>
          </w:tcPr>
          <w:p w14:paraId="660F28B7" w14:textId="77777777" w:rsidR="00912978" w:rsidRDefault="00912978" w:rsidP="0091297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99F0C9" w14:textId="7056B3D5" w:rsidR="00912978" w:rsidRDefault="00912978" w:rsidP="0091297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B735F9" w14:textId="05C5AE86" w:rsidR="00912978" w:rsidRDefault="00912978" w:rsidP="0091297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9E5B1C" w14:textId="14587DC7" w:rsidR="00912978" w:rsidRDefault="00912978" w:rsidP="0091297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1A3036" w14:textId="21DDEE52" w:rsidR="00912978" w:rsidRDefault="00912978" w:rsidP="0091297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B88F2A" w14:textId="56A1EC3B" w:rsidR="00912978" w:rsidRDefault="00912978" w:rsidP="0091297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59085C" w14:textId="4AF58107" w:rsidR="00912978" w:rsidRDefault="00912978" w:rsidP="0091297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5BD890" w14:textId="4763C3AE" w:rsidR="00912978" w:rsidRDefault="00912978" w:rsidP="00912978"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76923CE" w14:textId="77777777" w:rsidR="007850B5" w:rsidRPr="00356FB0" w:rsidRDefault="007850B5" w:rsidP="007850B5">
      <w:r>
        <w:rPr>
          <w:rFonts w:hint="eastAsia"/>
        </w:rPr>
        <w:t xml:space="preserve">위 항목들을 </w:t>
      </w:r>
      <w:r>
        <w:t xml:space="preserve">maven dependency </w:t>
      </w:r>
      <w:r>
        <w:rPr>
          <w:rFonts w:hint="eastAsia"/>
        </w:rPr>
        <w:t>라고 부른다.</w:t>
      </w:r>
    </w:p>
    <w:p w14:paraId="678F3C59" w14:textId="77777777" w:rsidR="007850B5" w:rsidRDefault="007850B5" w:rsidP="007850B5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파일에서 </w:t>
      </w:r>
      <w:r>
        <w:t xml:space="preserve">&lt;dependency&gt; </w:t>
      </w:r>
      <w:r>
        <w:rPr>
          <w:rFonts w:hint="eastAsia"/>
        </w:rPr>
        <w:t>태그들이 있는 곳에 추가하자.</w:t>
      </w:r>
    </w:p>
    <w:p w14:paraId="7D0B0A1B" w14:textId="77777777" w:rsidR="007850B5" w:rsidRDefault="007850B5" w:rsidP="007850B5"/>
    <w:p w14:paraId="2B8F9D9A" w14:textId="77777777" w:rsidR="007850B5" w:rsidRDefault="007850B5" w:rsidP="007850B5">
      <w:r>
        <w:rPr>
          <w:rFonts w:hint="eastAsia"/>
        </w:rPr>
        <w:t>p</w:t>
      </w:r>
      <w:r>
        <w:t>om.xml</w:t>
      </w:r>
      <w:r>
        <w:rPr>
          <w:rFonts w:hint="eastAsia"/>
        </w:rPr>
        <w:t xml:space="preserve">은 </w:t>
      </w:r>
      <w:r>
        <w:t xml:space="preserve">maven </w:t>
      </w:r>
      <w:r>
        <w:rPr>
          <w:rFonts w:hint="eastAsia"/>
        </w:rPr>
        <w:t>설정 파일이다.</w:t>
      </w:r>
    </w:p>
    <w:p w14:paraId="23C213FB" w14:textId="77777777" w:rsidR="00912978" w:rsidRDefault="00912978" w:rsidP="00912978"/>
    <w:p w14:paraId="7112D04B" w14:textId="77777777" w:rsidR="003822BE" w:rsidRDefault="003822BE" w:rsidP="00912978"/>
    <w:p w14:paraId="66F661E7" w14:textId="77777777" w:rsidR="003822BE" w:rsidRDefault="003822BE" w:rsidP="00912978"/>
    <w:p w14:paraId="259B6BC3" w14:textId="77777777" w:rsidR="003822BE" w:rsidRDefault="003822BE" w:rsidP="00912978"/>
    <w:p w14:paraId="27A5CD38" w14:textId="3B617E19" w:rsidR="000A454D" w:rsidRDefault="000A454D" w:rsidP="00F2452E">
      <w:pPr>
        <w:pStyle w:val="Heading3"/>
      </w:pPr>
      <w:r>
        <w:rPr>
          <w:rFonts w:hint="eastAsia"/>
        </w:rPr>
        <w:t>a</w:t>
      </w:r>
      <w:r>
        <w:t xml:space="preserve">ppliation.properties </w:t>
      </w:r>
      <w:r>
        <w:rPr>
          <w:rFonts w:hint="eastAsia"/>
        </w:rPr>
        <w:t>수정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3822BE" w14:paraId="3F036C06" w14:textId="77777777" w:rsidTr="003822BE">
        <w:tc>
          <w:tcPr>
            <w:tcW w:w="10456" w:type="dxa"/>
          </w:tcPr>
          <w:p w14:paraId="7298E486" w14:textId="77777777" w:rsidR="003822BE" w:rsidRDefault="003822BE" w:rsidP="00E33DC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6E83CF07" w14:textId="77777777" w:rsidR="003822BE" w:rsidRDefault="003822BE" w:rsidP="00E33DC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51AA448A" w14:textId="77777777" w:rsidR="003822BE" w:rsidRDefault="003822BE" w:rsidP="00E33DC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0C144BDC" w14:textId="77777777" w:rsidR="003822BE" w:rsidRDefault="003822BE" w:rsidP="00E33DC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jdbc:mysql://localhost:3306/student1?useUnicode=yes&amp;characterEncoding=UTF-8&amp;allowMultiQueries=true&amp;serverTimezone=Asia/Seoul</w:t>
            </w:r>
          </w:p>
          <w:p w14:paraId="01AEF5B7" w14:textId="77777777" w:rsidR="003822BE" w:rsidRDefault="003822BE" w:rsidP="00E33DC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30152933" w14:textId="682F9F80" w:rsidR="003822BE" w:rsidRDefault="003822BE" w:rsidP="00E33DC5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 w:rsidR="00AC59C8"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0F1B0C7D" w14:textId="36DA5A74" w:rsidR="003822BE" w:rsidRDefault="003822BE" w:rsidP="00E33DC5"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</w:tc>
      </w:tr>
    </w:tbl>
    <w:p w14:paraId="3E79C8B1" w14:textId="77777777" w:rsidR="007F2FFA" w:rsidRDefault="007F2FFA" w:rsidP="007F2FFA">
      <w:r>
        <w:t>application.properties</w:t>
      </w:r>
      <w:r>
        <w:rPr>
          <w:rFonts w:hint="eastAsia"/>
        </w:rPr>
        <w:t xml:space="preserve">는 </w:t>
      </w:r>
      <w:r>
        <w:t xml:space="preserve">spring Boot </w:t>
      </w:r>
      <w:r>
        <w:rPr>
          <w:rFonts w:hint="eastAsia"/>
        </w:rPr>
        <w:t>설정 파일이다.</w:t>
      </w:r>
    </w:p>
    <w:p w14:paraId="6114F495" w14:textId="77777777" w:rsidR="007F2FFA" w:rsidRDefault="007F2FFA" w:rsidP="007F2FFA"/>
    <w:p w14:paraId="72D2C7CE" w14:textId="77777777" w:rsidR="00E33DC5" w:rsidRPr="000A454D" w:rsidRDefault="00E33DC5" w:rsidP="000A454D"/>
    <w:p w14:paraId="74269D2E" w14:textId="77777777" w:rsidR="00912978" w:rsidRDefault="00912978" w:rsidP="00912978"/>
    <w:p w14:paraId="739FF661" w14:textId="77777777" w:rsidR="00912978" w:rsidRDefault="00912978" w:rsidP="00912978"/>
    <w:p w14:paraId="50B9FD2D" w14:textId="1970929E" w:rsidR="002A3CD3" w:rsidRDefault="002A3CD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59C4FB" w14:textId="775EE754" w:rsidR="00222199" w:rsidRDefault="00222199" w:rsidP="00222199">
      <w:pPr>
        <w:pStyle w:val="Heading2"/>
      </w:pPr>
      <w:bookmarkStart w:id="7" w:name="_Toc84755522"/>
      <w:r>
        <w:rPr>
          <w:rFonts w:hint="eastAsia"/>
        </w:rPr>
        <w:lastRenderedPageBreak/>
        <w:t>R</w:t>
      </w:r>
      <w:r>
        <w:t>egister</w:t>
      </w:r>
      <w:r w:rsidR="00393E0E">
        <w:t>.</w:t>
      </w:r>
      <w:r w:rsidR="00393E0E">
        <w:rPr>
          <w:rFonts w:hint="eastAsia"/>
        </w:rPr>
        <w:t>j</w:t>
      </w:r>
      <w:r w:rsidR="00393E0E">
        <w:t>ava</w:t>
      </w:r>
      <w:r>
        <w:rPr>
          <w:rFonts w:hint="eastAsia"/>
        </w:rPr>
        <w:t xml:space="preserve"> 구현</w:t>
      </w:r>
      <w:bookmarkEnd w:id="7"/>
    </w:p>
    <w:p w14:paraId="03E6C9AC" w14:textId="66AF8040" w:rsidR="00222199" w:rsidRDefault="00222199" w:rsidP="00222199">
      <w:pPr>
        <w:pStyle w:val="Heading3"/>
      </w:pPr>
      <w:r>
        <w:rPr>
          <w:rFonts w:hint="eastAsia"/>
        </w:rPr>
        <w:t>s</w:t>
      </w:r>
      <w:r>
        <w:t>rc/main/java/net/skhu/dto/Register.java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22199" w14:paraId="52CF93EE" w14:textId="77777777" w:rsidTr="00E87452">
        <w:tc>
          <w:tcPr>
            <w:tcW w:w="426" w:type="dxa"/>
          </w:tcPr>
          <w:p w14:paraId="47D381F5" w14:textId="77777777" w:rsidR="00222199" w:rsidRPr="00185935" w:rsidRDefault="00222199" w:rsidP="00CB098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82D6FDE" w14:textId="77777777" w:rsidR="00222199" w:rsidRPr="00185935" w:rsidRDefault="00222199" w:rsidP="00CB098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22965A7" w14:textId="77777777" w:rsidR="00222199" w:rsidRPr="00185935" w:rsidRDefault="00222199" w:rsidP="00CB098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92D6E84" w14:textId="77777777" w:rsidR="00222199" w:rsidRPr="00185935" w:rsidRDefault="00222199" w:rsidP="00CB098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EF5964B" w14:textId="77777777" w:rsidR="00222199" w:rsidRPr="00185935" w:rsidRDefault="00222199" w:rsidP="00CB098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E939B01" w14:textId="77777777" w:rsidR="00222199" w:rsidRPr="00185935" w:rsidRDefault="00222199" w:rsidP="00CB098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FAE5473" w14:textId="77777777" w:rsidR="00222199" w:rsidRPr="00185935" w:rsidRDefault="00222199" w:rsidP="00CB098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DEA8683" w14:textId="77777777" w:rsidR="00222199" w:rsidRPr="00185935" w:rsidRDefault="00222199" w:rsidP="00CB098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937150C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12F55CF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FFBC7FA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933C399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1E38F23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1F7014A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BF949FB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597CA58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B3A7998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D579E26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55B0127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F481DFF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CB37789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BFD8993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893BF31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71A9F21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3579726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24E3E55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EBA1F31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54B6C3F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98497BD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EBDE1E3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58F8C18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EFE4B44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C9A1B50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F169AF6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143B379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D48F636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31A3382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F36DD6A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6D90785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F025540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78D7394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897F439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880E122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349B88F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E3A0C4F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63F6FBAD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52218E8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82235D3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3377CCAD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15F3C757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44331AD0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77987EF7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304BCF07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67521EC6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4738CF6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6FF39CF2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6FD8D91C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6D0E0845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4E603E12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5D3A0DE2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17336CAC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2ADCC699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72BB9353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210FDCC0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7894867E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74F87A52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7B798104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7F575F93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55FA849C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06BE3868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4A869831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2889624C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398CD6ED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6B1E095A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7A59B7EE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5EF21793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087F54D2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17E5BDC7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63AE4BB0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309A9B52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8</w:t>
            </w:r>
            <w:r>
              <w:t>0</w:t>
            </w:r>
          </w:p>
          <w:p w14:paraId="36456059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8</w:t>
            </w:r>
            <w:r>
              <w:t>1</w:t>
            </w:r>
          </w:p>
          <w:p w14:paraId="1E8DFBB8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8</w:t>
            </w:r>
            <w:r>
              <w:t>2</w:t>
            </w:r>
          </w:p>
          <w:p w14:paraId="47FE7CF6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8</w:t>
            </w:r>
            <w:r>
              <w:t>3</w:t>
            </w:r>
          </w:p>
          <w:p w14:paraId="090CCF46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8</w:t>
            </w:r>
            <w:r>
              <w:t>4</w:t>
            </w:r>
          </w:p>
          <w:p w14:paraId="4B78651B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8</w:t>
            </w:r>
            <w:r>
              <w:t>5</w:t>
            </w:r>
          </w:p>
          <w:p w14:paraId="64CB8AE2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8</w:t>
            </w:r>
            <w:r>
              <w:t>6</w:t>
            </w:r>
          </w:p>
          <w:p w14:paraId="6F9BE447" w14:textId="77777777" w:rsidR="00222199" w:rsidRDefault="00222199" w:rsidP="00CB098F">
            <w:pPr>
              <w:pStyle w:val="a0"/>
            </w:pPr>
            <w:r>
              <w:rPr>
                <w:rFonts w:hint="eastAsia"/>
              </w:rPr>
              <w:t>8</w:t>
            </w:r>
            <w:r>
              <w:t>7</w:t>
            </w:r>
          </w:p>
          <w:p w14:paraId="4A917260" w14:textId="77777777" w:rsidR="00222199" w:rsidRPr="00185935" w:rsidRDefault="00222199" w:rsidP="00CB098F">
            <w:pPr>
              <w:pStyle w:val="a0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0631" w:type="dxa"/>
          </w:tcPr>
          <w:p w14:paraId="0D731115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126309EE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C80A4E2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6E425F7F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3566C79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 {</w:t>
            </w:r>
          </w:p>
          <w:p w14:paraId="258C0FA3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940A41B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FE442A7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DDC5E7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0FE0276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courseId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BB15703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courseName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D63E862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unit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CD6A65C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B8D815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Date </w:t>
            </w:r>
            <w:r>
              <w:rPr>
                <w:rFonts w:cs="굴림체"/>
                <w:color w:val="0000C0"/>
                <w:kern w:val="0"/>
                <w:szCs w:val="20"/>
              </w:rPr>
              <w:t>createDate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B469477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DBA765E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getId() {</w:t>
            </w:r>
          </w:p>
          <w:p w14:paraId="355BC586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CB56333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5AB53DF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BD82A1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94934A1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874CBAB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3B64E64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3EA2220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getStudentId() {</w:t>
            </w:r>
          </w:p>
          <w:p w14:paraId="782C109F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868C49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DC0B558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4F9CF3B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setStudentId(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studentId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E8FD13E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studentId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studentId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E5B03F4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4B3659B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14DCD78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getStudentNumber() {</w:t>
            </w:r>
          </w:p>
          <w:p w14:paraId="20D02620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C534F92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320975A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45B2AF1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setStudentNumber(String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88B31D2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03300F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857A96E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60BD614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getStudentName() {</w:t>
            </w:r>
          </w:p>
          <w:p w14:paraId="0F206D13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A052108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1D11369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CE28561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setStudentName(String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92392BD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studentName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studentName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4C10E7D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D55A33B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963F5C3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getCourseId() {</w:t>
            </w:r>
          </w:p>
          <w:p w14:paraId="5AD7FFE6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courseId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B80EE07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C38435C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57CD877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setCourseId(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courseId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1894857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courseId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courseId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AA8F5CB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EEA2B77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92347B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getCourseName() {</w:t>
            </w:r>
          </w:p>
          <w:p w14:paraId="2BF43661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courseName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2D6E162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89144A5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0331D4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setCourseName(String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courseName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D9B5B38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courseName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courseName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075EF0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1D21719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3CCE1DE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getUnit() {</w:t>
            </w:r>
          </w:p>
          <w:p w14:paraId="3601B593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unit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A9F9D85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86ADE57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6E0A685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setUnit(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unit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360F9E8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unit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unit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A601EF5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4908980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7F7CDF0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getGrade() {</w:t>
            </w:r>
          </w:p>
          <w:p w14:paraId="08A4533F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31A504F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387B7EC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A7AEAD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setGrade(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3E509CC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4B5C6FA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C9F45EE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4A7E85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 getCreateDate() {</w:t>
            </w:r>
          </w:p>
          <w:p w14:paraId="45E4A3F6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createDate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72E0B7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523D035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9F74151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setCreateDate(Date </w:t>
            </w:r>
            <w:r>
              <w:rPr>
                <w:rFonts w:cs="굴림체"/>
                <w:color w:val="6A3E3E"/>
                <w:kern w:val="0"/>
                <w:szCs w:val="20"/>
              </w:rPr>
              <w:t>createDate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D91A5E1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createDate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createDate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958054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D68FD51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FCAEE5B" w14:textId="77777777" w:rsidR="00CB098F" w:rsidRDefault="00CB098F" w:rsidP="00CB098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5CC1F0B" w14:textId="77777777" w:rsidR="00222199" w:rsidRDefault="00222199" w:rsidP="00CB098F">
            <w:pPr>
              <w:pStyle w:val="a0"/>
            </w:pPr>
          </w:p>
        </w:tc>
      </w:tr>
    </w:tbl>
    <w:p w14:paraId="006AEE60" w14:textId="77777777" w:rsidR="00222199" w:rsidRDefault="00222199" w:rsidP="00222199"/>
    <w:p w14:paraId="798870CE" w14:textId="06E0D663" w:rsidR="00294C3A" w:rsidRDefault="00294C3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8D4809" w14:textId="3A476F8E" w:rsidR="006156D5" w:rsidRDefault="00294C3A" w:rsidP="00294C3A">
      <w:pPr>
        <w:pStyle w:val="Heading2"/>
      </w:pPr>
      <w:bookmarkStart w:id="8" w:name="_Toc84755523"/>
      <w:r>
        <w:rPr>
          <w:rFonts w:hint="eastAsia"/>
        </w:rPr>
        <w:lastRenderedPageBreak/>
        <w:t>R</w:t>
      </w:r>
      <w:r>
        <w:t xml:space="preserve">egisterMapper.java </w:t>
      </w:r>
      <w:r>
        <w:rPr>
          <w:rFonts w:hint="eastAsia"/>
        </w:rPr>
        <w:t>구현</w:t>
      </w:r>
      <w:bookmarkEnd w:id="8"/>
    </w:p>
    <w:p w14:paraId="58C57C02" w14:textId="0355B98A" w:rsidR="00294C3A" w:rsidRPr="00497E4D" w:rsidRDefault="00497E4D" w:rsidP="00497E4D">
      <w:pPr>
        <w:pStyle w:val="Heading3"/>
      </w:pPr>
      <w:r>
        <w:rPr>
          <w:rFonts w:hint="eastAsia"/>
        </w:rPr>
        <w:t>s</w:t>
      </w:r>
      <w:r>
        <w:t>rc/main/java/net/skhu/mapper/RegisterMapper.java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94C3A" w14:paraId="54176034" w14:textId="77777777" w:rsidTr="00092BDE">
        <w:tc>
          <w:tcPr>
            <w:tcW w:w="426" w:type="dxa"/>
          </w:tcPr>
          <w:p w14:paraId="5888C008" w14:textId="77777777" w:rsidR="00294C3A" w:rsidRPr="00185935" w:rsidRDefault="00294C3A" w:rsidP="000C351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13BCED9" w14:textId="77777777" w:rsidR="00294C3A" w:rsidRPr="00185935" w:rsidRDefault="00294C3A" w:rsidP="000C351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E7B0970" w14:textId="77777777" w:rsidR="00294C3A" w:rsidRPr="00185935" w:rsidRDefault="00294C3A" w:rsidP="000C351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125E6C8" w14:textId="77777777" w:rsidR="00294C3A" w:rsidRPr="00185935" w:rsidRDefault="00294C3A" w:rsidP="000C351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6133901" w14:textId="77777777" w:rsidR="00294C3A" w:rsidRPr="00185935" w:rsidRDefault="00294C3A" w:rsidP="000C351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A7EDDF6" w14:textId="77777777" w:rsidR="00294C3A" w:rsidRPr="00185935" w:rsidRDefault="00294C3A" w:rsidP="000C351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0161749" w14:textId="77777777" w:rsidR="00294C3A" w:rsidRPr="00185935" w:rsidRDefault="00294C3A" w:rsidP="000C351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A881B17" w14:textId="77777777" w:rsidR="00294C3A" w:rsidRPr="00185935" w:rsidRDefault="00294C3A" w:rsidP="000C351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2843DD0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644232A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F05CA7C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C35FB25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DF09D45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2CE5050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FEBC448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2D5F956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5CB49C3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2D97883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BF0F5AE" w14:textId="77777777" w:rsidR="00294C3A" w:rsidRDefault="00294C3A" w:rsidP="000C351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E450E55" w14:textId="11562FB8" w:rsidR="00294C3A" w:rsidRPr="00185935" w:rsidRDefault="00294C3A" w:rsidP="000C3516">
            <w:pPr>
              <w:pStyle w:val="a0"/>
            </w:pPr>
          </w:p>
        </w:tc>
        <w:tc>
          <w:tcPr>
            <w:tcW w:w="10631" w:type="dxa"/>
          </w:tcPr>
          <w:p w14:paraId="7A555D21" w14:textId="69582B4B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</w:t>
            </w:r>
            <w:r w:rsidR="006A2D93"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00"/>
                <w:kern w:val="0"/>
                <w:szCs w:val="20"/>
              </w:rPr>
              <w:t>mapper;</w:t>
            </w:r>
          </w:p>
          <w:p w14:paraId="37E2A397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CAAA137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08F767CB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6557BB0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6876D777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3234E9D7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2FBAF61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net.skhu.dto.Register;</w:t>
            </w:r>
          </w:p>
          <w:p w14:paraId="7C83E0A5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A4E13EC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505F39D9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RegisterMapper {</w:t>
            </w:r>
          </w:p>
          <w:p w14:paraId="703B0FFF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4E1A57F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r.*, s.studentNumber, s.name studentName, c.courseName, c.unit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F96B659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FROM register r JOIN student s ON r.studentId = s.id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3DE83E5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               JOIN course c ON r.courseId = c.id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A76C2EF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ORDER BY s.studentNumber                          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920FD06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List&lt;Register&gt; findAll();</w:t>
            </w:r>
          </w:p>
          <w:p w14:paraId="6197C3D7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6410831" w14:textId="77777777" w:rsidR="000C3516" w:rsidRDefault="000C3516" w:rsidP="000C351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A43BF87" w14:textId="77777777" w:rsidR="00294C3A" w:rsidRDefault="00294C3A" w:rsidP="000C3516">
            <w:pPr>
              <w:pStyle w:val="a0"/>
            </w:pPr>
          </w:p>
        </w:tc>
      </w:tr>
    </w:tbl>
    <w:p w14:paraId="67F3A1A7" w14:textId="77777777" w:rsidR="00294C3A" w:rsidRDefault="00294C3A" w:rsidP="00294C3A"/>
    <w:p w14:paraId="432E7CEF" w14:textId="77777777" w:rsidR="00294C3A" w:rsidRDefault="00294C3A" w:rsidP="00294C3A"/>
    <w:p w14:paraId="3A925FB9" w14:textId="77777777" w:rsidR="007A67E8" w:rsidRDefault="007A67E8" w:rsidP="00294C3A"/>
    <w:p w14:paraId="6DCD0F19" w14:textId="77777777" w:rsidR="007A67E8" w:rsidRDefault="007A67E8" w:rsidP="00294C3A"/>
    <w:p w14:paraId="48C558D2" w14:textId="3241B0A4" w:rsidR="001273D0" w:rsidRDefault="001273D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225614" w14:textId="186DF6D2" w:rsidR="00294C3A" w:rsidRDefault="001273D0" w:rsidP="001273D0">
      <w:pPr>
        <w:pStyle w:val="Heading2"/>
      </w:pPr>
      <w:bookmarkStart w:id="9" w:name="_Toc84755524"/>
      <w:r>
        <w:rPr>
          <w:rFonts w:hint="eastAsia"/>
        </w:rPr>
        <w:lastRenderedPageBreak/>
        <w:t>R</w:t>
      </w:r>
      <w:r>
        <w:t>egisterController.java</w:t>
      </w:r>
      <w:r w:rsidR="00497E4D">
        <w:t xml:space="preserve"> </w:t>
      </w:r>
      <w:r w:rsidR="00497E4D">
        <w:rPr>
          <w:rFonts w:hint="eastAsia"/>
        </w:rPr>
        <w:t>구현</w:t>
      </w:r>
      <w:bookmarkEnd w:id="9"/>
    </w:p>
    <w:p w14:paraId="044E358E" w14:textId="5F6EFC33" w:rsidR="00DD7A56" w:rsidRPr="00497E4D" w:rsidRDefault="00DD7A56" w:rsidP="00DD7A56">
      <w:pPr>
        <w:pStyle w:val="Heading3"/>
      </w:pPr>
      <w:r>
        <w:rPr>
          <w:rFonts w:hint="eastAsia"/>
        </w:rPr>
        <w:t>s</w:t>
      </w:r>
      <w:r>
        <w:t>rc/main/java/net/skhu/</w:t>
      </w:r>
      <w:r w:rsidR="00D535F4">
        <w:rPr>
          <w:rFonts w:hint="eastAsia"/>
        </w:rPr>
        <w:t>c</w:t>
      </w:r>
      <w:r w:rsidR="00D535F4">
        <w:t>ontroller</w:t>
      </w:r>
      <w:r>
        <w:t>/RegisterController.java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D7A56" w14:paraId="64BEC505" w14:textId="77777777" w:rsidTr="00092BDE">
        <w:tc>
          <w:tcPr>
            <w:tcW w:w="426" w:type="dxa"/>
          </w:tcPr>
          <w:p w14:paraId="27FBEACB" w14:textId="77777777" w:rsidR="00DD7A56" w:rsidRPr="00185935" w:rsidRDefault="00DD7A56" w:rsidP="00231C5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66B4112" w14:textId="77777777" w:rsidR="00DD7A56" w:rsidRPr="00185935" w:rsidRDefault="00DD7A56" w:rsidP="00231C5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BAC026A" w14:textId="77777777" w:rsidR="00DD7A56" w:rsidRPr="00185935" w:rsidRDefault="00DD7A56" w:rsidP="00231C5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0E58328" w14:textId="77777777" w:rsidR="00DD7A56" w:rsidRPr="00185935" w:rsidRDefault="00DD7A56" w:rsidP="00231C5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FE58FE4" w14:textId="77777777" w:rsidR="00DD7A56" w:rsidRPr="00185935" w:rsidRDefault="00DD7A56" w:rsidP="00231C5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4CDE922" w14:textId="77777777" w:rsidR="00DD7A56" w:rsidRPr="00185935" w:rsidRDefault="00DD7A56" w:rsidP="00231C5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A7585E2" w14:textId="77777777" w:rsidR="00DD7A56" w:rsidRPr="00185935" w:rsidRDefault="00DD7A56" w:rsidP="00231C5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99E0259" w14:textId="77777777" w:rsidR="00DD7A56" w:rsidRPr="00185935" w:rsidRDefault="00DD7A56" w:rsidP="00231C5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DCCE29A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81E18B8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5A71E77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74889FB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4E23859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598AA31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CC5D704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CD69DA6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06AEA68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0AF706C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578B480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2B18777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FA6A876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7999499" w14:textId="77777777" w:rsidR="00DD7A56" w:rsidRDefault="00DD7A56" w:rsidP="00231C5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D6A4CC3" w14:textId="63CAF650" w:rsidR="00DD7A56" w:rsidRPr="00185935" w:rsidRDefault="00DD7A56" w:rsidP="00231C5F">
            <w:pPr>
              <w:pStyle w:val="a0"/>
            </w:pPr>
          </w:p>
        </w:tc>
        <w:tc>
          <w:tcPr>
            <w:tcW w:w="10631" w:type="dxa"/>
          </w:tcPr>
          <w:p w14:paraId="70ED2151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5424256C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9BC89F6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21056129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666D1D9C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0315E0F6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7963F76F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B1854C4" w14:textId="506077CA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</w:t>
            </w:r>
            <w:r w:rsidR="00BC4671"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00"/>
                <w:kern w:val="0"/>
                <w:szCs w:val="20"/>
              </w:rPr>
              <w:t>mapper.RegisterMapper;</w:t>
            </w:r>
          </w:p>
          <w:p w14:paraId="3F789BED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10299D5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2BD445D7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"register"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9880B32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RegisterController {</w:t>
            </w:r>
          </w:p>
          <w:p w14:paraId="43223895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2E1878B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RegisterMapper </w:t>
            </w:r>
            <w:r>
              <w:rPr>
                <w:rFonts w:cs="굴림체"/>
                <w:color w:val="0000C0"/>
                <w:kern w:val="0"/>
                <w:szCs w:val="20"/>
              </w:rPr>
              <w:t>registerMapper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19AA0C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09D844D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5E92DDA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D90E0A8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"registers"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registerMapper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4A0777E1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"register/list"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8ECD54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067DA25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B2893FC" w14:textId="77777777" w:rsidR="00231C5F" w:rsidRDefault="00231C5F" w:rsidP="00231C5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20FD72D" w14:textId="77777777" w:rsidR="00DD7A56" w:rsidRDefault="00DD7A56" w:rsidP="00231C5F">
            <w:pPr>
              <w:pStyle w:val="a0"/>
            </w:pPr>
          </w:p>
        </w:tc>
      </w:tr>
    </w:tbl>
    <w:p w14:paraId="70694BEA" w14:textId="77777777" w:rsidR="00497E4D" w:rsidRDefault="00497E4D" w:rsidP="00497E4D"/>
    <w:p w14:paraId="49CF5DB5" w14:textId="7576B51E" w:rsidR="00BF14D3" w:rsidRDefault="00BF14D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45E9BD" w14:textId="77777777" w:rsidR="00BF14D3" w:rsidRDefault="00BF14D3" w:rsidP="00BF14D3">
      <w:pPr>
        <w:pStyle w:val="Heading2"/>
      </w:pPr>
      <w:bookmarkStart w:id="10" w:name="_Toc84755525"/>
      <w:r>
        <w:rPr>
          <w:rFonts w:hint="eastAsia"/>
        </w:rPr>
        <w:lastRenderedPageBreak/>
        <w:t>c</w:t>
      </w:r>
      <w:r>
        <w:t xml:space="preserve">ommons.css </w:t>
      </w:r>
      <w:r>
        <w:rPr>
          <w:rFonts w:hint="eastAsia"/>
        </w:rPr>
        <w:t>구현</w:t>
      </w:r>
      <w:bookmarkEnd w:id="10"/>
    </w:p>
    <w:p w14:paraId="5C24F7C9" w14:textId="77777777" w:rsidR="00BF14D3" w:rsidRDefault="00BF14D3" w:rsidP="00E17D2E">
      <w:pPr>
        <w:pStyle w:val="Heading3"/>
      </w:pPr>
      <w:r>
        <w:rPr>
          <w:rFonts w:hint="eastAsia"/>
        </w:rPr>
        <w:t>s</w:t>
      </w:r>
      <w:r>
        <w:t>rc/main/resources/static/common.css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F14D3" w14:paraId="7730BA6E" w14:textId="77777777" w:rsidTr="00E87452">
        <w:tc>
          <w:tcPr>
            <w:tcW w:w="426" w:type="dxa"/>
          </w:tcPr>
          <w:p w14:paraId="1142CB3D" w14:textId="77777777" w:rsidR="00BF14D3" w:rsidRPr="00185935" w:rsidRDefault="00BF14D3" w:rsidP="00E8745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A7BA83E" w14:textId="77777777" w:rsidR="00BF14D3" w:rsidRPr="00185935" w:rsidRDefault="00BF14D3" w:rsidP="00E8745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4F23E80" w14:textId="77777777" w:rsidR="00BF14D3" w:rsidRPr="00185935" w:rsidRDefault="00BF14D3" w:rsidP="00E8745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C545E29" w14:textId="77777777" w:rsidR="00BF14D3" w:rsidRPr="00185935" w:rsidRDefault="00BF14D3" w:rsidP="00E8745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BAD246F" w14:textId="77777777" w:rsidR="00BF14D3" w:rsidRPr="00185935" w:rsidRDefault="00BF14D3" w:rsidP="00E8745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C5B927D" w14:textId="77777777" w:rsidR="00BF14D3" w:rsidRPr="00185935" w:rsidRDefault="00BF14D3" w:rsidP="00E8745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00F88EB" w14:textId="77777777" w:rsidR="00BF14D3" w:rsidRPr="00185935" w:rsidRDefault="00BF14D3" w:rsidP="00E8745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F049275" w14:textId="77777777" w:rsidR="00BF14D3" w:rsidRPr="00185935" w:rsidRDefault="00BF14D3" w:rsidP="00E8745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D7392B4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5CFFB81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6F03DEF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984CAE6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668A190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70ADA25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65F8633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9AC1451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9942D55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49C01C7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FFCF859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6D04BFF" w14:textId="77777777" w:rsidR="00BF14D3" w:rsidRDefault="00BF14D3" w:rsidP="00E8745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0002B0F" w14:textId="77777777" w:rsidR="00BF14D3" w:rsidRPr="00185935" w:rsidRDefault="00BF14D3" w:rsidP="00E87452">
            <w:pPr>
              <w:pStyle w:val="a0"/>
            </w:pPr>
          </w:p>
        </w:tc>
        <w:tc>
          <w:tcPr>
            <w:tcW w:w="10631" w:type="dxa"/>
          </w:tcPr>
          <w:p w14:paraId="3180CBD9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518FECD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AF3D671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177669F8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34CC1C6C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56B2019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9BB0FC9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28596E68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9ED6433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329B8E3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2A6DDCB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6977C00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C7D023D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2CBA9E9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A4241FC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AEA416F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DCED7B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18F5D53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3FC2A99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BFAE334" w14:textId="77777777" w:rsidR="00BF14D3" w:rsidRDefault="00BF14D3" w:rsidP="00E8745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tr[data-url]:hover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2EB47DC" w14:textId="77777777" w:rsidR="00BF14D3" w:rsidRPr="005E1863" w:rsidRDefault="00BF14D3" w:rsidP="00E87452">
            <w:pPr>
              <w:pStyle w:val="a0"/>
            </w:pPr>
          </w:p>
        </w:tc>
      </w:tr>
    </w:tbl>
    <w:p w14:paraId="236D034D" w14:textId="77777777" w:rsidR="00BF14D3" w:rsidRPr="001D3060" w:rsidRDefault="00BF14D3" w:rsidP="00BF14D3"/>
    <w:p w14:paraId="660F47E4" w14:textId="77777777" w:rsidR="00DD7A56" w:rsidRPr="00BF14D3" w:rsidRDefault="00DD7A56" w:rsidP="00497E4D"/>
    <w:p w14:paraId="2C52BAFF" w14:textId="7CDC96C9" w:rsidR="001D3323" w:rsidRDefault="001D332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91882B" w14:textId="61C3F1BF" w:rsidR="001D3323" w:rsidRDefault="001D3323" w:rsidP="001D3323">
      <w:pPr>
        <w:pStyle w:val="Heading2"/>
      </w:pPr>
      <w:bookmarkStart w:id="11" w:name="_Toc84755526"/>
      <w:r>
        <w:rPr>
          <w:rFonts w:hint="eastAsia"/>
        </w:rPr>
        <w:lastRenderedPageBreak/>
        <w:t>r</w:t>
      </w:r>
      <w:r>
        <w:t xml:space="preserve">egister/list.jsp </w:t>
      </w:r>
      <w:r>
        <w:rPr>
          <w:rFonts w:hint="eastAsia"/>
        </w:rPr>
        <w:t>구현</w:t>
      </w:r>
      <w:bookmarkEnd w:id="11"/>
    </w:p>
    <w:p w14:paraId="2189BFC0" w14:textId="351E1CEE" w:rsidR="001D3323" w:rsidRDefault="001D3323" w:rsidP="0085403A">
      <w:pPr>
        <w:pStyle w:val="Heading3"/>
      </w:pPr>
      <w:r>
        <w:rPr>
          <w:rFonts w:hint="eastAsia"/>
        </w:rPr>
        <w:t>s</w:t>
      </w:r>
      <w:r>
        <w:t>rc/main/webapp/WEB-INF/views/register/list.jsp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B493E" w14:paraId="7DE7823C" w14:textId="77777777" w:rsidTr="00092BDE">
        <w:tc>
          <w:tcPr>
            <w:tcW w:w="426" w:type="dxa"/>
          </w:tcPr>
          <w:p w14:paraId="226B7E0B" w14:textId="77777777" w:rsidR="007B493E" w:rsidRPr="00185935" w:rsidRDefault="007B493E" w:rsidP="00B457D0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0CF2F23" w14:textId="77777777" w:rsidR="007B493E" w:rsidRPr="00185935" w:rsidRDefault="007B493E" w:rsidP="00B457D0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74FFB99" w14:textId="77777777" w:rsidR="007B493E" w:rsidRPr="00185935" w:rsidRDefault="007B493E" w:rsidP="00B457D0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2740B07" w14:textId="77777777" w:rsidR="007B493E" w:rsidRPr="00185935" w:rsidRDefault="007B493E" w:rsidP="00B457D0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8D7DB7E" w14:textId="77777777" w:rsidR="007B493E" w:rsidRPr="00185935" w:rsidRDefault="007B493E" w:rsidP="00B457D0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C0C4359" w14:textId="77777777" w:rsidR="007B493E" w:rsidRPr="00185935" w:rsidRDefault="007B493E" w:rsidP="00B457D0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D806741" w14:textId="77777777" w:rsidR="007B493E" w:rsidRPr="00185935" w:rsidRDefault="007B493E" w:rsidP="00B457D0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205EBBF" w14:textId="77777777" w:rsidR="007B493E" w:rsidRPr="00185935" w:rsidRDefault="007B493E" w:rsidP="00B457D0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31F500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F90C915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07EFA6F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25A1299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48839BE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91C2247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75BBD68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57E20C9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2BCAF56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B9F5ACB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B6B14CF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60A14CD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BCCE0E1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DDBDA80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65A3446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D9417C1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560150A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213F6E1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2F2CBD7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782B020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4BAB9E3B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1E218C6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9DD2784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441C6A6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A6EA407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1974C3A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45422F0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ACD312C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CE4329C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9766B67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F033B5C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A093CAC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0F695CE4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81D5877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8D7AB90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4DDA775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66DD599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7EA81ADB" w14:textId="77777777" w:rsidR="007B493E" w:rsidRDefault="007B493E" w:rsidP="00B457D0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5C48667" w14:textId="53589F9D" w:rsidR="007B493E" w:rsidRPr="00185935" w:rsidRDefault="007B493E" w:rsidP="00B457D0">
            <w:pPr>
              <w:pStyle w:val="a0"/>
            </w:pPr>
          </w:p>
        </w:tc>
        <w:tc>
          <w:tcPr>
            <w:tcW w:w="10631" w:type="dxa"/>
          </w:tcPr>
          <w:p w14:paraId="23737612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F854D62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7F66EF5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40B9C59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C79D906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879B17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558804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4FBFF2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C836D1F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FE36AC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5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7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8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B843A5B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BF6EAD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05D6D6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0FB079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F1FEE8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수강목록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CCC1F5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3985E8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D2EE12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040BBE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4364BE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신청일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7CBC71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5618B6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FED9E8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강좌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FA6050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강좌명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4DBE64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8E00A8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점수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BC1050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CA9A63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91B330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940F95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"register"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registers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26841E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A76D8E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22C7AF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register.createDate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538261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register.studentNumber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BD9C2E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register.studentName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1D5B7D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register.courseId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4BAEE5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register.courseName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812A8E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register.unit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4A7F99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register.grade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0DEDB8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657D37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818ADD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B8F8A1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27291B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60CAF2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569377" w14:textId="77777777" w:rsidR="00B457D0" w:rsidRDefault="00B457D0" w:rsidP="00B457D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64ED12" w14:textId="77777777" w:rsidR="007B493E" w:rsidRDefault="007B493E" w:rsidP="00B457D0">
            <w:pPr>
              <w:pStyle w:val="a0"/>
            </w:pPr>
          </w:p>
        </w:tc>
      </w:tr>
    </w:tbl>
    <w:p w14:paraId="35BBFC66" w14:textId="77777777" w:rsidR="001D3323" w:rsidRPr="001D3323" w:rsidRDefault="001D3323" w:rsidP="001D3323"/>
    <w:p w14:paraId="10842224" w14:textId="77777777" w:rsidR="00DD7A56" w:rsidRPr="00497E4D" w:rsidRDefault="00DD7A56" w:rsidP="00497E4D"/>
    <w:p w14:paraId="09F154CB" w14:textId="3E2035AE" w:rsidR="00777708" w:rsidRDefault="007777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B81A91" w14:textId="6C1A8750" w:rsidR="00294C3A" w:rsidRDefault="00777708" w:rsidP="00777708">
      <w:pPr>
        <w:pStyle w:val="Heading2"/>
      </w:pPr>
      <w:bookmarkStart w:id="12" w:name="_Toc84755527"/>
      <w:r>
        <w:rPr>
          <w:rFonts w:hint="eastAsia"/>
        </w:rPr>
        <w:lastRenderedPageBreak/>
        <w:t>실행</w:t>
      </w:r>
      <w:bookmarkEnd w:id="12"/>
    </w:p>
    <w:p w14:paraId="54BCD28A" w14:textId="54332A8C" w:rsidR="00777708" w:rsidRDefault="0098229B" w:rsidP="00777708">
      <w:r w:rsidRPr="0098229B">
        <w:t>http://localhost:8088/register/list</w:t>
      </w:r>
    </w:p>
    <w:p w14:paraId="341D6271" w14:textId="7E486C9F" w:rsidR="0098229B" w:rsidRDefault="00737CC2" w:rsidP="00777708">
      <w:r>
        <w:rPr>
          <w:noProof/>
        </w:rPr>
        <w:drawing>
          <wp:inline distT="0" distB="0" distL="0" distR="0" wp14:anchorId="3B7BFCDC" wp14:editId="4D90DFFB">
            <wp:extent cx="6645910" cy="5521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1A51" w14:textId="77777777" w:rsidR="0098229B" w:rsidRDefault="0098229B" w:rsidP="00777708"/>
    <w:p w14:paraId="0B67630D" w14:textId="77777777" w:rsidR="009A3761" w:rsidRDefault="009A3761" w:rsidP="00777708"/>
    <w:p w14:paraId="43202A40" w14:textId="77777777" w:rsidR="009A3761" w:rsidRDefault="009A3761" w:rsidP="00777708"/>
    <w:p w14:paraId="0DDEE673" w14:textId="2D7F4DA6" w:rsidR="009A3761" w:rsidRDefault="009A3761" w:rsidP="009A3761">
      <w:pPr>
        <w:pStyle w:val="Heading2"/>
      </w:pPr>
      <w:bookmarkStart w:id="13" w:name="_Toc84755528"/>
      <w:r>
        <w:rPr>
          <w:rFonts w:hint="eastAsia"/>
        </w:rPr>
        <w:t>평가</w:t>
      </w:r>
      <w:bookmarkEnd w:id="13"/>
    </w:p>
    <w:p w14:paraId="345B5BB9" w14:textId="49ED766D" w:rsidR="009A3761" w:rsidRDefault="009A3761" w:rsidP="009A3761">
      <w:r>
        <w:rPr>
          <w:rFonts w:hint="eastAsia"/>
        </w:rPr>
        <w:t xml:space="preserve">위 구현 방법의 단점은 </w:t>
      </w:r>
      <w:r>
        <w:t xml:space="preserve">Register </w:t>
      </w:r>
      <w:r>
        <w:rPr>
          <w:rFonts w:hint="eastAsia"/>
        </w:rPr>
        <w:t>클래스의 구현이다.</w:t>
      </w:r>
    </w:p>
    <w:p w14:paraId="41CC108E" w14:textId="77777777" w:rsidR="009A3761" w:rsidRPr="00737CC2" w:rsidRDefault="009A3761" w:rsidP="009A3761"/>
    <w:p w14:paraId="5362EF83" w14:textId="1CE4F5E3" w:rsidR="00DB471B" w:rsidRDefault="00DB471B" w:rsidP="009A3761"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클래스의 속성은 다음과 같다.</w:t>
      </w:r>
    </w:p>
    <w:p w14:paraId="2EF59D2F" w14:textId="3760E14A" w:rsidR="009A3761" w:rsidRDefault="00DB471B" w:rsidP="009A3761">
      <w:r>
        <w:t xml:space="preserve">  </w:t>
      </w:r>
      <w:r w:rsidR="009A3761">
        <w:rPr>
          <w:rFonts w:hint="eastAsia"/>
        </w:rPr>
        <w:t>r</w:t>
      </w:r>
      <w:r w:rsidR="009A3761">
        <w:t xml:space="preserve">egister </w:t>
      </w:r>
      <w:r w:rsidR="009A3761">
        <w:rPr>
          <w:rFonts w:hint="eastAsia"/>
        </w:rPr>
        <w:t xml:space="preserve">테이블 </w:t>
      </w:r>
      <w:r w:rsidR="009A3761">
        <w:t>(id, studentId, courseId, grade, createDate)</w:t>
      </w:r>
    </w:p>
    <w:p w14:paraId="1F9BD245" w14:textId="5D4FCA6B" w:rsidR="009A3761" w:rsidRDefault="00DB471B" w:rsidP="009A3761">
      <w:r>
        <w:t xml:space="preserve">  </w:t>
      </w:r>
      <w:r w:rsidR="009A3761">
        <w:rPr>
          <w:rFonts w:hint="eastAsia"/>
        </w:rPr>
        <w:t>s</w:t>
      </w:r>
      <w:r w:rsidR="009A3761">
        <w:t xml:space="preserve">tudent </w:t>
      </w:r>
      <w:r w:rsidR="009A3761">
        <w:rPr>
          <w:rFonts w:hint="eastAsia"/>
        </w:rPr>
        <w:t xml:space="preserve">테이블 </w:t>
      </w:r>
      <w:r w:rsidR="009A3761">
        <w:t>(studentNumber, studentName)</w:t>
      </w:r>
    </w:p>
    <w:p w14:paraId="37DE59CA" w14:textId="1FF9CBCB" w:rsidR="009A3761" w:rsidRDefault="00DB471B" w:rsidP="009A3761">
      <w:r>
        <w:t xml:space="preserve">  </w:t>
      </w:r>
      <w:r w:rsidR="009A3761">
        <w:rPr>
          <w:rFonts w:hint="eastAsia"/>
        </w:rPr>
        <w:t>c</w:t>
      </w:r>
      <w:r w:rsidR="009A3761">
        <w:t xml:space="preserve">ourse </w:t>
      </w:r>
      <w:r w:rsidR="009A3761">
        <w:rPr>
          <w:rFonts w:hint="eastAsia"/>
        </w:rPr>
        <w:t xml:space="preserve">테이블 </w:t>
      </w:r>
      <w:r w:rsidR="009A3761">
        <w:t>(courseName, unit)</w:t>
      </w:r>
    </w:p>
    <w:p w14:paraId="5B47C327" w14:textId="77777777" w:rsidR="00DB471B" w:rsidRDefault="00DB471B" w:rsidP="009A3761"/>
    <w:p w14:paraId="5E36397F" w14:textId="3F197D56" w:rsidR="00DB471B" w:rsidRDefault="00A72697" w:rsidP="009A3761">
      <w:r>
        <w:t xml:space="preserve">register </w:t>
      </w:r>
      <w:r>
        <w:rPr>
          <w:rFonts w:hint="eastAsia"/>
        </w:rPr>
        <w:t xml:space="preserve">테이블의 필드에 해당하는 속성이 </w:t>
      </w:r>
      <w:r w:rsidR="002E68CB">
        <w:t>5</w:t>
      </w:r>
      <w:r>
        <w:rPr>
          <w:rFonts w:hint="eastAsia"/>
        </w:rPr>
        <w:t>개이고,</w:t>
      </w:r>
    </w:p>
    <w:p w14:paraId="3020C2CA" w14:textId="6D0073CE" w:rsidR="00A72697" w:rsidRDefault="00A72697" w:rsidP="009A3761">
      <w:r>
        <w:rPr>
          <w:rFonts w:hint="eastAsia"/>
        </w:rPr>
        <w:t xml:space="preserve">다른 테이블의 필드에 해당하는 속성이 </w:t>
      </w:r>
      <w:r w:rsidR="002E68CB">
        <w:t>4</w:t>
      </w:r>
      <w:r w:rsidR="002E68CB">
        <w:rPr>
          <w:rFonts w:hint="eastAsia"/>
        </w:rPr>
        <w:t>개이다.</w:t>
      </w:r>
    </w:p>
    <w:p w14:paraId="2F99B603" w14:textId="77777777" w:rsidR="002E68CB" w:rsidRDefault="002E68CB" w:rsidP="009A3761"/>
    <w:p w14:paraId="0A10C407" w14:textId="15AAA7B8" w:rsidR="002E68CB" w:rsidRDefault="002E68CB" w:rsidP="009A3761">
      <w:r>
        <w:rPr>
          <w:rFonts w:hint="eastAsia"/>
        </w:rPr>
        <w:t>나중에 프로젝</w:t>
      </w:r>
      <w:r w:rsidR="00534C7B">
        <w:rPr>
          <w:rFonts w:hint="eastAsia"/>
        </w:rPr>
        <w:t>트</w:t>
      </w:r>
      <w:r>
        <w:rPr>
          <w:rFonts w:hint="eastAsia"/>
        </w:rPr>
        <w:t xml:space="preserve"> 할 때,</w:t>
      </w:r>
      <w:r>
        <w:t xml:space="preserve"> </w:t>
      </w:r>
      <w:r>
        <w:rPr>
          <w:rFonts w:hint="eastAsia"/>
        </w:rPr>
        <w:t xml:space="preserve">이런 방식으로 </w:t>
      </w:r>
      <w:r>
        <w:t xml:space="preserve">DTO </w:t>
      </w:r>
      <w:r>
        <w:rPr>
          <w:rFonts w:hint="eastAsia"/>
        </w:rPr>
        <w:t>클래스를 구현하면,</w:t>
      </w:r>
    </w:p>
    <w:p w14:paraId="3746B65C" w14:textId="411067F6" w:rsidR="002E68CB" w:rsidRDefault="00712353" w:rsidP="009A3761">
      <w:r>
        <w:t xml:space="preserve">DTO </w:t>
      </w:r>
      <w:r>
        <w:rPr>
          <w:rFonts w:hint="eastAsia"/>
        </w:rPr>
        <w:t xml:space="preserve">클래스에 속성을 몇 십개 정도 만들게 </w:t>
      </w:r>
      <w:r w:rsidR="00534C7B">
        <w:rPr>
          <w:rFonts w:hint="eastAsia"/>
        </w:rPr>
        <w:t>될 수도 있다.</w:t>
      </w:r>
    </w:p>
    <w:p w14:paraId="6909139D" w14:textId="68CCF68A" w:rsidR="00534C7B" w:rsidRDefault="00534C7B" w:rsidP="009A3761">
      <w:r>
        <w:rPr>
          <w:rFonts w:hint="eastAsia"/>
        </w:rPr>
        <w:t>너무 복</w:t>
      </w:r>
      <w:r w:rsidR="00671851">
        <w:rPr>
          <w:rFonts w:hint="eastAsia"/>
        </w:rPr>
        <w:t>작</w:t>
      </w:r>
      <w:r>
        <w:rPr>
          <w:rFonts w:hint="eastAsia"/>
        </w:rPr>
        <w:t>하다.</w:t>
      </w:r>
    </w:p>
    <w:p w14:paraId="5E999B16" w14:textId="0DE8084F" w:rsidR="009A3761" w:rsidRDefault="009A3761" w:rsidP="009A3761"/>
    <w:p w14:paraId="728FEC21" w14:textId="258AAA6F" w:rsidR="00306C82" w:rsidRDefault="00306C8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D66BEB" w14:textId="77777777" w:rsidR="00A8469D" w:rsidRDefault="00A8469D" w:rsidP="00A8469D">
      <w:pPr>
        <w:pStyle w:val="Heading1"/>
      </w:pPr>
      <w:bookmarkStart w:id="14" w:name="_Toc84778073"/>
      <w:bookmarkStart w:id="15" w:name="_Toc84755529"/>
      <w:r>
        <w:rPr>
          <w:rFonts w:hint="eastAsia"/>
        </w:rPr>
        <w:lastRenderedPageBreak/>
        <w:t>l</w:t>
      </w:r>
      <w:r>
        <w:t>ombok</w:t>
      </w:r>
      <w:bookmarkEnd w:id="14"/>
      <w:bookmarkEnd w:id="15"/>
    </w:p>
    <w:p w14:paraId="53F6C25A" w14:textId="77777777" w:rsidR="00A8469D" w:rsidRDefault="00A8469D" w:rsidP="00A8469D"/>
    <w:p w14:paraId="3C8AE870" w14:textId="77777777" w:rsidR="00A8469D" w:rsidRDefault="00A8469D" w:rsidP="00A8469D">
      <w:pPr>
        <w:pStyle w:val="Heading2"/>
      </w:pPr>
      <w:bookmarkStart w:id="16" w:name="_Toc84778074"/>
      <w:bookmarkStart w:id="17" w:name="_Toc84755530"/>
      <w:r>
        <w:rPr>
          <w:rFonts w:hint="eastAsia"/>
        </w:rPr>
        <w:t>lombok이란?</w:t>
      </w:r>
      <w:bookmarkEnd w:id="16"/>
      <w:bookmarkEnd w:id="17"/>
    </w:p>
    <w:p w14:paraId="3803E030" w14:textId="77777777" w:rsidR="00A8469D" w:rsidRDefault="00A8469D" w:rsidP="00A8469D">
      <w:r>
        <w:rPr>
          <w:rFonts w:hint="eastAsia"/>
        </w:rPr>
        <w:t>lombok 은 getter, setter 메소드를 자동으로 생성해 주는 도구이다.</w:t>
      </w:r>
    </w:p>
    <w:p w14:paraId="07BC6091" w14:textId="77777777" w:rsidR="00A8469D" w:rsidRPr="00306BB0" w:rsidRDefault="00A8469D" w:rsidP="00A8469D">
      <w:r>
        <w:t xml:space="preserve">lombok </w:t>
      </w:r>
      <w:r>
        <w:rPr>
          <w:rFonts w:hint="eastAsia"/>
        </w:rPr>
        <w:t xml:space="preserve">을 사용하면, </w:t>
      </w:r>
      <w:r>
        <w:t xml:space="preserve">getter, setter </w:t>
      </w:r>
      <w:r>
        <w:rPr>
          <w:rFonts w:hint="eastAsia"/>
        </w:rPr>
        <w:t>메소드를 구현하지 않아도 되니 편하다.</w:t>
      </w:r>
    </w:p>
    <w:p w14:paraId="60D146F5" w14:textId="77777777" w:rsidR="00A8469D" w:rsidRDefault="00A8469D" w:rsidP="00A8469D">
      <w:r>
        <w:t xml:space="preserve">equals </w:t>
      </w:r>
      <w:r>
        <w:rPr>
          <w:rFonts w:hint="eastAsia"/>
        </w:rPr>
        <w:t xml:space="preserve">메소드, </w:t>
      </w:r>
      <w:r>
        <w:t xml:space="preserve">hashCode </w:t>
      </w:r>
      <w:r>
        <w:rPr>
          <w:rFonts w:hint="eastAsia"/>
        </w:rPr>
        <w:t xml:space="preserve">메소드, </w:t>
      </w:r>
      <w:r>
        <w:t xml:space="preserve">toString </w:t>
      </w:r>
      <w:r>
        <w:rPr>
          <w:rFonts w:hint="eastAsia"/>
        </w:rPr>
        <w:t>메소드도 자동으로 생성해 준다.</w:t>
      </w:r>
    </w:p>
    <w:p w14:paraId="579C0C41" w14:textId="77777777" w:rsidR="00A8469D" w:rsidRDefault="00A8469D" w:rsidP="00A8469D"/>
    <w:p w14:paraId="188EFEFE" w14:textId="77777777" w:rsidR="00A8469D" w:rsidRDefault="00A8469D" w:rsidP="00A8469D">
      <w:r>
        <w:rPr>
          <w:rFonts w:hint="eastAsia"/>
        </w:rPr>
        <w:t xml:space="preserve">클래스에 </w:t>
      </w:r>
      <w:r>
        <w:t xml:space="preserve">@Data </w:t>
      </w:r>
      <w:r>
        <w:rPr>
          <w:rFonts w:hint="eastAsia"/>
        </w:rPr>
        <w:t>어노테이션을 붙여주기만 하면 된다.</w:t>
      </w:r>
    </w:p>
    <w:p w14:paraId="40D926E6" w14:textId="77777777" w:rsidR="00A8469D" w:rsidRDefault="00A8469D" w:rsidP="00A8469D">
      <w:r>
        <w:t xml:space="preserve">getter, setter, equals, hashCode, toString </w:t>
      </w:r>
      <w:r>
        <w:rPr>
          <w:rFonts w:hint="eastAsia"/>
        </w:rPr>
        <w:t>메소드들이 자동 생성된다.</w:t>
      </w:r>
    </w:p>
    <w:p w14:paraId="65B60A1D" w14:textId="77777777" w:rsidR="00A8469D" w:rsidRDefault="00A8469D" w:rsidP="00A8469D"/>
    <w:p w14:paraId="13AEDC18" w14:textId="313BF031" w:rsidR="00A8469D" w:rsidRDefault="007D038C" w:rsidP="00A8469D">
      <w:pPr>
        <w:pStyle w:val="Heading3"/>
      </w:pPr>
      <w:r>
        <w:rPr>
          <w:rFonts w:hint="eastAsia"/>
        </w:rPr>
        <w:t>바이트코드</w:t>
      </w:r>
      <w:r>
        <w:rPr>
          <w:rFonts w:hint="eastAsia"/>
        </w:rPr>
        <w:t xml:space="preserve"> </w:t>
      </w:r>
      <w:r w:rsidR="00A8469D">
        <w:rPr>
          <w:rFonts w:hint="eastAsia"/>
        </w:rPr>
        <w:t>파일에</w:t>
      </w:r>
      <w:r w:rsidR="00A8469D">
        <w:rPr>
          <w:rFonts w:hint="eastAsia"/>
        </w:rPr>
        <w:t xml:space="preserve"> </w:t>
      </w:r>
      <w:r w:rsidR="00A8469D">
        <w:rPr>
          <w:rFonts w:hint="eastAsia"/>
        </w:rPr>
        <w:t>생성됨</w:t>
      </w:r>
      <w:r>
        <w:rPr>
          <w:rFonts w:hint="eastAsia"/>
        </w:rPr>
        <w:t xml:space="preserve"> </w:t>
      </w:r>
      <w:r>
        <w:t>(*.</w:t>
      </w:r>
      <w:r>
        <w:rPr>
          <w:rFonts w:hint="eastAsia"/>
        </w:rPr>
        <w:t>c</w:t>
      </w:r>
      <w:r>
        <w:t>lass)</w:t>
      </w:r>
    </w:p>
    <w:p w14:paraId="363E4B3A" w14:textId="77777777" w:rsidR="00A8469D" w:rsidRDefault="00A8469D" w:rsidP="00A8469D">
      <w:r>
        <w:rPr>
          <w:rFonts w:hint="eastAsia"/>
        </w:rPr>
        <w:t xml:space="preserve">그런데 소스 코드 파일이 아니고, 컴파일되어 생성되는 </w:t>
      </w:r>
      <w:r>
        <w:t xml:space="preserve">*.class </w:t>
      </w:r>
      <w:r>
        <w:rPr>
          <w:rFonts w:hint="eastAsia"/>
        </w:rPr>
        <w:t>파일에,</w:t>
      </w:r>
    </w:p>
    <w:p w14:paraId="0ED8C6FE" w14:textId="77777777" w:rsidR="00A8469D" w:rsidRPr="00C92DC5" w:rsidRDefault="00A8469D" w:rsidP="00A8469D">
      <w:r>
        <w:rPr>
          <w:rFonts w:hint="eastAsia"/>
        </w:rPr>
        <w:t>위 메소드들이 자동 생성된다.</w:t>
      </w:r>
    </w:p>
    <w:p w14:paraId="2D56A65D" w14:textId="77777777" w:rsidR="00A8469D" w:rsidRDefault="00A8469D" w:rsidP="00A8469D"/>
    <w:p w14:paraId="7038F814" w14:textId="77777777" w:rsidR="00A8469D" w:rsidRDefault="00A8469D" w:rsidP="00A8469D">
      <w:pPr>
        <w:pStyle w:val="Heading3"/>
      </w:pPr>
      <w:r>
        <w:rPr>
          <w:rFonts w:hint="eastAsia"/>
        </w:rPr>
        <w:t>@</w:t>
      </w:r>
      <w:r>
        <w:t xml:space="preserve">Data </w:t>
      </w:r>
      <w:r>
        <w:rPr>
          <w:rFonts w:hint="eastAsia"/>
        </w:rPr>
        <w:t>어노테이션</w:t>
      </w:r>
    </w:p>
    <w:p w14:paraId="5491FD3E" w14:textId="77777777" w:rsidR="00A8469D" w:rsidRDefault="00A8469D" w:rsidP="00A8469D">
      <w:r>
        <w:rPr>
          <w:rFonts w:hint="eastAsia"/>
        </w:rPr>
        <w:t>이 어노테이션을 클래스 앞에 붙이면,</w:t>
      </w:r>
    </w:p>
    <w:p w14:paraId="7FAD159A" w14:textId="77777777" w:rsidR="00A8469D" w:rsidRPr="00734B8D" w:rsidRDefault="00A8469D" w:rsidP="00A8469D">
      <w:r>
        <w:t xml:space="preserve">getter, setter, equals, hashCode, toString </w:t>
      </w:r>
      <w:r>
        <w:rPr>
          <w:rFonts w:hint="eastAsia"/>
        </w:rPr>
        <w:t>메소드가 자동 구현된다.</w:t>
      </w:r>
    </w:p>
    <w:p w14:paraId="2E22AC3C" w14:textId="77777777" w:rsidR="00A8469D" w:rsidRDefault="00A8469D" w:rsidP="00A8469D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69D" w14:paraId="4CEF4329" w14:textId="77777777" w:rsidTr="00121D43">
        <w:tc>
          <w:tcPr>
            <w:tcW w:w="10456" w:type="dxa"/>
          </w:tcPr>
          <w:p w14:paraId="033633DF" w14:textId="77777777" w:rsidR="00A8469D" w:rsidRDefault="00A8469D" w:rsidP="00121D43">
            <w:r>
              <w:rPr>
                <w:rFonts w:hint="eastAsia"/>
              </w:rPr>
              <w:t xml:space="preserve">@Data </w:t>
            </w:r>
          </w:p>
          <w:p w14:paraId="51709CB8" w14:textId="77777777" w:rsidR="00A8469D" w:rsidRDefault="00A8469D" w:rsidP="00121D43">
            <w:r>
              <w:rPr>
                <w:rFonts w:hint="eastAsia"/>
              </w:rPr>
              <w:t>pu</w:t>
            </w:r>
            <w:r>
              <w:t>blic c</w:t>
            </w:r>
            <w:r>
              <w:rPr>
                <w:rFonts w:hint="eastAsia"/>
              </w:rPr>
              <w:t>lass</w:t>
            </w:r>
            <w:r>
              <w:t xml:space="preserve"> Student {</w:t>
            </w:r>
          </w:p>
          <w:p w14:paraId="68392D37" w14:textId="77777777" w:rsidR="00A8469D" w:rsidRDefault="00A8469D" w:rsidP="00121D43">
            <w:r>
              <w:t xml:space="preserve">   int id;</w:t>
            </w:r>
          </w:p>
          <w:p w14:paraId="748876D0" w14:textId="77777777" w:rsidR="00A8469D" w:rsidRDefault="00A8469D" w:rsidP="00121D43">
            <w:r>
              <w:t xml:space="preserve">   String name;</w:t>
            </w:r>
          </w:p>
          <w:p w14:paraId="3242EF9E" w14:textId="77777777" w:rsidR="00A8469D" w:rsidRDefault="00A8469D" w:rsidP="00121D43">
            <w:r>
              <w:t>}</w:t>
            </w:r>
          </w:p>
        </w:tc>
      </w:tr>
    </w:tbl>
    <w:p w14:paraId="11F04FAB" w14:textId="77777777" w:rsidR="00A8469D" w:rsidRDefault="00A8469D" w:rsidP="00A8469D"/>
    <w:p w14:paraId="4B2D0972" w14:textId="77777777" w:rsidR="00A8469D" w:rsidRDefault="00A8469D" w:rsidP="00A846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모든 멤버 변수에 대해서 </w:t>
      </w:r>
      <w:r>
        <w:t xml:space="preserve">getter setter </w:t>
      </w:r>
      <w:r>
        <w:rPr>
          <w:rFonts w:hint="eastAsia"/>
        </w:rPr>
        <w:t>가 자동으로 구현된다.</w:t>
      </w:r>
    </w:p>
    <w:p w14:paraId="19D02858" w14:textId="77777777" w:rsidR="00A8469D" w:rsidRDefault="00A8469D" w:rsidP="00A846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모든 멤버 변수 값이 같은지 비교하는 </w:t>
      </w:r>
      <w:r>
        <w:t xml:space="preserve">equals </w:t>
      </w:r>
      <w:r>
        <w:rPr>
          <w:rFonts w:hint="eastAsia"/>
        </w:rPr>
        <w:t>메소드가 자동으로 구현된다.</w:t>
      </w:r>
    </w:p>
    <w:p w14:paraId="61A867D9" w14:textId="77777777" w:rsidR="00A8469D" w:rsidRDefault="00A8469D" w:rsidP="00A846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멤버 변수 값을 바탕으로 해시</w:t>
      </w:r>
      <w:r>
        <w:t xml:space="preserve"> </w:t>
      </w:r>
      <w:r>
        <w:rPr>
          <w:rFonts w:hint="eastAsia"/>
        </w:rPr>
        <w:t xml:space="preserve">값을 계산하는 </w:t>
      </w:r>
      <w:r>
        <w:t xml:space="preserve">hashCode </w:t>
      </w:r>
      <w:r>
        <w:rPr>
          <w:rFonts w:hint="eastAsia"/>
        </w:rPr>
        <w:t>메소드가 자동으로 구현된다.</w:t>
      </w:r>
    </w:p>
    <w:p w14:paraId="14A4CC4C" w14:textId="77777777" w:rsidR="00A8469D" w:rsidRDefault="00A8469D" w:rsidP="00A846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모든 멤버 변수 값을 문자열로 표현하는 </w:t>
      </w:r>
      <w:r>
        <w:t xml:space="preserve">toString </w:t>
      </w:r>
      <w:r>
        <w:rPr>
          <w:rFonts w:hint="eastAsia"/>
        </w:rPr>
        <w:t>메소드가 자동으로 구현된다.</w:t>
      </w:r>
    </w:p>
    <w:p w14:paraId="113E38A2" w14:textId="77777777" w:rsidR="00A8469D" w:rsidRDefault="00A8469D" w:rsidP="00A8469D"/>
    <w:p w14:paraId="1B0F5B19" w14:textId="77777777" w:rsidR="00A8469D" w:rsidRDefault="00A8469D" w:rsidP="00A8469D"/>
    <w:p w14:paraId="3726830F" w14:textId="77777777" w:rsidR="00A8469D" w:rsidRDefault="00A8469D" w:rsidP="00A8469D">
      <w:r>
        <w:rPr>
          <w:rFonts w:hint="eastAsia"/>
        </w:rPr>
        <w:t>만약 자동으로 구현되는 메소드에서 제외되어야 할 멤버 변수가 있다면 다음과 같이 구현한다.</w:t>
      </w:r>
    </w:p>
    <w:p w14:paraId="5B7E9A08" w14:textId="77777777" w:rsidR="00A8469D" w:rsidRDefault="00A8469D" w:rsidP="00A8469D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69D" w14:paraId="3E541F9D" w14:textId="77777777" w:rsidTr="00121D43">
        <w:tc>
          <w:tcPr>
            <w:tcW w:w="10456" w:type="dxa"/>
          </w:tcPr>
          <w:p w14:paraId="22E81EF7" w14:textId="77777777" w:rsidR="00A8469D" w:rsidRDefault="00A8469D" w:rsidP="00121D43">
            <w:r>
              <w:rPr>
                <w:rFonts w:hint="eastAsia"/>
              </w:rPr>
              <w:t xml:space="preserve">@Data </w:t>
            </w:r>
          </w:p>
          <w:p w14:paraId="3DF8BF73" w14:textId="77777777" w:rsidR="00A8469D" w:rsidRDefault="00A8469D" w:rsidP="00121D43">
            <w:r>
              <w:t>@EqualsAndHashCode(exclude="temp")</w:t>
            </w:r>
          </w:p>
          <w:p w14:paraId="0AD570D4" w14:textId="77777777" w:rsidR="00A8469D" w:rsidRDefault="00A8469D" w:rsidP="00121D43">
            <w:r>
              <w:t>@ToString(exclude="temp")</w:t>
            </w:r>
          </w:p>
          <w:p w14:paraId="39562485" w14:textId="77777777" w:rsidR="00A8469D" w:rsidRDefault="00A8469D" w:rsidP="00121D43">
            <w:r>
              <w:rPr>
                <w:rFonts w:hint="eastAsia"/>
              </w:rPr>
              <w:t>pu</w:t>
            </w:r>
            <w:r>
              <w:t>blic c</w:t>
            </w:r>
            <w:r>
              <w:rPr>
                <w:rFonts w:hint="eastAsia"/>
              </w:rPr>
              <w:t>lass</w:t>
            </w:r>
            <w:r>
              <w:t xml:space="preserve"> Student {</w:t>
            </w:r>
          </w:p>
          <w:p w14:paraId="38C3E24D" w14:textId="77777777" w:rsidR="00A8469D" w:rsidRDefault="00A8469D" w:rsidP="00121D43">
            <w:r>
              <w:t xml:space="preserve">   int id;</w:t>
            </w:r>
          </w:p>
          <w:p w14:paraId="4DCD7199" w14:textId="77777777" w:rsidR="00A8469D" w:rsidRDefault="00A8469D" w:rsidP="00121D43">
            <w:r>
              <w:t xml:space="preserve">   String name;</w:t>
            </w:r>
          </w:p>
          <w:p w14:paraId="5D8BDB50" w14:textId="77777777" w:rsidR="00A8469D" w:rsidRDefault="00A8469D" w:rsidP="00121D43">
            <w:r>
              <w:t xml:space="preserve">   int temp;</w:t>
            </w:r>
          </w:p>
          <w:p w14:paraId="59697902" w14:textId="77777777" w:rsidR="00A8469D" w:rsidRDefault="00A8469D" w:rsidP="00121D43">
            <w:r>
              <w:t>}</w:t>
            </w:r>
          </w:p>
        </w:tc>
      </w:tr>
    </w:tbl>
    <w:p w14:paraId="3C4D945D" w14:textId="77777777" w:rsidR="00A8469D" w:rsidRDefault="00A8469D" w:rsidP="00A8469D">
      <w:r>
        <w:rPr>
          <w:rFonts w:hint="eastAsia"/>
        </w:rPr>
        <w:t>equals, hashCode</w:t>
      </w:r>
      <w:r>
        <w:t xml:space="preserve">, toString </w:t>
      </w:r>
      <w:r>
        <w:rPr>
          <w:rFonts w:hint="eastAsia"/>
        </w:rPr>
        <w:t xml:space="preserve">메소드가 자동으로 구현될 때, </w:t>
      </w:r>
      <w:r>
        <w:t xml:space="preserve">temp </w:t>
      </w:r>
      <w:r>
        <w:rPr>
          <w:rFonts w:hint="eastAsia"/>
        </w:rPr>
        <w:t>멤버 변수는 무시된다.</w:t>
      </w:r>
    </w:p>
    <w:p w14:paraId="074194D2" w14:textId="77777777" w:rsidR="00A8469D" w:rsidRDefault="00A8469D" w:rsidP="00A8469D"/>
    <w:p w14:paraId="79F6F861" w14:textId="77777777" w:rsidR="00A8469D" w:rsidRDefault="00A8469D" w:rsidP="00A8469D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69D" w14:paraId="3DB6D2A3" w14:textId="77777777" w:rsidTr="00121D43">
        <w:tc>
          <w:tcPr>
            <w:tcW w:w="10456" w:type="dxa"/>
          </w:tcPr>
          <w:p w14:paraId="12A39501" w14:textId="77777777" w:rsidR="00A8469D" w:rsidRDefault="00A8469D" w:rsidP="00121D43">
            <w:r>
              <w:rPr>
                <w:rFonts w:hint="eastAsia"/>
              </w:rPr>
              <w:t xml:space="preserve">@Data </w:t>
            </w:r>
          </w:p>
          <w:p w14:paraId="28981344" w14:textId="77777777" w:rsidR="00A8469D" w:rsidRDefault="00A8469D" w:rsidP="00121D43">
            <w:r>
              <w:t>@EqualsAndHashCode(exclude={"temp1","</w:t>
            </w:r>
            <w:r>
              <w:rPr>
                <w:rFonts w:hint="eastAsia"/>
              </w:rPr>
              <w:t>temp2"}</w:t>
            </w:r>
            <w:r>
              <w:t>)</w:t>
            </w:r>
          </w:p>
          <w:p w14:paraId="6D27F19D" w14:textId="77777777" w:rsidR="00A8469D" w:rsidRDefault="00A8469D" w:rsidP="00121D43">
            <w:r>
              <w:t>@ToString(exclude={"temp1","</w:t>
            </w:r>
            <w:r>
              <w:rPr>
                <w:rFonts w:hint="eastAsia"/>
              </w:rPr>
              <w:t>temp2"}</w:t>
            </w:r>
            <w:r>
              <w:t>)</w:t>
            </w:r>
          </w:p>
          <w:p w14:paraId="306D130A" w14:textId="77777777" w:rsidR="00A8469D" w:rsidRDefault="00A8469D" w:rsidP="00121D43">
            <w:r>
              <w:rPr>
                <w:rFonts w:hint="eastAsia"/>
              </w:rPr>
              <w:t>pu</w:t>
            </w:r>
            <w:r>
              <w:t>blic c</w:t>
            </w:r>
            <w:r>
              <w:rPr>
                <w:rFonts w:hint="eastAsia"/>
              </w:rPr>
              <w:t>lass</w:t>
            </w:r>
            <w:r>
              <w:t xml:space="preserve"> Student {</w:t>
            </w:r>
          </w:p>
          <w:p w14:paraId="63803BF9" w14:textId="77777777" w:rsidR="00A8469D" w:rsidRDefault="00A8469D" w:rsidP="00121D43">
            <w:r>
              <w:t xml:space="preserve">   int id;</w:t>
            </w:r>
          </w:p>
          <w:p w14:paraId="4989BB63" w14:textId="77777777" w:rsidR="00A8469D" w:rsidRDefault="00A8469D" w:rsidP="00121D43">
            <w:r>
              <w:t xml:space="preserve">   String name;</w:t>
            </w:r>
          </w:p>
          <w:p w14:paraId="43E6AF70" w14:textId="77777777" w:rsidR="00A8469D" w:rsidRDefault="00A8469D" w:rsidP="00121D43">
            <w:r>
              <w:t xml:space="preserve">   int temp1;</w:t>
            </w:r>
          </w:p>
          <w:p w14:paraId="03E539CD" w14:textId="77777777" w:rsidR="00A8469D" w:rsidRDefault="00A8469D" w:rsidP="00121D43">
            <w:r>
              <w:t xml:space="preserve">   String temp2;</w:t>
            </w:r>
          </w:p>
          <w:p w14:paraId="0BE72659" w14:textId="77777777" w:rsidR="00A8469D" w:rsidRDefault="00A8469D" w:rsidP="00121D43">
            <w:r>
              <w:t>}</w:t>
            </w:r>
          </w:p>
        </w:tc>
      </w:tr>
    </w:tbl>
    <w:p w14:paraId="29BB9ACC" w14:textId="77777777" w:rsidR="00A8469D" w:rsidRDefault="00A8469D" w:rsidP="00A8469D">
      <w:r>
        <w:rPr>
          <w:rFonts w:hint="eastAsia"/>
        </w:rPr>
        <w:t>equals, hashCode</w:t>
      </w:r>
      <w:r>
        <w:t xml:space="preserve">, toString </w:t>
      </w:r>
      <w:r>
        <w:rPr>
          <w:rFonts w:hint="eastAsia"/>
        </w:rPr>
        <w:t xml:space="preserve">메소드가 자동으로 구현될 때, </w:t>
      </w:r>
      <w:r>
        <w:t xml:space="preserve">temp1, temp2 </w:t>
      </w:r>
      <w:r>
        <w:rPr>
          <w:rFonts w:hint="eastAsia"/>
        </w:rPr>
        <w:t>멤버 변수는 무시된다.</w:t>
      </w:r>
    </w:p>
    <w:p w14:paraId="1D2E46F3" w14:textId="77777777" w:rsidR="00A8469D" w:rsidRDefault="00A8469D" w:rsidP="00A8469D"/>
    <w:p w14:paraId="13648CA8" w14:textId="77777777" w:rsidR="00A8469D" w:rsidRDefault="00A8469D" w:rsidP="00A8469D"/>
    <w:p w14:paraId="1374BB3C" w14:textId="77777777" w:rsidR="00A8469D" w:rsidRPr="00306C82" w:rsidRDefault="00A8469D" w:rsidP="00A8469D">
      <w:pPr>
        <w:pStyle w:val="Heading2"/>
      </w:pPr>
      <w:bookmarkStart w:id="18" w:name="_Toc84778075"/>
      <w:bookmarkStart w:id="19" w:name="_Toc84755531"/>
      <w:r>
        <w:rPr>
          <w:rFonts w:hint="eastAsia"/>
        </w:rPr>
        <w:lastRenderedPageBreak/>
        <w:t>l</w:t>
      </w:r>
      <w:r>
        <w:t xml:space="preserve">ombok </w:t>
      </w:r>
      <w:r>
        <w:rPr>
          <w:rFonts w:hint="eastAsia"/>
        </w:rPr>
        <w:t>설치</w:t>
      </w:r>
      <w:bookmarkEnd w:id="18"/>
      <w:bookmarkEnd w:id="19"/>
    </w:p>
    <w:p w14:paraId="003FBB1A" w14:textId="77777777" w:rsidR="00A8469D" w:rsidRDefault="00A8469D" w:rsidP="00A8469D"/>
    <w:p w14:paraId="27F980CE" w14:textId="77777777" w:rsidR="00A8469D" w:rsidRDefault="00A8469D" w:rsidP="00A8469D">
      <w:pPr>
        <w:pStyle w:val="Heading3"/>
      </w:pPr>
      <w:r>
        <w:rPr>
          <w:rFonts w:hint="eastAsia"/>
        </w:rPr>
        <w:t>다운로드</w:t>
      </w:r>
    </w:p>
    <w:p w14:paraId="29CF26B2" w14:textId="77777777" w:rsidR="00A8469D" w:rsidRDefault="00A8469D" w:rsidP="00A8469D">
      <w:r>
        <w:rPr>
          <w:rFonts w:hint="eastAsia"/>
        </w:rPr>
        <w:t>https://projectlombok.org/download.html</w:t>
      </w:r>
    </w:p>
    <w:p w14:paraId="0B0C43F3" w14:textId="77777777" w:rsidR="00A8469D" w:rsidRDefault="00A8469D" w:rsidP="00A8469D">
      <w:r>
        <w:rPr>
          <w:rFonts w:hint="eastAsia"/>
        </w:rPr>
        <w:t>위 웹페이지에서 lombok.jar 다운로드</w:t>
      </w:r>
    </w:p>
    <w:p w14:paraId="7097671D" w14:textId="77777777" w:rsidR="00A8469D" w:rsidRDefault="00A8469D" w:rsidP="00A8469D">
      <w:r w:rsidRPr="00C44B36">
        <w:rPr>
          <w:noProof/>
        </w:rPr>
        <w:drawing>
          <wp:inline distT="0" distB="0" distL="0" distR="0" wp14:anchorId="14AB6161" wp14:editId="0DC370BA">
            <wp:extent cx="2286000" cy="402518"/>
            <wp:effectExtent l="0" t="0" r="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257" cy="4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B952" w14:textId="77777777" w:rsidR="00A8469D" w:rsidRPr="005652A6" w:rsidRDefault="00A8469D" w:rsidP="00A8469D"/>
    <w:p w14:paraId="08E16D50" w14:textId="77777777" w:rsidR="00A8469D" w:rsidRDefault="00A8469D" w:rsidP="00A8469D">
      <w:pPr>
        <w:pStyle w:val="Heading3"/>
      </w:pPr>
      <w:bookmarkStart w:id="20" w:name="_Toc470453692"/>
      <w:bookmarkStart w:id="21" w:name="_Toc20740446"/>
      <w:r>
        <w:rPr>
          <w:rFonts w:hint="eastAsia"/>
        </w:rPr>
        <w:t xml:space="preserve">lombok.jar </w:t>
      </w:r>
      <w:r>
        <w:rPr>
          <w:rFonts w:hint="eastAsia"/>
        </w:rPr>
        <w:t>실행</w:t>
      </w:r>
      <w:bookmarkEnd w:id="20"/>
      <w:bookmarkEnd w:id="21"/>
    </w:p>
    <w:p w14:paraId="4B2B468A" w14:textId="77777777" w:rsidR="00A8469D" w:rsidRDefault="00A8469D" w:rsidP="00A8469D"/>
    <w:p w14:paraId="563E09FA" w14:textId="77777777" w:rsidR="00A8469D" w:rsidRPr="006E5A09" w:rsidRDefault="00A8469D" w:rsidP="00A8469D">
      <w:pPr>
        <w:rPr>
          <w:u w:val="single"/>
        </w:rPr>
      </w:pPr>
      <w:r w:rsidRPr="006E5A09">
        <w:rPr>
          <w:rFonts w:hint="eastAsia"/>
          <w:u w:val="single"/>
        </w:rPr>
        <w:t>먼저 Spring tool Suite를 종료하고 설치해야 한다.</w:t>
      </w:r>
    </w:p>
    <w:p w14:paraId="2511A09A" w14:textId="77777777" w:rsidR="00A8469D" w:rsidRDefault="00A8469D" w:rsidP="00A8469D"/>
    <w:p w14:paraId="304AF330" w14:textId="77777777" w:rsidR="00A8469D" w:rsidRDefault="00A8469D" w:rsidP="00A8469D">
      <w:r>
        <w:rPr>
          <w:rFonts w:hint="eastAsia"/>
        </w:rPr>
        <w:t xml:space="preserve">명령 프롬프트 창에서, 다운로드된 </w:t>
      </w:r>
      <w:r>
        <w:t xml:space="preserve">lombok.jar </w:t>
      </w:r>
      <w:r>
        <w:rPr>
          <w:rFonts w:hint="eastAsia"/>
        </w:rPr>
        <w:t>파일이 있는 디렉토리로 이동하여, 다음 명령을 실행한다.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469D" w14:paraId="7441ED80" w14:textId="77777777" w:rsidTr="00121D43">
        <w:tc>
          <w:tcPr>
            <w:tcW w:w="10456" w:type="dxa"/>
          </w:tcPr>
          <w:p w14:paraId="4660379A" w14:textId="77777777" w:rsidR="00A8469D" w:rsidRDefault="00A8469D" w:rsidP="00121D43">
            <w:r>
              <w:rPr>
                <w:rFonts w:hint="eastAsia"/>
              </w:rPr>
              <w:t>j</w:t>
            </w:r>
            <w:r>
              <w:t>ava -jar lombok.jar</w:t>
            </w:r>
          </w:p>
        </w:tc>
      </w:tr>
    </w:tbl>
    <w:p w14:paraId="2041508C" w14:textId="77777777" w:rsidR="00A8469D" w:rsidRDefault="00A8469D" w:rsidP="00A8469D"/>
    <w:p w14:paraId="04BBC6E2" w14:textId="77777777" w:rsidR="00A8469D" w:rsidRPr="00612838" w:rsidRDefault="00A8469D" w:rsidP="00A8469D">
      <w:r>
        <w:rPr>
          <w:noProof/>
        </w:rPr>
        <w:drawing>
          <wp:inline distT="0" distB="0" distL="0" distR="0" wp14:anchorId="1DC842AC" wp14:editId="26B295AE">
            <wp:extent cx="6645910" cy="156972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6C2C" w14:textId="77777777" w:rsidR="00A8469D" w:rsidRDefault="00A8469D" w:rsidP="00A8469D"/>
    <w:p w14:paraId="7447A3EE" w14:textId="77777777" w:rsidR="00A8469D" w:rsidRDefault="00A8469D" w:rsidP="00A8469D"/>
    <w:p w14:paraId="7B68DA64" w14:textId="77777777" w:rsidR="00A8469D" w:rsidRDefault="00A8469D" w:rsidP="00A8469D">
      <w:r>
        <w:rPr>
          <w:noProof/>
        </w:rPr>
        <w:drawing>
          <wp:inline distT="0" distB="0" distL="0" distR="0" wp14:anchorId="2C24FBD8" wp14:editId="21DE59D3">
            <wp:extent cx="6467475" cy="1381125"/>
            <wp:effectExtent l="0" t="0" r="9525" b="9525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3521" w14:textId="77777777" w:rsidR="00A8469D" w:rsidRDefault="00A8469D" w:rsidP="00A8469D">
      <w:r>
        <w:rPr>
          <w:rFonts w:hint="eastAsia"/>
        </w:rPr>
        <w:t>만약 위 대화 상자가 나타나면 '확인' 버튼을 클릭하여 닫는다.</w:t>
      </w:r>
    </w:p>
    <w:p w14:paraId="10F5DDC7" w14:textId="77777777" w:rsidR="00A8469D" w:rsidRDefault="00A8469D" w:rsidP="00A8469D">
      <w:r>
        <w:rPr>
          <w:rFonts w:hint="eastAsia"/>
        </w:rPr>
        <w:t>위 대화 상자가 나타나지 않을 수도 있다.</w:t>
      </w:r>
    </w:p>
    <w:p w14:paraId="4349C3E8" w14:textId="77777777" w:rsidR="00A8469D" w:rsidRDefault="00A8469D" w:rsidP="00A8469D"/>
    <w:p w14:paraId="7FED6B7D" w14:textId="77777777" w:rsidR="00A8469D" w:rsidRDefault="00A8469D" w:rsidP="00A8469D"/>
    <w:p w14:paraId="52419897" w14:textId="77777777" w:rsidR="00A8469D" w:rsidRDefault="00A8469D" w:rsidP="00A8469D">
      <w:r>
        <w:rPr>
          <w:noProof/>
        </w:rPr>
        <w:lastRenderedPageBreak/>
        <w:drawing>
          <wp:inline distT="0" distB="0" distL="0" distR="0" wp14:anchorId="6A28AAA6" wp14:editId="35278895">
            <wp:extent cx="6645910" cy="385318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AE33" w14:textId="77777777" w:rsidR="00A8469D" w:rsidRDefault="00A8469D" w:rsidP="00A8469D">
      <w:r>
        <w:rPr>
          <w:rFonts w:hint="eastAsia"/>
        </w:rPr>
        <w:t xml:space="preserve">만약 </w:t>
      </w:r>
      <w:r>
        <w:t xml:space="preserve">eclipse.exe </w:t>
      </w:r>
      <w:r>
        <w:rPr>
          <w:rFonts w:hint="eastAsia"/>
        </w:rPr>
        <w:t>파일이 목록에 보인다면,</w:t>
      </w:r>
      <w:r>
        <w:t xml:space="preserve"> </w:t>
      </w:r>
      <w:r>
        <w:rPr>
          <w:rFonts w:hint="eastAsia"/>
        </w:rPr>
        <w:t>체크를 끈다.</w:t>
      </w:r>
    </w:p>
    <w:p w14:paraId="2532B019" w14:textId="77777777" w:rsidR="00A8469D" w:rsidRDefault="00A8469D" w:rsidP="00A8469D"/>
    <w:p w14:paraId="249A7332" w14:textId="77777777" w:rsidR="00A8469D" w:rsidRDefault="00A8469D" w:rsidP="00A8469D">
      <w:r w:rsidRPr="0074709E">
        <w:t>SpringToolSuite4.exe</w:t>
      </w:r>
      <w:r>
        <w:t xml:space="preserve"> </w:t>
      </w:r>
      <w:r>
        <w:rPr>
          <w:rFonts w:hint="eastAsia"/>
        </w:rPr>
        <w:t>파일이 목록에 보이지 않는다면</w:t>
      </w:r>
      <w:r>
        <w:t xml:space="preserve"> </w:t>
      </w:r>
    </w:p>
    <w:p w14:paraId="5441FCE9" w14:textId="77777777" w:rsidR="00A8469D" w:rsidRPr="005C1A0D" w:rsidRDefault="00A8469D" w:rsidP="00A8469D">
      <w:pPr>
        <w:rPr>
          <w:u w:val="single"/>
        </w:rPr>
      </w:pPr>
      <w:r w:rsidRPr="005C1A0D">
        <w:rPr>
          <w:rFonts w:hint="eastAsia"/>
          <w:u w:val="single"/>
        </w:rPr>
        <w:t xml:space="preserve">'Specify location...' 버튼을 클릭하여 </w:t>
      </w:r>
      <w:r w:rsidRPr="005C1A0D">
        <w:rPr>
          <w:u w:val="single"/>
        </w:rPr>
        <w:t xml:space="preserve">SpringToolSuite4.exe </w:t>
      </w:r>
      <w:r w:rsidRPr="005C1A0D">
        <w:rPr>
          <w:rFonts w:hint="eastAsia"/>
          <w:u w:val="single"/>
        </w:rPr>
        <w:t>파일을 찾는다.</w:t>
      </w:r>
    </w:p>
    <w:p w14:paraId="029055E2" w14:textId="77777777" w:rsidR="00A8469D" w:rsidRDefault="00A8469D" w:rsidP="00A8469D"/>
    <w:p w14:paraId="763B6D67" w14:textId="77777777" w:rsidR="00A8469D" w:rsidRDefault="00A8469D" w:rsidP="00A8469D"/>
    <w:p w14:paraId="60E1125D" w14:textId="77777777" w:rsidR="00A8469D" w:rsidRDefault="00A8469D" w:rsidP="00A8469D"/>
    <w:p w14:paraId="358A53A0" w14:textId="77777777" w:rsidR="00A8469D" w:rsidRDefault="00A8469D" w:rsidP="00A8469D">
      <w:r>
        <w:rPr>
          <w:noProof/>
        </w:rPr>
        <w:drawing>
          <wp:inline distT="0" distB="0" distL="0" distR="0" wp14:anchorId="48AF93A5" wp14:editId="12C000C7">
            <wp:extent cx="5650629" cy="3464560"/>
            <wp:effectExtent l="0" t="0" r="7620" b="25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2127" cy="34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F2CD" w14:textId="77777777" w:rsidR="00A8469D" w:rsidRDefault="00A8469D" w:rsidP="00A8469D">
      <w:r w:rsidRPr="00296B08">
        <w:t>SpringToolSuite4</w:t>
      </w:r>
      <w:r>
        <w:rPr>
          <w:rFonts w:hint="eastAsia"/>
        </w:rPr>
        <w:t>.exe (Spring tool suite) 실행 파일을 찾아서 선택한다.</w:t>
      </w:r>
    </w:p>
    <w:p w14:paraId="038D5581" w14:textId="77777777" w:rsidR="00A8469D" w:rsidRDefault="00A8469D" w:rsidP="00A8469D"/>
    <w:p w14:paraId="6015DDB9" w14:textId="77777777" w:rsidR="00A8469D" w:rsidRDefault="00A8469D" w:rsidP="00A8469D">
      <w:r>
        <w:rPr>
          <w:noProof/>
        </w:rPr>
        <w:lastRenderedPageBreak/>
        <w:drawing>
          <wp:inline distT="0" distB="0" distL="0" distR="0" wp14:anchorId="6AEA91FB" wp14:editId="43EF3329">
            <wp:extent cx="6645910" cy="3853180"/>
            <wp:effectExtent l="0" t="0" r="254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F453" w14:textId="77777777" w:rsidR="00A8469D" w:rsidRDefault="00A8469D" w:rsidP="00A8469D">
      <w:r w:rsidRPr="00296B08">
        <w:t>SpringToolSuite4</w:t>
      </w:r>
      <w:r>
        <w:rPr>
          <w:rFonts w:hint="eastAsia"/>
        </w:rPr>
        <w:t>.exe</w:t>
      </w:r>
      <w:r>
        <w:t xml:space="preserve"> </w:t>
      </w:r>
      <w:r>
        <w:rPr>
          <w:rFonts w:hint="eastAsia"/>
        </w:rPr>
        <w:t xml:space="preserve">파일이 목록에 보인다. </w:t>
      </w:r>
    </w:p>
    <w:p w14:paraId="7A94E020" w14:textId="77777777" w:rsidR="00A8469D" w:rsidRDefault="00A8469D" w:rsidP="00A8469D">
      <w:r>
        <w:rPr>
          <w:rFonts w:hint="eastAsia"/>
        </w:rPr>
        <w:t>S</w:t>
      </w:r>
      <w:r>
        <w:t xml:space="preserve">pringToolSuite4.exe </w:t>
      </w:r>
      <w:r>
        <w:rPr>
          <w:rFonts w:hint="eastAsia"/>
        </w:rPr>
        <w:t>파일을 체크하고,</w:t>
      </w:r>
      <w:r>
        <w:t xml:space="preserve"> </w:t>
      </w:r>
      <w:r>
        <w:rPr>
          <w:rFonts w:hint="eastAsia"/>
        </w:rPr>
        <w:t>'Install / Update' 버튼을 클릭해서 설치하자.</w:t>
      </w:r>
    </w:p>
    <w:p w14:paraId="3C6732DF" w14:textId="77777777" w:rsidR="00A8469D" w:rsidRDefault="00A8469D" w:rsidP="00A8469D"/>
    <w:p w14:paraId="5E17699B" w14:textId="77777777" w:rsidR="00A8469D" w:rsidRDefault="00A8469D" w:rsidP="00A8469D">
      <w:r>
        <w:rPr>
          <w:noProof/>
        </w:rPr>
        <w:drawing>
          <wp:inline distT="0" distB="0" distL="0" distR="0" wp14:anchorId="4A8A71CD" wp14:editId="3C3CB15F">
            <wp:extent cx="6645910" cy="389255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3BEC" w14:textId="77777777" w:rsidR="00A8469D" w:rsidRDefault="00A8469D" w:rsidP="00A8469D">
      <w:r>
        <w:t xml:space="preserve">Install successful </w:t>
      </w:r>
      <w:r>
        <w:rPr>
          <w:rFonts w:hint="eastAsia"/>
        </w:rPr>
        <w:t>문구를 확인하고,</w:t>
      </w:r>
    </w:p>
    <w:p w14:paraId="527693B1" w14:textId="77777777" w:rsidR="00A8469D" w:rsidRDefault="00A8469D" w:rsidP="00A8469D">
      <w:r>
        <w:rPr>
          <w:rFonts w:hint="eastAsia"/>
        </w:rPr>
        <w:t>Q</w:t>
      </w:r>
      <w:r>
        <w:t xml:space="preserve">uit Installer </w:t>
      </w:r>
      <w:r>
        <w:rPr>
          <w:rFonts w:hint="eastAsia"/>
        </w:rPr>
        <w:t>클릭</w:t>
      </w:r>
    </w:p>
    <w:p w14:paraId="2A0CC7AA" w14:textId="77777777" w:rsidR="00A8469D" w:rsidRDefault="00A8469D" w:rsidP="00A8469D"/>
    <w:p w14:paraId="4754A0D8" w14:textId="77777777" w:rsidR="00A8469D" w:rsidRDefault="00A8469D" w:rsidP="00A8469D"/>
    <w:p w14:paraId="794A3D56" w14:textId="4B90C5F8" w:rsidR="00306C82" w:rsidRDefault="00306C82" w:rsidP="009A3761"/>
    <w:p w14:paraId="7E41C106" w14:textId="77777777" w:rsidR="00306C82" w:rsidRPr="009A3761" w:rsidRDefault="00306C82" w:rsidP="009A3761"/>
    <w:p w14:paraId="635AB90F" w14:textId="2EF9FEB0" w:rsidR="008C7300" w:rsidRDefault="008C730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667C40" w14:textId="1C2DD04E" w:rsidR="008C7300" w:rsidRDefault="008C7300" w:rsidP="008C7300">
      <w:pPr>
        <w:pStyle w:val="Heading1"/>
      </w:pPr>
      <w:bookmarkStart w:id="22" w:name="_Toc84755532"/>
      <w:r>
        <w:rPr>
          <w:rFonts w:hint="eastAsia"/>
        </w:rPr>
        <w:lastRenderedPageBreak/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>#2</w:t>
      </w:r>
      <w:bookmarkEnd w:id="22"/>
    </w:p>
    <w:p w14:paraId="47A1A779" w14:textId="0784C4D7" w:rsidR="00393E0E" w:rsidRDefault="00393E0E" w:rsidP="00393E0E">
      <w:r>
        <w:rPr>
          <w:rFonts w:hint="eastAsia"/>
        </w:rPr>
        <w:t xml:space="preserve">전체 수강신청 목록을 조회하는 기능을 </w:t>
      </w:r>
      <w:r>
        <w:t xml:space="preserve">mybatis resultMap </w:t>
      </w:r>
      <w:r>
        <w:rPr>
          <w:rFonts w:hint="eastAsia"/>
        </w:rPr>
        <w:t>기능으로 구현하자.</w:t>
      </w:r>
    </w:p>
    <w:p w14:paraId="369DE914" w14:textId="16FF8AB6" w:rsidR="008C7300" w:rsidRDefault="008C7300" w:rsidP="008C7300"/>
    <w:p w14:paraId="64792389" w14:textId="25FABB10" w:rsidR="000F741F" w:rsidRDefault="000F741F" w:rsidP="008C7300"/>
    <w:p w14:paraId="3E8D75B2" w14:textId="77777777" w:rsidR="005C5B1F" w:rsidRDefault="005C5B1F" w:rsidP="005C5B1F">
      <w:pPr>
        <w:pStyle w:val="Heading2"/>
      </w:pPr>
      <w:bookmarkStart w:id="23" w:name="_Toc84755533"/>
      <w:r>
        <w:rPr>
          <w:rFonts w:hint="eastAsia"/>
        </w:rPr>
        <w:t>프로젝트 생성</w:t>
      </w:r>
      <w:bookmarkEnd w:id="23"/>
    </w:p>
    <w:p w14:paraId="53E8F0B9" w14:textId="77777777" w:rsidR="005C5B1F" w:rsidRDefault="005C5B1F" w:rsidP="005C5B1F">
      <w:r>
        <w:rPr>
          <w:rFonts w:hint="eastAsia"/>
        </w:rPr>
        <w:t>F</w:t>
      </w:r>
      <w:r>
        <w:t>ile - New - Spring Starter Project</w:t>
      </w:r>
    </w:p>
    <w:p w14:paraId="2A67D8DA" w14:textId="2D5019D5" w:rsidR="005C5B1F" w:rsidRDefault="00DB77AC" w:rsidP="005C5B1F">
      <w:r>
        <w:rPr>
          <w:noProof/>
        </w:rPr>
        <w:drawing>
          <wp:inline distT="0" distB="0" distL="0" distR="0" wp14:anchorId="74FBCCBA" wp14:editId="7E30021D">
            <wp:extent cx="4795206" cy="634736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63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EF65" w14:textId="77777777" w:rsidR="005C5B1F" w:rsidRDefault="005C5B1F" w:rsidP="005C5B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216"/>
      </w:tblGrid>
      <w:tr w:rsidR="005C5B1F" w:rsidRPr="00D0799F" w14:paraId="0ED92FE0" w14:textId="77777777" w:rsidTr="00633F2F">
        <w:tc>
          <w:tcPr>
            <w:tcW w:w="0" w:type="auto"/>
          </w:tcPr>
          <w:p w14:paraId="584AEB7A" w14:textId="77777777" w:rsidR="005C5B1F" w:rsidRPr="00D0799F" w:rsidRDefault="005C5B1F" w:rsidP="00633F2F">
            <w:r w:rsidRPr="00D0799F">
              <w:rPr>
                <w:rFonts w:hint="eastAsia"/>
              </w:rPr>
              <w:t>N</w:t>
            </w:r>
            <w:r w:rsidRPr="00D0799F">
              <w:t>ame</w:t>
            </w:r>
          </w:p>
        </w:tc>
        <w:tc>
          <w:tcPr>
            <w:tcW w:w="0" w:type="auto"/>
          </w:tcPr>
          <w:p w14:paraId="4D3895D7" w14:textId="3AC774A7" w:rsidR="005C5B1F" w:rsidRPr="00D0799F" w:rsidRDefault="00DB77AC" w:rsidP="00633F2F">
            <w:r>
              <w:t>resultmap2</w:t>
            </w:r>
          </w:p>
        </w:tc>
      </w:tr>
      <w:tr w:rsidR="005C5B1F" w:rsidRPr="00D0799F" w14:paraId="1E757204" w14:textId="77777777" w:rsidTr="00633F2F">
        <w:tc>
          <w:tcPr>
            <w:tcW w:w="0" w:type="auto"/>
          </w:tcPr>
          <w:p w14:paraId="3D0E64E4" w14:textId="77777777" w:rsidR="005C5B1F" w:rsidRPr="00D0799F" w:rsidRDefault="005C5B1F" w:rsidP="00633F2F">
            <w:r w:rsidRPr="00D0799F">
              <w:rPr>
                <w:rFonts w:hint="eastAsia"/>
              </w:rPr>
              <w:t>P</w:t>
            </w:r>
            <w:r w:rsidRPr="00D0799F">
              <w:t>ackage</w:t>
            </w:r>
          </w:p>
        </w:tc>
        <w:tc>
          <w:tcPr>
            <w:tcW w:w="0" w:type="auto"/>
          </w:tcPr>
          <w:p w14:paraId="6C41415D" w14:textId="77777777" w:rsidR="005C5B1F" w:rsidRPr="00D0799F" w:rsidRDefault="005C5B1F" w:rsidP="00633F2F">
            <w:r w:rsidRPr="00D0799F">
              <w:t>net.skhu</w:t>
            </w:r>
          </w:p>
        </w:tc>
      </w:tr>
    </w:tbl>
    <w:p w14:paraId="1AA3C638" w14:textId="77777777" w:rsidR="005C5B1F" w:rsidRDefault="005C5B1F" w:rsidP="005C5B1F"/>
    <w:p w14:paraId="17F7FFC1" w14:textId="24D160FD" w:rsidR="005C5B1F" w:rsidRDefault="003017EA" w:rsidP="005C5B1F">
      <w:r w:rsidRPr="003017EA">
        <w:rPr>
          <w:noProof/>
        </w:rPr>
        <w:lastRenderedPageBreak/>
        <w:drawing>
          <wp:inline distT="0" distB="0" distL="0" distR="0" wp14:anchorId="0F828F99" wp14:editId="1ECB9136">
            <wp:extent cx="5268060" cy="6973273"/>
            <wp:effectExtent l="0" t="0" r="889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4570" w14:textId="77777777" w:rsidR="005C5B1F" w:rsidRDefault="005C5B1F" w:rsidP="005C5B1F"/>
    <w:p w14:paraId="5143A79D" w14:textId="1B1AD77D" w:rsidR="005C5B1F" w:rsidRDefault="005C5B1F" w:rsidP="005C5B1F">
      <w:r>
        <w:rPr>
          <w:rFonts w:hint="eastAsia"/>
        </w:rPr>
        <w:t>D</w:t>
      </w:r>
      <w:r>
        <w:t xml:space="preserve">eveloper Tools </w:t>
      </w:r>
      <w:r>
        <w:rPr>
          <w:rFonts w:hint="eastAsia"/>
        </w:rPr>
        <w:t>항목 아래에서</w:t>
      </w:r>
    </w:p>
    <w:p w14:paraId="2B820847" w14:textId="00C7B388" w:rsidR="005C5B1F" w:rsidRDefault="005C5B1F" w:rsidP="005C5B1F">
      <w:r>
        <w:tab/>
        <w:t xml:space="preserve">Spring Boot DevTools </w:t>
      </w:r>
      <w:r>
        <w:rPr>
          <w:rFonts w:hint="eastAsia"/>
        </w:rPr>
        <w:t>체크</w:t>
      </w:r>
    </w:p>
    <w:p w14:paraId="083F27B9" w14:textId="27BA584D" w:rsidR="009E3CC5" w:rsidRDefault="009E3CC5" w:rsidP="005C5B1F">
      <w:r>
        <w:rPr>
          <w:rFonts w:hint="eastAsia"/>
        </w:rPr>
        <w:t xml:space="preserve"> </w:t>
      </w:r>
      <w:r>
        <w:t xml:space="preserve">       </w:t>
      </w:r>
      <w:r w:rsidRPr="00D30472">
        <w:rPr>
          <w:highlight w:val="yellow"/>
        </w:rPr>
        <w:t xml:space="preserve">Lombok </w:t>
      </w:r>
      <w:r w:rsidRPr="00D30472">
        <w:rPr>
          <w:rFonts w:hint="eastAsia"/>
          <w:highlight w:val="yellow"/>
        </w:rPr>
        <w:t>체크</w:t>
      </w:r>
    </w:p>
    <w:p w14:paraId="36846841" w14:textId="77777777" w:rsidR="005C5B1F" w:rsidRDefault="005C5B1F" w:rsidP="005C5B1F"/>
    <w:p w14:paraId="10A06500" w14:textId="77777777" w:rsidR="005C5B1F" w:rsidRDefault="005C5B1F" w:rsidP="005C5B1F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항목 아래에서</w:t>
      </w:r>
    </w:p>
    <w:p w14:paraId="744F6D3D" w14:textId="77777777" w:rsidR="005C5B1F" w:rsidRDefault="005C5B1F" w:rsidP="005C5B1F">
      <w:r>
        <w:tab/>
        <w:t xml:space="preserve">MyBatis Framework </w:t>
      </w:r>
      <w:r>
        <w:rPr>
          <w:rFonts w:hint="eastAsia"/>
        </w:rPr>
        <w:t>체크</w:t>
      </w:r>
    </w:p>
    <w:p w14:paraId="261EBEDD" w14:textId="77777777" w:rsidR="005C5B1F" w:rsidRDefault="005C5B1F" w:rsidP="005C5B1F">
      <w:r>
        <w:tab/>
        <w:t xml:space="preserve">MySQL Driver </w:t>
      </w:r>
      <w:r>
        <w:rPr>
          <w:rFonts w:hint="eastAsia"/>
        </w:rPr>
        <w:t>체크</w:t>
      </w:r>
    </w:p>
    <w:p w14:paraId="048CE7F3" w14:textId="77777777" w:rsidR="005C5B1F" w:rsidRDefault="005C5B1F" w:rsidP="005C5B1F"/>
    <w:p w14:paraId="2CAB0994" w14:textId="77777777" w:rsidR="005C5B1F" w:rsidRDefault="005C5B1F" w:rsidP="005C5B1F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항목 아래에서</w:t>
      </w:r>
    </w:p>
    <w:p w14:paraId="389B445D" w14:textId="77777777" w:rsidR="005C5B1F" w:rsidRDefault="005C5B1F" w:rsidP="005C5B1F">
      <w:r>
        <w:tab/>
        <w:t xml:space="preserve">Spring Web </w:t>
      </w:r>
      <w:r>
        <w:rPr>
          <w:rFonts w:hint="eastAsia"/>
        </w:rPr>
        <w:t>체크</w:t>
      </w:r>
    </w:p>
    <w:p w14:paraId="379A7635" w14:textId="77777777" w:rsidR="005C5B1F" w:rsidRDefault="005C5B1F" w:rsidP="005C5B1F"/>
    <w:p w14:paraId="3BB5A19A" w14:textId="77777777" w:rsidR="005C5B1F" w:rsidRDefault="005C5B1F" w:rsidP="005C5B1F"/>
    <w:p w14:paraId="42055C53" w14:textId="77777777" w:rsidR="005C5B1F" w:rsidRDefault="005C5B1F" w:rsidP="005C5B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2B3ABA6" w14:textId="77777777" w:rsidR="005C5B1F" w:rsidRDefault="005C5B1F" w:rsidP="005C5B1F">
      <w:pPr>
        <w:pStyle w:val="Heading3"/>
      </w:pPr>
      <w:r>
        <w:rPr>
          <w:rFonts w:hint="eastAsia"/>
        </w:rPr>
        <w:lastRenderedPageBreak/>
        <w:t>p</w:t>
      </w:r>
      <w:r>
        <w:t xml:space="preserve">om.xml </w:t>
      </w:r>
      <w:r>
        <w:rPr>
          <w:rFonts w:hint="eastAsia"/>
        </w:rPr>
        <w:t>수정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5B1F" w14:paraId="1DE087D6" w14:textId="77777777" w:rsidTr="00633F2F">
        <w:tc>
          <w:tcPr>
            <w:tcW w:w="10456" w:type="dxa"/>
          </w:tcPr>
          <w:p w14:paraId="21CCF4CB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D7E264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14FD94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50FC24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E5E810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0498BC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6445DB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 xml:space="preserve">   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D8A938" w14:textId="77777777" w:rsidR="005C5B1F" w:rsidRDefault="005C5B1F" w:rsidP="00633F2F"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49C7E2F3" w14:textId="77777777" w:rsidR="005C5B1F" w:rsidRPr="00356FB0" w:rsidRDefault="005C5B1F" w:rsidP="005C5B1F">
      <w:r>
        <w:rPr>
          <w:rFonts w:hint="eastAsia"/>
        </w:rPr>
        <w:t xml:space="preserve">위 항목들을 </w:t>
      </w:r>
      <w:r>
        <w:t xml:space="preserve">maven dependency </w:t>
      </w:r>
      <w:r>
        <w:rPr>
          <w:rFonts w:hint="eastAsia"/>
        </w:rPr>
        <w:t>라고 부른다.</w:t>
      </w:r>
    </w:p>
    <w:p w14:paraId="145A65B0" w14:textId="77777777" w:rsidR="005C5B1F" w:rsidRDefault="005C5B1F" w:rsidP="005C5B1F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파일에서 </w:t>
      </w:r>
      <w:r>
        <w:t xml:space="preserve">&lt;dependency&gt; </w:t>
      </w:r>
      <w:r>
        <w:rPr>
          <w:rFonts w:hint="eastAsia"/>
        </w:rPr>
        <w:t>태그들이 있는 곳에 추가하자.</w:t>
      </w:r>
    </w:p>
    <w:p w14:paraId="6AFBC982" w14:textId="77777777" w:rsidR="005C5B1F" w:rsidRDefault="005C5B1F" w:rsidP="005C5B1F"/>
    <w:p w14:paraId="586E5F62" w14:textId="77777777" w:rsidR="005C5B1F" w:rsidRDefault="005C5B1F" w:rsidP="005C5B1F">
      <w:r>
        <w:rPr>
          <w:rFonts w:hint="eastAsia"/>
        </w:rPr>
        <w:t>p</w:t>
      </w:r>
      <w:r>
        <w:t>om.xml</w:t>
      </w:r>
      <w:r>
        <w:rPr>
          <w:rFonts w:hint="eastAsia"/>
        </w:rPr>
        <w:t xml:space="preserve">은 </w:t>
      </w:r>
      <w:r>
        <w:t xml:space="preserve">maven </w:t>
      </w:r>
      <w:r>
        <w:rPr>
          <w:rFonts w:hint="eastAsia"/>
        </w:rPr>
        <w:t>설정 파일이다.</w:t>
      </w:r>
    </w:p>
    <w:p w14:paraId="1D4E26D1" w14:textId="77777777" w:rsidR="005C5B1F" w:rsidRDefault="005C5B1F" w:rsidP="005C5B1F"/>
    <w:p w14:paraId="5A33EF33" w14:textId="77777777" w:rsidR="005C5B1F" w:rsidRDefault="005C5B1F" w:rsidP="005C5B1F"/>
    <w:p w14:paraId="156C581D" w14:textId="77777777" w:rsidR="005C5B1F" w:rsidRDefault="005C5B1F" w:rsidP="005C5B1F"/>
    <w:p w14:paraId="787D092E" w14:textId="77777777" w:rsidR="005C5B1F" w:rsidRDefault="005C5B1F" w:rsidP="005C5B1F"/>
    <w:p w14:paraId="6FD60FD6" w14:textId="77777777" w:rsidR="005C5B1F" w:rsidRDefault="005C5B1F" w:rsidP="005C5B1F">
      <w:pPr>
        <w:pStyle w:val="Heading3"/>
      </w:pPr>
      <w:r>
        <w:rPr>
          <w:rFonts w:hint="eastAsia"/>
        </w:rPr>
        <w:t>a</w:t>
      </w:r>
      <w:r>
        <w:t xml:space="preserve">ppliation.properties </w:t>
      </w:r>
      <w:r>
        <w:rPr>
          <w:rFonts w:hint="eastAsia"/>
        </w:rPr>
        <w:t>수정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5C5B1F" w14:paraId="7A30E24D" w14:textId="77777777" w:rsidTr="00633F2F">
        <w:tc>
          <w:tcPr>
            <w:tcW w:w="10456" w:type="dxa"/>
          </w:tcPr>
          <w:p w14:paraId="022A74C4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31CE2599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4C85205F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2A37B96D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jdbc:mysql://localhost:3306/student1?useUnicode=yes&amp;characterEncoding=UTF-8&amp;allowMultiQueries=true&amp;serverTimezone=Asia/Seoul</w:t>
            </w:r>
          </w:p>
          <w:p w14:paraId="36D14711" w14:textId="77777777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15A0210F" w14:textId="745D33F4" w:rsidR="005C5B1F" w:rsidRDefault="005C5B1F" w:rsidP="00633F2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 w:rsidR="005C21AF"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3B20F3AC" w14:textId="77777777" w:rsidR="005C5B1F" w:rsidRDefault="005C5B1F" w:rsidP="00633F2F"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</w:tc>
      </w:tr>
    </w:tbl>
    <w:p w14:paraId="4066957D" w14:textId="77777777" w:rsidR="005C5B1F" w:rsidRDefault="005C5B1F" w:rsidP="005C5B1F">
      <w:r>
        <w:t>application.properties</w:t>
      </w:r>
      <w:r>
        <w:rPr>
          <w:rFonts w:hint="eastAsia"/>
        </w:rPr>
        <w:t xml:space="preserve">는 </w:t>
      </w:r>
      <w:r>
        <w:t xml:space="preserve">spring Boot </w:t>
      </w:r>
      <w:r>
        <w:rPr>
          <w:rFonts w:hint="eastAsia"/>
        </w:rPr>
        <w:t>설정 파일이다.</w:t>
      </w:r>
    </w:p>
    <w:p w14:paraId="3A81BD71" w14:textId="77777777" w:rsidR="005C5B1F" w:rsidRDefault="005C5B1F" w:rsidP="005C5B1F"/>
    <w:p w14:paraId="1E4D7A82" w14:textId="77777777" w:rsidR="005C5B1F" w:rsidRPr="000A454D" w:rsidRDefault="005C5B1F" w:rsidP="005C5B1F"/>
    <w:p w14:paraId="39F213C1" w14:textId="77777777" w:rsidR="000F741F" w:rsidRPr="000F741F" w:rsidRDefault="000F741F" w:rsidP="000F741F"/>
    <w:p w14:paraId="122D935D" w14:textId="77777777" w:rsidR="0047556C" w:rsidRDefault="0047556C" w:rsidP="008C7300"/>
    <w:p w14:paraId="7E8DB1CC" w14:textId="4B1CE3EC" w:rsidR="0047556C" w:rsidRDefault="0047556C" w:rsidP="0047556C">
      <w:pPr>
        <w:pStyle w:val="Heading2"/>
      </w:pPr>
      <w:bookmarkStart w:id="24" w:name="_Toc84755534"/>
      <w:r>
        <w:rPr>
          <w:rFonts w:hint="eastAsia"/>
        </w:rPr>
        <w:t>S</w:t>
      </w:r>
      <w:r>
        <w:t>tudent</w:t>
      </w:r>
      <w:r w:rsidR="006F6088">
        <w:t xml:space="preserve"> DTO </w:t>
      </w:r>
      <w:r w:rsidR="006F6088">
        <w:rPr>
          <w:rFonts w:hint="eastAsia"/>
        </w:rPr>
        <w:t>클래스 구현</w:t>
      </w:r>
      <w:bookmarkEnd w:id="24"/>
    </w:p>
    <w:p w14:paraId="674CCF62" w14:textId="4068C904" w:rsidR="0047556C" w:rsidRPr="0047556C" w:rsidRDefault="0047556C" w:rsidP="0047556C">
      <w:pPr>
        <w:pStyle w:val="Heading3"/>
      </w:pPr>
      <w:r>
        <w:rPr>
          <w:rFonts w:hint="eastAsia"/>
        </w:rPr>
        <w:t>s</w:t>
      </w:r>
      <w:r>
        <w:t>rc/main/java/net/skhu/dto/</w:t>
      </w:r>
      <w:r>
        <w:rPr>
          <w:rFonts w:hint="eastAsia"/>
        </w:rPr>
        <w:t>S</w:t>
      </w:r>
      <w:r>
        <w:t>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7556C" w14:paraId="67D121E5" w14:textId="77777777" w:rsidTr="00092BDE">
        <w:tc>
          <w:tcPr>
            <w:tcW w:w="426" w:type="dxa"/>
          </w:tcPr>
          <w:p w14:paraId="07365744" w14:textId="77777777" w:rsidR="0047556C" w:rsidRPr="00185935" w:rsidRDefault="0047556C" w:rsidP="00613BF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ABE8480" w14:textId="77777777" w:rsidR="0047556C" w:rsidRPr="00185935" w:rsidRDefault="0047556C" w:rsidP="00613BF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9EDF034" w14:textId="77777777" w:rsidR="0047556C" w:rsidRPr="00185935" w:rsidRDefault="0047556C" w:rsidP="00613BF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824BC3B" w14:textId="77777777" w:rsidR="0047556C" w:rsidRPr="00185935" w:rsidRDefault="0047556C" w:rsidP="00613BF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455E5E6" w14:textId="77777777" w:rsidR="0047556C" w:rsidRPr="00185935" w:rsidRDefault="0047556C" w:rsidP="00613BF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E616073" w14:textId="77777777" w:rsidR="0047556C" w:rsidRPr="00185935" w:rsidRDefault="0047556C" w:rsidP="00613BF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8BE08F3" w14:textId="77777777" w:rsidR="0047556C" w:rsidRPr="00185935" w:rsidRDefault="0047556C" w:rsidP="00613BF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D6A1EC8" w14:textId="77777777" w:rsidR="0047556C" w:rsidRPr="00185935" w:rsidRDefault="0047556C" w:rsidP="00613BF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B2BA398" w14:textId="77777777" w:rsidR="0047556C" w:rsidRDefault="0047556C" w:rsidP="00613BF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42FB5E4" w14:textId="77777777" w:rsidR="0047556C" w:rsidRDefault="0047556C" w:rsidP="00613BF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561C418" w14:textId="77777777" w:rsidR="0047556C" w:rsidRDefault="0047556C" w:rsidP="00613BF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2ACA583" w14:textId="77777777" w:rsidR="0047556C" w:rsidRDefault="0047556C" w:rsidP="00613BF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FFD60BB" w14:textId="6E6215B0" w:rsidR="0047556C" w:rsidRPr="00185935" w:rsidRDefault="0047556C" w:rsidP="00613BF2">
            <w:pPr>
              <w:pStyle w:val="a0"/>
            </w:pPr>
          </w:p>
        </w:tc>
        <w:tc>
          <w:tcPr>
            <w:tcW w:w="10631" w:type="dxa"/>
          </w:tcPr>
          <w:p w14:paraId="3D62D51B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139632F2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42D21FE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527DC9F7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EB9E784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7CF3842C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{</w:t>
            </w:r>
          </w:p>
          <w:p w14:paraId="2522884B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8D365E9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0F96C1F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BB597E3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090A2E7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C63DAD" w14:textId="77777777" w:rsidR="00613BF2" w:rsidRDefault="00613BF2" w:rsidP="00613B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674BF06" w14:textId="77777777" w:rsidR="0047556C" w:rsidRDefault="0047556C" w:rsidP="00613BF2">
            <w:pPr>
              <w:pStyle w:val="a0"/>
            </w:pPr>
          </w:p>
        </w:tc>
      </w:tr>
    </w:tbl>
    <w:p w14:paraId="4E64AC64" w14:textId="77777777" w:rsidR="0047556C" w:rsidRDefault="0047556C" w:rsidP="0047556C"/>
    <w:p w14:paraId="3FE77779" w14:textId="3C9E1FE8" w:rsidR="00FE1F8D" w:rsidRDefault="00FE1F8D" w:rsidP="0047556C">
      <w:r>
        <w:rPr>
          <w:rFonts w:hint="eastAsia"/>
        </w:rPr>
        <w:t>s</w:t>
      </w:r>
      <w:r>
        <w:t xml:space="preserve">tudent </w:t>
      </w:r>
      <w:r w:rsidR="003D1DA4">
        <w:rPr>
          <w:rFonts w:hint="eastAsia"/>
        </w:rPr>
        <w:t xml:space="preserve">테이블의 필드에 해당하는 속성만 구현된 평범한 </w:t>
      </w:r>
      <w:r w:rsidR="003D1DA4">
        <w:t xml:space="preserve">DTO </w:t>
      </w:r>
      <w:r w:rsidR="003D1DA4">
        <w:rPr>
          <w:rFonts w:hint="eastAsia"/>
        </w:rPr>
        <w:t>클래스이다.</w:t>
      </w:r>
    </w:p>
    <w:p w14:paraId="04BFCDAC" w14:textId="385986FF" w:rsidR="0047556C" w:rsidRDefault="0047556C" w:rsidP="0047556C"/>
    <w:p w14:paraId="4E608196" w14:textId="0F45D84C" w:rsidR="00394B3A" w:rsidRDefault="00394B3A" w:rsidP="00394B3A">
      <w:r>
        <w:rPr>
          <w:rFonts w:hint="eastAsia"/>
        </w:rPr>
        <w:t>@</w:t>
      </w:r>
      <w:r>
        <w:t xml:space="preserve">Data </w:t>
      </w:r>
      <w:r>
        <w:rPr>
          <w:rFonts w:hint="eastAsia"/>
        </w:rPr>
        <w:t>어노테이션을 클래스 앞에 붙이면,</w:t>
      </w:r>
    </w:p>
    <w:p w14:paraId="675844CF" w14:textId="38E884BF" w:rsidR="00394B3A" w:rsidRPr="00734B8D" w:rsidRDefault="00CB6892" w:rsidP="00394B3A">
      <w:r>
        <w:rPr>
          <w:rFonts w:hint="eastAsia"/>
        </w:rPr>
        <w:t>l</w:t>
      </w:r>
      <w:r>
        <w:t>ombok</w:t>
      </w:r>
      <w:r>
        <w:rPr>
          <w:rFonts w:hint="eastAsia"/>
        </w:rPr>
        <w:t xml:space="preserve">에 의해서 </w:t>
      </w:r>
      <w:r>
        <w:t>sett</w:t>
      </w:r>
      <w:r w:rsidR="00394B3A">
        <w:t xml:space="preserve">er, setter, equals, hashCode, toString </w:t>
      </w:r>
      <w:r w:rsidR="00394B3A">
        <w:rPr>
          <w:rFonts w:hint="eastAsia"/>
        </w:rPr>
        <w:t>메소드가 자동 구현된다.</w:t>
      </w:r>
    </w:p>
    <w:p w14:paraId="5D9CC4B1" w14:textId="77777777" w:rsidR="00394B3A" w:rsidRPr="00613BF2" w:rsidRDefault="00394B3A" w:rsidP="0047556C"/>
    <w:p w14:paraId="4A126ECD" w14:textId="7E6E101A" w:rsidR="00F521D9" w:rsidRDefault="00F521D9" w:rsidP="0047556C"/>
    <w:p w14:paraId="76ADD20D" w14:textId="0560441F" w:rsidR="0047556C" w:rsidRDefault="0047556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22156E" w14:textId="47E9E438" w:rsidR="0047556C" w:rsidRDefault="0047556C" w:rsidP="0047556C">
      <w:pPr>
        <w:pStyle w:val="Heading2"/>
      </w:pPr>
      <w:bookmarkStart w:id="25" w:name="_Toc84755535"/>
      <w:r>
        <w:rPr>
          <w:rFonts w:hint="eastAsia"/>
        </w:rPr>
        <w:lastRenderedPageBreak/>
        <w:t>C</w:t>
      </w:r>
      <w:r>
        <w:t>ourse</w:t>
      </w:r>
      <w:r w:rsidR="00CB6892">
        <w:t xml:space="preserve"> </w:t>
      </w:r>
      <w:r w:rsidR="00CB6892">
        <w:rPr>
          <w:rFonts w:hint="eastAsia"/>
        </w:rPr>
        <w:t>D</w:t>
      </w:r>
      <w:r w:rsidR="00CB6892">
        <w:t xml:space="preserve">TO </w:t>
      </w:r>
      <w:r w:rsidR="00CB6892">
        <w:rPr>
          <w:rFonts w:hint="eastAsia"/>
        </w:rPr>
        <w:t>클래스 구현</w:t>
      </w:r>
      <w:bookmarkEnd w:id="25"/>
    </w:p>
    <w:p w14:paraId="6AF6AB26" w14:textId="72E5110E" w:rsidR="0047556C" w:rsidRDefault="0047556C" w:rsidP="0047556C">
      <w:pPr>
        <w:pStyle w:val="Heading3"/>
      </w:pPr>
      <w:r>
        <w:rPr>
          <w:rFonts w:hint="eastAsia"/>
        </w:rPr>
        <w:t>s</w:t>
      </w:r>
      <w:r>
        <w:t>rc/main/java/net/skhu/dto/Course.java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7556C" w14:paraId="79D6BDD8" w14:textId="77777777" w:rsidTr="00092BDE">
        <w:tc>
          <w:tcPr>
            <w:tcW w:w="426" w:type="dxa"/>
          </w:tcPr>
          <w:p w14:paraId="05036A32" w14:textId="77777777" w:rsidR="0047556C" w:rsidRPr="00185935" w:rsidRDefault="0047556C" w:rsidP="006F6088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F0DB73C" w14:textId="77777777" w:rsidR="0047556C" w:rsidRPr="00185935" w:rsidRDefault="0047556C" w:rsidP="006F6088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C3B660A" w14:textId="77777777" w:rsidR="0047556C" w:rsidRPr="00185935" w:rsidRDefault="0047556C" w:rsidP="006F6088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DC6878B" w14:textId="77777777" w:rsidR="0047556C" w:rsidRPr="00185935" w:rsidRDefault="0047556C" w:rsidP="006F6088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44AA75B" w14:textId="77777777" w:rsidR="0047556C" w:rsidRPr="00185935" w:rsidRDefault="0047556C" w:rsidP="006F6088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F0308F5" w14:textId="77777777" w:rsidR="0047556C" w:rsidRPr="00185935" w:rsidRDefault="0047556C" w:rsidP="006F6088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27B49A4" w14:textId="77777777" w:rsidR="0047556C" w:rsidRPr="00185935" w:rsidRDefault="0047556C" w:rsidP="006F6088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EC4D99E" w14:textId="77777777" w:rsidR="0047556C" w:rsidRPr="00185935" w:rsidRDefault="0047556C" w:rsidP="006F6088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0DD4F59" w14:textId="77777777" w:rsidR="0047556C" w:rsidRDefault="0047556C" w:rsidP="006F6088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53A0F13" w14:textId="77777777" w:rsidR="0047556C" w:rsidRDefault="0047556C" w:rsidP="006F6088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F6154F2" w14:textId="77777777" w:rsidR="0047556C" w:rsidRDefault="0047556C" w:rsidP="006F6088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404AA4B" w14:textId="77777777" w:rsidR="0047556C" w:rsidRDefault="0047556C" w:rsidP="006F6088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205EC0B" w14:textId="77777777" w:rsidR="0047556C" w:rsidRDefault="0047556C" w:rsidP="006F6088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83D31F2" w14:textId="77777777" w:rsidR="0047556C" w:rsidRDefault="0047556C" w:rsidP="006F6088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EB1E37C" w14:textId="77777777" w:rsidR="0047556C" w:rsidRDefault="0047556C" w:rsidP="006F6088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0DBB649" w14:textId="21B38B4D" w:rsidR="0047556C" w:rsidRPr="00185935" w:rsidRDefault="0047556C" w:rsidP="006F6088">
            <w:pPr>
              <w:pStyle w:val="a0"/>
            </w:pPr>
          </w:p>
        </w:tc>
        <w:tc>
          <w:tcPr>
            <w:tcW w:w="10631" w:type="dxa"/>
          </w:tcPr>
          <w:p w14:paraId="2876AEE1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6C1FA52F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510E5CD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444CA856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BE2D44B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57F70E0C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BE2C32B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0566162D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Course {</w:t>
            </w:r>
          </w:p>
          <w:p w14:paraId="386D6FC0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964E374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courseName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E76B6A8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49F284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unit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EE9A797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professorId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4CF2C97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Date </w:t>
            </w:r>
            <w:r>
              <w:rPr>
                <w:rFonts w:cs="굴림체"/>
                <w:color w:val="0000C0"/>
                <w:kern w:val="0"/>
                <w:szCs w:val="20"/>
              </w:rPr>
              <w:t>startDate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AEE6370" w14:textId="77777777" w:rsidR="006F6088" w:rsidRDefault="006F6088" w:rsidP="006F608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7ECFDF1" w14:textId="77777777" w:rsidR="0047556C" w:rsidRDefault="0047556C" w:rsidP="006F6088">
            <w:pPr>
              <w:pStyle w:val="a0"/>
            </w:pPr>
          </w:p>
        </w:tc>
      </w:tr>
    </w:tbl>
    <w:p w14:paraId="65E706A4" w14:textId="77777777" w:rsidR="0047556C" w:rsidRPr="0047556C" w:rsidRDefault="0047556C" w:rsidP="0047556C"/>
    <w:p w14:paraId="1EE31196" w14:textId="7FFB7E03" w:rsidR="0047556C" w:rsidRDefault="003D1DA4" w:rsidP="0047556C">
      <w:r>
        <w:t xml:space="preserve">course </w:t>
      </w:r>
      <w:r>
        <w:rPr>
          <w:rFonts w:hint="eastAsia"/>
        </w:rPr>
        <w:t xml:space="preserve">테이블의 필드에 해당하는 속성만 구현된 평범한 </w:t>
      </w:r>
      <w:r>
        <w:t xml:space="preserve">DTO </w:t>
      </w:r>
      <w:r>
        <w:rPr>
          <w:rFonts w:hint="eastAsia"/>
        </w:rPr>
        <w:t>클래스이다.</w:t>
      </w:r>
    </w:p>
    <w:p w14:paraId="14C2493F" w14:textId="635F178C" w:rsidR="0047556C" w:rsidRDefault="0047556C">
      <w:pPr>
        <w:widowControl/>
        <w:wordWrap/>
        <w:autoSpaceDE/>
        <w:autoSpaceDN/>
        <w:spacing w:after="160" w:line="259" w:lineRule="auto"/>
      </w:pPr>
    </w:p>
    <w:p w14:paraId="16DEF189" w14:textId="0E65E8CC" w:rsidR="00393E0E" w:rsidRDefault="00393E0E" w:rsidP="00393E0E">
      <w:pPr>
        <w:pStyle w:val="Heading2"/>
      </w:pPr>
      <w:bookmarkStart w:id="26" w:name="_Toc84755536"/>
      <w:r>
        <w:rPr>
          <w:rFonts w:hint="eastAsia"/>
        </w:rPr>
        <w:t>R</w:t>
      </w:r>
      <w:r>
        <w:t>egister</w:t>
      </w:r>
      <w:r w:rsidR="00CB6892">
        <w:t xml:space="preserve"> </w:t>
      </w:r>
      <w:r>
        <w:t>DTO</w:t>
      </w:r>
      <w:r w:rsidR="00CB6892">
        <w:t xml:space="preserve"> </w:t>
      </w:r>
      <w:r w:rsidR="00CB6892">
        <w:rPr>
          <w:rFonts w:hint="eastAsia"/>
        </w:rPr>
        <w:t xml:space="preserve">클래스 </w:t>
      </w:r>
      <w:r>
        <w:rPr>
          <w:rFonts w:hint="eastAsia"/>
        </w:rPr>
        <w:t>구현</w:t>
      </w:r>
      <w:bookmarkEnd w:id="26"/>
    </w:p>
    <w:p w14:paraId="01E4E5B2" w14:textId="6FC72D87" w:rsidR="00393E0E" w:rsidRDefault="00393E0E" w:rsidP="00393E0E">
      <w:pPr>
        <w:pStyle w:val="Heading3"/>
      </w:pPr>
      <w:r>
        <w:rPr>
          <w:rFonts w:hint="eastAsia"/>
        </w:rPr>
        <w:t>s</w:t>
      </w:r>
      <w:r>
        <w:t>rc/main/java/net/skhu/dto/Registe</w:t>
      </w:r>
      <w:r w:rsidR="00AD5169">
        <w:t>r</w:t>
      </w:r>
      <w: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93E0E" w14:paraId="1FE5D122" w14:textId="77777777" w:rsidTr="00092BDE">
        <w:tc>
          <w:tcPr>
            <w:tcW w:w="426" w:type="dxa"/>
          </w:tcPr>
          <w:p w14:paraId="6E5ED444" w14:textId="77777777" w:rsidR="00393E0E" w:rsidRPr="00185935" w:rsidRDefault="00393E0E" w:rsidP="00C6431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70226BE" w14:textId="77777777" w:rsidR="00393E0E" w:rsidRPr="00185935" w:rsidRDefault="00393E0E" w:rsidP="00C6431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895328C" w14:textId="77777777" w:rsidR="00393E0E" w:rsidRPr="00185935" w:rsidRDefault="00393E0E" w:rsidP="00C6431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EC0F16F" w14:textId="77777777" w:rsidR="00393E0E" w:rsidRPr="00185935" w:rsidRDefault="00393E0E" w:rsidP="00C6431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AFB2197" w14:textId="77777777" w:rsidR="00393E0E" w:rsidRPr="00185935" w:rsidRDefault="00393E0E" w:rsidP="00C6431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F4477C4" w14:textId="77777777" w:rsidR="00393E0E" w:rsidRPr="00185935" w:rsidRDefault="00393E0E" w:rsidP="00C6431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0B39935" w14:textId="77777777" w:rsidR="00393E0E" w:rsidRPr="00185935" w:rsidRDefault="00393E0E" w:rsidP="00C6431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5095B98" w14:textId="77777777" w:rsidR="00393E0E" w:rsidRPr="00185935" w:rsidRDefault="00393E0E" w:rsidP="00C6431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30BD227" w14:textId="77777777" w:rsidR="00393E0E" w:rsidRDefault="00393E0E" w:rsidP="00C6431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789E66D" w14:textId="77777777" w:rsidR="00393E0E" w:rsidRDefault="00393E0E" w:rsidP="00C6431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059CFA7" w14:textId="77777777" w:rsidR="00393E0E" w:rsidRDefault="00393E0E" w:rsidP="00C6431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07FDB04" w14:textId="77777777" w:rsidR="00393E0E" w:rsidRDefault="00393E0E" w:rsidP="00C6431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401D56A" w14:textId="77777777" w:rsidR="00393E0E" w:rsidRDefault="00393E0E" w:rsidP="00C6431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56504C1" w14:textId="77777777" w:rsidR="00393E0E" w:rsidRDefault="00393E0E" w:rsidP="00C6431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F742375" w14:textId="77777777" w:rsidR="00393E0E" w:rsidRDefault="00393E0E" w:rsidP="00C6431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581062A" w14:textId="77777777" w:rsidR="00393E0E" w:rsidRDefault="00393E0E" w:rsidP="00C6431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5A024BD" w14:textId="485BFD5C" w:rsidR="00393E0E" w:rsidRPr="00185935" w:rsidRDefault="00393E0E" w:rsidP="00C6431F">
            <w:pPr>
              <w:pStyle w:val="a0"/>
            </w:pPr>
          </w:p>
        </w:tc>
        <w:tc>
          <w:tcPr>
            <w:tcW w:w="10631" w:type="dxa"/>
          </w:tcPr>
          <w:p w14:paraId="4486278A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69A7B25F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172CD29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0C359842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F1EC0D6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59D8E008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176A58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4D57B132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 {</w:t>
            </w:r>
          </w:p>
          <w:p w14:paraId="3835B57D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804C94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806D79A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courseId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98A294E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grade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45F60A5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Date </w:t>
            </w:r>
            <w:r>
              <w:rPr>
                <w:rFonts w:cs="굴림체"/>
                <w:color w:val="0000C0"/>
                <w:kern w:val="0"/>
                <w:szCs w:val="20"/>
              </w:rPr>
              <w:t>createDate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A0B3C1C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 </w:t>
            </w:r>
            <w:r>
              <w:rPr>
                <w:rFonts w:cs="굴림체"/>
                <w:color w:val="0000C0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0DD16A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Course </w:t>
            </w:r>
            <w:r>
              <w:rPr>
                <w:rFonts w:cs="굴림체"/>
                <w:color w:val="0000C0"/>
                <w:kern w:val="0"/>
                <w:szCs w:val="20"/>
              </w:rPr>
              <w:t>course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927C825" w14:textId="77777777" w:rsidR="00C6431F" w:rsidRDefault="00C6431F" w:rsidP="00C643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BAE1198" w14:textId="77777777" w:rsidR="00393E0E" w:rsidRDefault="00393E0E" w:rsidP="00C6431F">
            <w:pPr>
              <w:pStyle w:val="a0"/>
            </w:pPr>
          </w:p>
        </w:tc>
      </w:tr>
    </w:tbl>
    <w:p w14:paraId="00C67DC7" w14:textId="77777777" w:rsidR="00393E0E" w:rsidRDefault="00393E0E" w:rsidP="00393E0E"/>
    <w:p w14:paraId="71298B9F" w14:textId="77777777" w:rsidR="002E5F76" w:rsidRDefault="00F22CFC" w:rsidP="00393E0E">
      <w:r>
        <w:rPr>
          <w:rFonts w:hint="eastAsia"/>
        </w:rPr>
        <w:t>수강신청 데이터를 조회할 때,</w:t>
      </w:r>
      <w:r>
        <w:t xml:space="preserve"> </w:t>
      </w:r>
    </w:p>
    <w:p w14:paraId="197D18EE" w14:textId="2F32A17D" w:rsidR="003D1DA4" w:rsidRDefault="00F22CFC" w:rsidP="00393E0E">
      <w:r>
        <w:rPr>
          <w:rFonts w:hint="eastAsia"/>
        </w:rPr>
        <w:t>학생(</w:t>
      </w:r>
      <w:r>
        <w:t>student)</w:t>
      </w:r>
      <w:r>
        <w:rPr>
          <w:rFonts w:hint="eastAsia"/>
        </w:rPr>
        <w:t xml:space="preserve"> 정보와 강좌(</w:t>
      </w:r>
      <w:r>
        <w:t>course)</w:t>
      </w:r>
      <w:r>
        <w:rPr>
          <w:rFonts w:hint="eastAsia"/>
        </w:rPr>
        <w:t xml:space="preserve"> 정보를 </w:t>
      </w:r>
      <w:r w:rsidR="008F5952">
        <w:rPr>
          <w:rFonts w:hint="eastAsia"/>
        </w:rPr>
        <w:t xml:space="preserve">포함해서 조회해야 </w:t>
      </w:r>
      <w:r w:rsidR="002E5F76">
        <w:rPr>
          <w:rFonts w:hint="eastAsia"/>
        </w:rPr>
        <w:t>하기 때문에</w:t>
      </w:r>
    </w:p>
    <w:p w14:paraId="69AD859B" w14:textId="77777777" w:rsidR="007C0EA8" w:rsidRDefault="009401DA" w:rsidP="00393E0E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속성과 </w:t>
      </w:r>
      <w:r>
        <w:t xml:space="preserve">course </w:t>
      </w:r>
      <w:r>
        <w:rPr>
          <w:rFonts w:hint="eastAsia"/>
        </w:rPr>
        <w:t>속성을 구현했다</w:t>
      </w:r>
    </w:p>
    <w:p w14:paraId="2DF1813E" w14:textId="54F582F3" w:rsidR="009401DA" w:rsidRDefault="009401DA" w:rsidP="00393E0E">
      <w:r>
        <w:rPr>
          <w:rFonts w:hint="eastAsia"/>
        </w:rPr>
        <w:t xml:space="preserve">이 속성의 타입은 각각 </w:t>
      </w:r>
      <w:r>
        <w:t xml:space="preserve">Student, Course </w:t>
      </w:r>
      <w:r>
        <w:rPr>
          <w:rFonts w:hint="eastAsia"/>
        </w:rPr>
        <w:t>클래스 타입이다.</w:t>
      </w:r>
    </w:p>
    <w:p w14:paraId="0102BE50" w14:textId="15E5121A" w:rsidR="002E5F76" w:rsidRDefault="002E5F76" w:rsidP="00393E0E"/>
    <w:p w14:paraId="0FF41A3C" w14:textId="229F1869" w:rsidR="009401DA" w:rsidRDefault="009401DA" w:rsidP="00393E0E"/>
    <w:p w14:paraId="2627CEB0" w14:textId="77777777" w:rsidR="00CB765E" w:rsidRDefault="00CB765E" w:rsidP="00393E0E"/>
    <w:p w14:paraId="5037F084" w14:textId="77777777" w:rsidR="00CB765E" w:rsidRDefault="00CB765E" w:rsidP="00393E0E"/>
    <w:p w14:paraId="19385C70" w14:textId="6ED1372F" w:rsidR="002E5F76" w:rsidRDefault="002E5F7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437E380" w14:textId="385B753D" w:rsidR="00861C49" w:rsidRDefault="002E5F76" w:rsidP="00861C49">
      <w:pPr>
        <w:pStyle w:val="Heading2"/>
      </w:pPr>
      <w:bookmarkStart w:id="27" w:name="_Toc84755537"/>
      <w:r>
        <w:rPr>
          <w:rFonts w:hint="eastAsia"/>
        </w:rPr>
        <w:lastRenderedPageBreak/>
        <w:t>R</w:t>
      </w:r>
      <w:r>
        <w:t xml:space="preserve">egisterMapper.xml </w:t>
      </w:r>
      <w:r>
        <w:rPr>
          <w:rFonts w:hint="eastAsia"/>
        </w:rPr>
        <w:t>구현</w:t>
      </w:r>
      <w:bookmarkEnd w:id="27"/>
    </w:p>
    <w:p w14:paraId="7AFC990F" w14:textId="27A3575E" w:rsidR="00F723EA" w:rsidRDefault="007425C0" w:rsidP="007E35E8">
      <w:r w:rsidRPr="007425C0">
        <w:rPr>
          <w:noProof/>
        </w:rPr>
        <w:drawing>
          <wp:inline distT="0" distB="0" distL="0" distR="0" wp14:anchorId="6B91ADC1" wp14:editId="7D838599">
            <wp:extent cx="6645910" cy="34385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8166" w14:textId="117FEE24" w:rsidR="00B572EC" w:rsidRDefault="00B572EC" w:rsidP="007E35E8"/>
    <w:p w14:paraId="73DF8483" w14:textId="6EA8F2F8" w:rsidR="00B572EC" w:rsidRDefault="00B572EC" w:rsidP="007E35E8">
      <w:r>
        <w:rPr>
          <w:noProof/>
        </w:rPr>
        <w:drawing>
          <wp:inline distT="0" distB="0" distL="0" distR="0" wp14:anchorId="627DF80C" wp14:editId="15A1CA31">
            <wp:extent cx="4867275" cy="5695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866B" w14:textId="77777777" w:rsidR="007425C0" w:rsidRDefault="007425C0" w:rsidP="007E35E8"/>
    <w:p w14:paraId="1D05E277" w14:textId="77777777" w:rsidR="00F723EA" w:rsidRDefault="00F723EA" w:rsidP="007E35E8"/>
    <w:p w14:paraId="1CCE3761" w14:textId="77777777" w:rsidR="00F723EA" w:rsidRPr="007E35E8" w:rsidRDefault="00F723EA" w:rsidP="007E35E8"/>
    <w:p w14:paraId="4389E84B" w14:textId="6899BA02" w:rsidR="002E5F76" w:rsidRDefault="002E5F76" w:rsidP="002E5F76">
      <w:pPr>
        <w:pStyle w:val="Heading3"/>
      </w:pPr>
      <w:r>
        <w:rPr>
          <w:rFonts w:hint="eastAsia"/>
        </w:rPr>
        <w:t>s</w:t>
      </w:r>
      <w:r>
        <w:t>rc/main/java/net/skhu/mapper/RegisterMapper.xml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E5F76" w14:paraId="098D1A31" w14:textId="77777777" w:rsidTr="00092BDE">
        <w:tc>
          <w:tcPr>
            <w:tcW w:w="426" w:type="dxa"/>
          </w:tcPr>
          <w:p w14:paraId="580F6B3F" w14:textId="77777777" w:rsidR="002E5F76" w:rsidRPr="00185935" w:rsidRDefault="002E5F76" w:rsidP="009F725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29240A7" w14:textId="77777777" w:rsidR="002E5F76" w:rsidRPr="00185935" w:rsidRDefault="002E5F76" w:rsidP="009F725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FC72EAC" w14:textId="77777777" w:rsidR="002E5F76" w:rsidRPr="00185935" w:rsidRDefault="002E5F76" w:rsidP="009F725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7563475" w14:textId="77777777" w:rsidR="002E5F76" w:rsidRPr="00185935" w:rsidRDefault="002E5F76" w:rsidP="009F725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1273A49" w14:textId="77777777" w:rsidR="002E5F76" w:rsidRPr="00185935" w:rsidRDefault="002E5F76" w:rsidP="009F725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8F3A476" w14:textId="77777777" w:rsidR="002E5F76" w:rsidRPr="00185935" w:rsidRDefault="002E5F76" w:rsidP="009F725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5F92793" w14:textId="77777777" w:rsidR="002E5F76" w:rsidRPr="00185935" w:rsidRDefault="002E5F76" w:rsidP="009F725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26FF624" w14:textId="77777777" w:rsidR="002E5F76" w:rsidRPr="00185935" w:rsidRDefault="002E5F76" w:rsidP="009F725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C427E58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DF5E9CF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E177D24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628D135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6EE8CEF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8A18CE1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8A68EB2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8BD1F59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A688D9E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80DE301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7CA79D3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DB0730A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53A02E0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D8D26B6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B12FE12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2A9A5DE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14D31BA" w14:textId="77777777" w:rsidR="002E5F76" w:rsidRDefault="002E5F76" w:rsidP="009F7256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A92697F" w14:textId="3762DFE1" w:rsidR="002E5F76" w:rsidRPr="00185935" w:rsidRDefault="002E5F76" w:rsidP="009F7256">
            <w:pPr>
              <w:pStyle w:val="a0"/>
            </w:pPr>
          </w:p>
        </w:tc>
        <w:tc>
          <w:tcPr>
            <w:tcW w:w="10631" w:type="dxa"/>
          </w:tcPr>
          <w:p w14:paraId="0AF451E3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&lt;?</w:t>
            </w:r>
            <w:r>
              <w:rPr>
                <w:rFonts w:cs="굴림체"/>
                <w:color w:val="3F7F7F"/>
                <w:kern w:val="0"/>
                <w:szCs w:val="20"/>
              </w:rPr>
              <w:t>xml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version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"1.0"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?&gt;</w:t>
            </w:r>
          </w:p>
          <w:p w14:paraId="59F6296F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mapper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808080"/>
                <w:kern w:val="0"/>
                <w:szCs w:val="20"/>
              </w:rPr>
              <w:t>PUBLIC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"-//mybatis.org//DTD Mapper 3.0//EN"</w:t>
            </w:r>
          </w:p>
          <w:p w14:paraId="53A07B76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     </w:t>
            </w:r>
            <w:r>
              <w:rPr>
                <w:rFonts w:cs="굴림체"/>
                <w:color w:val="3F7F5F"/>
                <w:kern w:val="0"/>
                <w:szCs w:val="20"/>
              </w:rPr>
              <w:t>"http://mybatis.org/dtd/mybatis-3-mapper.dtd"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AD4C89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95E0879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mapper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namespace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"net.skhu.mapper.RegisterMapper"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77E897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22D281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resultMap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47689E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RegisterWithStudentAndCourse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"net.skhu.dto.</w:t>
            </w:r>
            <w:r w:rsidRPr="0047689E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Register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F27D0D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9B41B8F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D9233DC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CDC62E1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"grade"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"grade"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DCA1134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"createDate"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"createDate"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C02CBF5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association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javaType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"net.skhu.dto.Student"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576E90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F396E1F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9424CA3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F82FDF3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association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55537A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association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javaType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"net.skhu.dto.Course"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70676E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E3CC751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CB75EE4" w14:textId="133D992F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="00DB7F1B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"unit"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"unit"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1C04353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association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E3693F" w14:textId="26ADCA48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resultMap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49622A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C47D2A7" w14:textId="77777777" w:rsidR="009F7256" w:rsidRDefault="009F7256" w:rsidP="009F725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mapper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E5F24C" w14:textId="77777777" w:rsidR="002E5F76" w:rsidRDefault="002E5F76" w:rsidP="009F7256">
            <w:pPr>
              <w:pStyle w:val="a0"/>
            </w:pPr>
          </w:p>
        </w:tc>
      </w:tr>
    </w:tbl>
    <w:p w14:paraId="49B48BC7" w14:textId="77777777" w:rsidR="002E5F76" w:rsidRDefault="002E5F76" w:rsidP="002E5F76"/>
    <w:p w14:paraId="371C42F0" w14:textId="152300FB" w:rsidR="00FD4549" w:rsidRDefault="00FD4549" w:rsidP="002E5F76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mapper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namespace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440512">
        <w:rPr>
          <w:rFonts w:cs="굴림체"/>
          <w:color w:val="2A00FF"/>
          <w:kern w:val="0"/>
          <w:szCs w:val="20"/>
          <w:shd w:val="clear" w:color="auto" w:fill="FFFFCC"/>
        </w:rPr>
        <w:t>net.skhu.mapper.RegisterMapper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6258459E" w14:textId="62DA841F" w:rsidR="00FD4549" w:rsidRDefault="006D2DE0" w:rsidP="002E5F76">
      <w:r>
        <w:t xml:space="preserve">  </w:t>
      </w:r>
      <w:r w:rsidR="00FD4549" w:rsidRPr="00FD4549">
        <w:t>Regis</w:t>
      </w:r>
      <w:r w:rsidR="00FD4549">
        <w:t>terMapper</w:t>
      </w:r>
      <w:r w:rsidR="00FD4549">
        <w:rPr>
          <w:rFonts w:hint="eastAsia"/>
        </w:rPr>
        <w:t xml:space="preserve">에 대한 </w:t>
      </w:r>
      <w:r w:rsidR="00FD4549">
        <w:t xml:space="preserve">SQL </w:t>
      </w:r>
      <w:r w:rsidR="00FD4549">
        <w:rPr>
          <w:rFonts w:hint="eastAsia"/>
        </w:rPr>
        <w:t>명령이나,</w:t>
      </w:r>
      <w:r w:rsidR="00FD4549">
        <w:t xml:space="preserve"> resultMap </w:t>
      </w:r>
      <w:r w:rsidR="00FD4549">
        <w:rPr>
          <w:rFonts w:hint="eastAsia"/>
        </w:rPr>
        <w:t xml:space="preserve">등을 정의하기 </w:t>
      </w:r>
      <w:r>
        <w:rPr>
          <w:rFonts w:hint="eastAsia"/>
        </w:rPr>
        <w:t>m</w:t>
      </w:r>
      <w:r>
        <w:t xml:space="preserve">apper </w:t>
      </w:r>
      <w:r>
        <w:rPr>
          <w:rFonts w:hint="eastAsia"/>
        </w:rPr>
        <w:t>태그이다.</w:t>
      </w:r>
    </w:p>
    <w:p w14:paraId="5E9E0795" w14:textId="0B5ABA05" w:rsidR="006D2DE0" w:rsidRDefault="006D2DE0" w:rsidP="006D2DE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패키지까지 포함해서 m</w:t>
      </w:r>
      <w:r>
        <w:t xml:space="preserve">apper </w:t>
      </w:r>
      <w:r w:rsidR="00174B3E">
        <w:rPr>
          <w:rFonts w:hint="eastAsia"/>
        </w:rPr>
        <w:t>인터페이스</w:t>
      </w:r>
      <w:r>
        <w:rPr>
          <w:rFonts w:hint="eastAsia"/>
        </w:rPr>
        <w:t xml:space="preserve"> 이름을 적어야 한다.</w:t>
      </w:r>
      <w:r>
        <w:t xml:space="preserve"> </w:t>
      </w:r>
      <w:r>
        <w:rPr>
          <w:rFonts w:hint="eastAsia"/>
        </w:rPr>
        <w:t>오타에 주의하자.</w:t>
      </w:r>
    </w:p>
    <w:p w14:paraId="2855A9E4" w14:textId="77777777" w:rsidR="006D2DE0" w:rsidRPr="006D2DE0" w:rsidRDefault="006D2DE0" w:rsidP="002E5F76"/>
    <w:p w14:paraId="19A2C9C3" w14:textId="77777777" w:rsidR="00FD4549" w:rsidRDefault="00FD4549" w:rsidP="002E5F76"/>
    <w:p w14:paraId="6CDD71C7" w14:textId="7D364E8D" w:rsidR="00CF6B14" w:rsidRDefault="00CF6B14" w:rsidP="00CF6B14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resultMap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id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"RegisterWithStudentCourse"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"net.skhu.dto.</w:t>
      </w:r>
      <w:r w:rsidR="00F54B6E" w:rsidRPr="001A01B1">
        <w:rPr>
          <w:rFonts w:cs="굴림체"/>
          <w:color w:val="2A00FF"/>
          <w:kern w:val="0"/>
          <w:szCs w:val="20"/>
          <w:shd w:val="clear" w:color="auto" w:fill="FFFFCC"/>
        </w:rPr>
        <w:t>Register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33C377F3" w14:textId="27707867" w:rsidR="00CF6B14" w:rsidRDefault="00CF6B14" w:rsidP="002E5F76">
      <w:r>
        <w:t xml:space="preserve">  </w:t>
      </w:r>
      <w:r>
        <w:rPr>
          <w:rFonts w:hint="eastAsia"/>
        </w:rPr>
        <w:t xml:space="preserve">조회 결과를 </w:t>
      </w:r>
      <w:r w:rsidRPr="001A01B1">
        <w:rPr>
          <w:shd w:val="clear" w:color="auto" w:fill="FFFFCC"/>
        </w:rPr>
        <w:t>Register</w:t>
      </w:r>
      <w:r>
        <w:t xml:space="preserve"> </w:t>
      </w:r>
      <w:r>
        <w:rPr>
          <w:rFonts w:hint="eastAsia"/>
        </w:rPr>
        <w:t>객체에 채우는 방법을 정의한다.</w:t>
      </w:r>
    </w:p>
    <w:p w14:paraId="10967691" w14:textId="39E1A05E" w:rsidR="007E4611" w:rsidRDefault="007E4611" w:rsidP="002E5F76">
      <w:r>
        <w:rPr>
          <w:rFonts w:hint="eastAsia"/>
        </w:rPr>
        <w:t xml:space="preserve"> </w:t>
      </w:r>
      <w:r>
        <w:t xml:space="preserve"> SQL </w:t>
      </w:r>
      <w:r>
        <w:rPr>
          <w:rFonts w:hint="eastAsia"/>
        </w:rPr>
        <w:t xml:space="preserve">조회 결과를 </w:t>
      </w:r>
      <w:r>
        <w:t xml:space="preserve">Java </w:t>
      </w:r>
      <w:r>
        <w:rPr>
          <w:rFonts w:hint="eastAsia"/>
        </w:rPr>
        <w:t xml:space="preserve">객체 구조에 채우는 방법을 정의하는 것이 </w:t>
      </w:r>
      <w:r>
        <w:t xml:space="preserve">resultMap </w:t>
      </w:r>
      <w:r>
        <w:rPr>
          <w:rFonts w:hint="eastAsia"/>
        </w:rPr>
        <w:t>이다.</w:t>
      </w:r>
    </w:p>
    <w:p w14:paraId="2B721E26" w14:textId="77777777" w:rsidR="00CF6B14" w:rsidRPr="00CF6B14" w:rsidRDefault="00CF6B14" w:rsidP="002E5F76"/>
    <w:p w14:paraId="0327CD65" w14:textId="77777777" w:rsidR="0077352E" w:rsidRDefault="0077352E" w:rsidP="0077352E">
      <w:r>
        <w:rPr>
          <w:color w:val="008080"/>
        </w:rPr>
        <w:t>&lt;</w:t>
      </w:r>
      <w:r>
        <w:rPr>
          <w:color w:val="3F7F7F"/>
        </w:rPr>
        <w:t>id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"id"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color w:val="2A00FF"/>
        </w:rPr>
        <w:t>"id"</w:t>
      </w:r>
      <w:r>
        <w:t xml:space="preserve"> </w:t>
      </w:r>
      <w:r>
        <w:rPr>
          <w:color w:val="008080"/>
        </w:rPr>
        <w:t>/&gt;</w:t>
      </w:r>
    </w:p>
    <w:p w14:paraId="28FF486D" w14:textId="77BE6AC6" w:rsidR="0077352E" w:rsidRDefault="0077352E" w:rsidP="0077352E">
      <w:r>
        <w:t xml:space="preserve">      </w:t>
      </w:r>
      <w:r>
        <w:rPr>
          <w:rFonts w:hint="eastAsia"/>
        </w:rPr>
        <w:t xml:space="preserve">조회 결과의 </w:t>
      </w:r>
      <w:r>
        <w:t xml:space="preserve">id </w:t>
      </w:r>
      <w:r>
        <w:rPr>
          <w:rFonts w:hint="eastAsia"/>
        </w:rPr>
        <w:t xml:space="preserve">컬럼은 </w:t>
      </w:r>
      <w:r w:rsidR="00637966">
        <w:t>Register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id </w:t>
      </w:r>
      <w:r>
        <w:rPr>
          <w:rFonts w:hint="eastAsia"/>
        </w:rPr>
        <w:t>속성(</w:t>
      </w:r>
      <w:r>
        <w:t>property)</w:t>
      </w:r>
      <w:r>
        <w:rPr>
          <w:rFonts w:hint="eastAsia"/>
        </w:rPr>
        <w:t>에 채운다.</w:t>
      </w:r>
    </w:p>
    <w:p w14:paraId="648A41EF" w14:textId="626F93F8" w:rsidR="0077352E" w:rsidRDefault="0077352E" w:rsidP="0077352E">
      <w:r>
        <w:t xml:space="preserve">      </w:t>
      </w:r>
      <w:r>
        <w:rPr>
          <w:rFonts w:hint="eastAsia"/>
        </w:rPr>
        <w:t xml:space="preserve">이 컬럼이 테이블의 </w:t>
      </w:r>
      <w:r w:rsidRPr="009F32E1">
        <w:rPr>
          <w:rFonts w:hint="eastAsia"/>
        </w:rPr>
        <w:t>기본키(p</w:t>
      </w:r>
      <w:r w:rsidRPr="009F32E1">
        <w:t>rimary key)</w:t>
      </w:r>
      <w:r>
        <w:rPr>
          <w:rFonts w:hint="eastAsia"/>
        </w:rPr>
        <w:t xml:space="preserve">이기 때문에 </w:t>
      </w:r>
      <w:r>
        <w:t xml:space="preserve">&lt;id&gt; </w:t>
      </w:r>
      <w:r>
        <w:rPr>
          <w:rFonts w:hint="eastAsia"/>
        </w:rPr>
        <w:t>태그를 사용하였다.</w:t>
      </w:r>
    </w:p>
    <w:p w14:paraId="2710517B" w14:textId="77777777" w:rsidR="0077352E" w:rsidRDefault="0077352E" w:rsidP="0077352E"/>
    <w:p w14:paraId="3812A57D" w14:textId="2A46571C" w:rsidR="0077352E" w:rsidRDefault="0077352E" w:rsidP="0077352E">
      <w:r>
        <w:rPr>
          <w:color w:val="008080"/>
        </w:rPr>
        <w:t>&lt;</w:t>
      </w:r>
      <w:r>
        <w:rPr>
          <w:color w:val="3F7F7F"/>
        </w:rPr>
        <w:t>result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</w:t>
      </w:r>
      <w:r w:rsidR="008B4410">
        <w:rPr>
          <w:rFonts w:cs="굴림체"/>
          <w:color w:val="2A00FF"/>
          <w:kern w:val="0"/>
          <w:szCs w:val="20"/>
        </w:rPr>
        <w:t>studentId</w:t>
      </w:r>
      <w:r>
        <w:rPr>
          <w:color w:val="2A00FF"/>
        </w:rPr>
        <w:t>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color w:val="2A00FF"/>
        </w:rPr>
        <w:t>"</w:t>
      </w:r>
      <w:r w:rsidR="008B4410">
        <w:rPr>
          <w:rFonts w:cs="굴림체"/>
          <w:color w:val="2A00FF"/>
          <w:kern w:val="0"/>
          <w:szCs w:val="20"/>
        </w:rPr>
        <w:t>studentId</w:t>
      </w:r>
      <w:r>
        <w:rPr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14:paraId="3E638307" w14:textId="5F132E0E" w:rsidR="0077352E" w:rsidRDefault="0077352E" w:rsidP="0077352E">
      <w:r>
        <w:t xml:space="preserve">      </w:t>
      </w:r>
      <w:r>
        <w:rPr>
          <w:rFonts w:hint="eastAsia"/>
        </w:rPr>
        <w:t xml:space="preserve">조회 결과의 </w:t>
      </w:r>
      <w:r w:rsidR="00260A1E">
        <w:rPr>
          <w:rFonts w:hint="eastAsia"/>
        </w:rPr>
        <w:t>s</w:t>
      </w:r>
      <w:r w:rsidR="00260A1E">
        <w:t xml:space="preserve">tudentId </w:t>
      </w:r>
      <w:r>
        <w:rPr>
          <w:rFonts w:hint="eastAsia"/>
        </w:rPr>
        <w:t>컬럼</w:t>
      </w:r>
      <w:r w:rsidR="00260A1E">
        <w:rPr>
          <w:rFonts w:hint="eastAsia"/>
        </w:rPr>
        <w:t>를</w:t>
      </w:r>
      <w:r>
        <w:rPr>
          <w:rFonts w:hint="eastAsia"/>
        </w:rPr>
        <w:t xml:space="preserve"> </w:t>
      </w:r>
      <w:r w:rsidR="00B6166F">
        <w:t xml:space="preserve">Register </w:t>
      </w:r>
      <w:r>
        <w:rPr>
          <w:rFonts w:hint="eastAsia"/>
        </w:rPr>
        <w:t xml:space="preserve">클래스의 </w:t>
      </w:r>
      <w:r w:rsidR="005931C0">
        <w:t>studentId</w:t>
      </w:r>
      <w:r>
        <w:t xml:space="preserve"> </w:t>
      </w:r>
      <w:r>
        <w:rPr>
          <w:rFonts w:hint="eastAsia"/>
        </w:rPr>
        <w:t>속성(</w:t>
      </w:r>
      <w:r>
        <w:t>property)</w:t>
      </w:r>
      <w:r>
        <w:rPr>
          <w:rFonts w:hint="eastAsia"/>
        </w:rPr>
        <w:t>에 채운다.</w:t>
      </w:r>
    </w:p>
    <w:p w14:paraId="0AA67C7D" w14:textId="17F5A17E" w:rsidR="0077352E" w:rsidRDefault="0077352E" w:rsidP="0077352E">
      <w:r>
        <w:t xml:space="preserve">      </w:t>
      </w:r>
      <w:r>
        <w:rPr>
          <w:rFonts w:hint="eastAsia"/>
        </w:rPr>
        <w:t xml:space="preserve">이 컬럼이 테이블의 기본키가 아니기 때문에 </w:t>
      </w:r>
      <w:r>
        <w:t xml:space="preserve">&lt;result&gt; </w:t>
      </w:r>
      <w:r>
        <w:rPr>
          <w:rFonts w:hint="eastAsia"/>
        </w:rPr>
        <w:t>태그를 사용하였다.</w:t>
      </w:r>
    </w:p>
    <w:p w14:paraId="30026BD4" w14:textId="77777777" w:rsidR="0077352E" w:rsidRPr="005931C0" w:rsidRDefault="0077352E" w:rsidP="0077352E"/>
    <w:p w14:paraId="0D647296" w14:textId="20C7C097" w:rsidR="005931C0" w:rsidRDefault="005931C0" w:rsidP="005931C0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association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property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"student"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javaType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"net.skhu.dto.</w:t>
      </w:r>
      <w:r w:rsidR="00F54B6E">
        <w:rPr>
          <w:rFonts w:cs="굴림체"/>
          <w:color w:val="2A00FF"/>
          <w:kern w:val="0"/>
          <w:szCs w:val="20"/>
        </w:rPr>
        <w:t>Student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65947C14" w14:textId="7DDAC04D" w:rsidR="0077352E" w:rsidRDefault="0077352E" w:rsidP="0077352E">
      <w:r>
        <w:t xml:space="preserve">     </w:t>
      </w:r>
      <w:r w:rsidR="008D261F">
        <w:t xml:space="preserve">Register </w:t>
      </w:r>
      <w:r>
        <w:rPr>
          <w:rFonts w:hint="eastAsia"/>
        </w:rPr>
        <w:t xml:space="preserve">클래스의 </w:t>
      </w:r>
      <w:r>
        <w:t xml:space="preserve">student </w:t>
      </w:r>
      <w:r>
        <w:rPr>
          <w:rFonts w:hint="eastAsia"/>
        </w:rPr>
        <w:t xml:space="preserve">속성에 </w:t>
      </w:r>
      <w:r>
        <w:t xml:space="preserve">Student </w:t>
      </w:r>
      <w:r>
        <w:rPr>
          <w:rFonts w:hint="eastAsia"/>
        </w:rPr>
        <w:t>객체</w:t>
      </w:r>
      <w:r w:rsidR="00C831E7">
        <w:rPr>
          <w:rFonts w:hint="eastAsia"/>
        </w:rPr>
        <w:t>를 대입한다.</w:t>
      </w:r>
    </w:p>
    <w:p w14:paraId="72E5E4F6" w14:textId="77777777" w:rsidR="0077352E" w:rsidRDefault="0077352E" w:rsidP="0077352E"/>
    <w:p w14:paraId="788D995D" w14:textId="77777777" w:rsidR="0077352E" w:rsidRDefault="0077352E" w:rsidP="0077352E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id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"id"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color w:val="2A00FF"/>
        </w:rPr>
        <w:t>"studentId"</w:t>
      </w:r>
      <w:r>
        <w:t xml:space="preserve"> </w:t>
      </w:r>
      <w:r>
        <w:rPr>
          <w:color w:val="008080"/>
        </w:rPr>
        <w:t>/&gt;</w:t>
      </w:r>
    </w:p>
    <w:p w14:paraId="6B41897B" w14:textId="2A342B09" w:rsidR="0077352E" w:rsidRDefault="0077352E" w:rsidP="0077352E">
      <w:r>
        <w:t xml:space="preserve">  </w:t>
      </w:r>
      <w:r>
        <w:rPr>
          <w:rFonts w:hint="eastAsia"/>
        </w:rPr>
        <w:t xml:space="preserve">   조회 결과의 </w:t>
      </w:r>
      <w:r>
        <w:t xml:space="preserve">studentId </w:t>
      </w:r>
      <w:r>
        <w:rPr>
          <w:rFonts w:hint="eastAsia"/>
        </w:rPr>
        <w:t xml:space="preserve">컬럼은 </w:t>
      </w:r>
      <w:r w:rsidR="00DB3CAC">
        <w:t xml:space="preserve">Student </w:t>
      </w:r>
      <w:r>
        <w:rPr>
          <w:rFonts w:hint="eastAsia"/>
        </w:rPr>
        <w:t xml:space="preserve">클래스의 </w:t>
      </w:r>
      <w:r>
        <w:t xml:space="preserve">id </w:t>
      </w:r>
      <w:r>
        <w:rPr>
          <w:rFonts w:hint="eastAsia"/>
        </w:rPr>
        <w:t>속성에 채운다.</w:t>
      </w:r>
    </w:p>
    <w:p w14:paraId="4C4427E6" w14:textId="6029061D" w:rsidR="0077352E" w:rsidRDefault="0077352E" w:rsidP="0077352E">
      <w:r>
        <w:t xml:space="preserve">     </w:t>
      </w:r>
      <w:r>
        <w:rPr>
          <w:rFonts w:hint="eastAsia"/>
        </w:rPr>
        <w:t xml:space="preserve">이 컬럼이 </w:t>
      </w:r>
      <w:r w:rsidR="00F54B6E">
        <w:t>s</w:t>
      </w:r>
      <w:r>
        <w:rPr>
          <w:rFonts w:hint="eastAsia"/>
        </w:rPr>
        <w:t>tudent</w:t>
      </w:r>
      <w:r>
        <w:t xml:space="preserve"> </w:t>
      </w:r>
      <w:r>
        <w:rPr>
          <w:rFonts w:hint="eastAsia"/>
        </w:rPr>
        <w:t xml:space="preserve">테이블의 기본키이기 때문에 </w:t>
      </w:r>
      <w:r>
        <w:t xml:space="preserve">&lt;id&gt; </w:t>
      </w:r>
      <w:r>
        <w:rPr>
          <w:rFonts w:hint="eastAsia"/>
        </w:rPr>
        <w:t>태그를 사용하였다.</w:t>
      </w:r>
    </w:p>
    <w:p w14:paraId="6DBB71E7" w14:textId="77777777" w:rsidR="0077352E" w:rsidRDefault="0077352E" w:rsidP="0077352E"/>
    <w:p w14:paraId="4B0D9278" w14:textId="77777777" w:rsidR="0077352E" w:rsidRDefault="0077352E" w:rsidP="0077352E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result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"studentNumber"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color w:val="2A00FF"/>
        </w:rPr>
        <w:t>"studentNumber"</w:t>
      </w:r>
      <w:r>
        <w:rPr>
          <w:color w:val="008080"/>
        </w:rPr>
        <w:t>/&gt;</w:t>
      </w:r>
    </w:p>
    <w:p w14:paraId="62B8E0A1" w14:textId="4C10356B" w:rsidR="0077352E" w:rsidRDefault="0077352E" w:rsidP="0077352E">
      <w:r>
        <w:t xml:space="preserve">     </w:t>
      </w:r>
      <w:r>
        <w:rPr>
          <w:rFonts w:hint="eastAsia"/>
        </w:rPr>
        <w:t>조회 결과의 studentNumber 컬럼은</w:t>
      </w:r>
      <w:r w:rsidR="00DB3CAC">
        <w:rPr>
          <w:rFonts w:hint="eastAsia"/>
        </w:rPr>
        <w:t xml:space="preserve"> </w:t>
      </w:r>
      <w:r w:rsidR="00DB3CAC">
        <w:t xml:space="preserve">Student </w:t>
      </w:r>
      <w:r>
        <w:rPr>
          <w:rFonts w:hint="eastAsia"/>
        </w:rPr>
        <w:t>클래스의 studentNumber 속성(</w:t>
      </w:r>
      <w:r>
        <w:t>property)</w:t>
      </w:r>
      <w:r>
        <w:rPr>
          <w:rFonts w:hint="eastAsia"/>
        </w:rPr>
        <w:t>에 채운다.</w:t>
      </w:r>
    </w:p>
    <w:p w14:paraId="698E74ED" w14:textId="13D1D48F" w:rsidR="0077352E" w:rsidRDefault="0077352E" w:rsidP="0077352E">
      <w:r>
        <w:t xml:space="preserve">     </w:t>
      </w:r>
      <w:r>
        <w:rPr>
          <w:rFonts w:hint="eastAsia"/>
        </w:rPr>
        <w:t xml:space="preserve">이 컬럼이 </w:t>
      </w:r>
      <w:r w:rsidR="00DB3CAC">
        <w:t>s</w:t>
      </w:r>
      <w:r>
        <w:rPr>
          <w:rFonts w:hint="eastAsia"/>
        </w:rPr>
        <w:t>tudent</w:t>
      </w:r>
      <w:r>
        <w:t xml:space="preserve"> </w:t>
      </w:r>
      <w:r>
        <w:rPr>
          <w:rFonts w:hint="eastAsia"/>
        </w:rPr>
        <w:t xml:space="preserve">테이블의 기본키가 아니기 때문에 </w:t>
      </w:r>
      <w:r>
        <w:t xml:space="preserve">&lt;result&gt; </w:t>
      </w:r>
      <w:r>
        <w:rPr>
          <w:rFonts w:hint="eastAsia"/>
        </w:rPr>
        <w:t>태그를 사용하였다.</w:t>
      </w:r>
    </w:p>
    <w:p w14:paraId="19288C48" w14:textId="77777777" w:rsidR="0077352E" w:rsidRPr="00DB3CAC" w:rsidRDefault="0077352E" w:rsidP="0077352E"/>
    <w:p w14:paraId="439A5403" w14:textId="134B5D6C" w:rsidR="0077352E" w:rsidRPr="001C2404" w:rsidRDefault="0077352E" w:rsidP="0077352E">
      <w:r>
        <w:rPr>
          <w:color w:val="008080"/>
        </w:rPr>
        <w:t>&lt;</w:t>
      </w:r>
      <w:r>
        <w:rPr>
          <w:color w:val="3F7F7F"/>
        </w:rPr>
        <w:t>result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"name"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color w:val="2A00FF"/>
        </w:rPr>
        <w:t>"</w:t>
      </w:r>
      <w:r w:rsidR="008A43B1">
        <w:rPr>
          <w:rFonts w:hint="eastAsia"/>
          <w:color w:val="2A00FF"/>
        </w:rPr>
        <w:t>s</w:t>
      </w:r>
      <w:r w:rsidR="008A43B1">
        <w:rPr>
          <w:color w:val="2A00FF"/>
        </w:rPr>
        <w:t>tudentN</w:t>
      </w:r>
      <w:r>
        <w:rPr>
          <w:color w:val="2A00FF"/>
        </w:rPr>
        <w:t>ame"</w:t>
      </w:r>
      <w:r>
        <w:rPr>
          <w:color w:val="008080"/>
        </w:rPr>
        <w:t>/&gt;</w:t>
      </w:r>
    </w:p>
    <w:p w14:paraId="1295D73A" w14:textId="24DE35FF" w:rsidR="0077352E" w:rsidRDefault="0077352E" w:rsidP="0077352E">
      <w:r>
        <w:t xml:space="preserve">     </w:t>
      </w:r>
      <w:r>
        <w:rPr>
          <w:rFonts w:hint="eastAsia"/>
        </w:rPr>
        <w:t xml:space="preserve">조회 결과의 </w:t>
      </w:r>
      <w:r w:rsidR="008A43B1">
        <w:t>studentN</w:t>
      </w:r>
      <w:r>
        <w:t xml:space="preserve">ame </w:t>
      </w:r>
      <w:r>
        <w:rPr>
          <w:rFonts w:hint="eastAsia"/>
        </w:rPr>
        <w:t xml:space="preserve">컬럼은 </w:t>
      </w:r>
      <w:r w:rsidR="00DB3CAC">
        <w:t xml:space="preserve">Student </w:t>
      </w:r>
      <w:r>
        <w:rPr>
          <w:rFonts w:hint="eastAsia"/>
        </w:rPr>
        <w:t xml:space="preserve">클래스의 </w:t>
      </w:r>
      <w:r>
        <w:t xml:space="preserve">name </w:t>
      </w:r>
      <w:r>
        <w:rPr>
          <w:rFonts w:hint="eastAsia"/>
        </w:rPr>
        <w:t>속성에 채운다.</w:t>
      </w:r>
    </w:p>
    <w:p w14:paraId="6F92B75C" w14:textId="6DF86D36" w:rsidR="008A43B1" w:rsidRDefault="008A43B1" w:rsidP="0077352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조회</w:t>
      </w:r>
      <w:r>
        <w:t xml:space="preserve"> </w:t>
      </w:r>
      <w:r>
        <w:rPr>
          <w:rFonts w:hint="eastAsia"/>
        </w:rPr>
        <w:t xml:space="preserve">결과의 컬럼명과 </w:t>
      </w:r>
      <w:r w:rsidR="008C50F4">
        <w:rPr>
          <w:rFonts w:hint="eastAsia"/>
        </w:rPr>
        <w:t>J</w:t>
      </w:r>
      <w:r w:rsidR="008C50F4">
        <w:t xml:space="preserve">ava </w:t>
      </w:r>
      <w:r w:rsidR="008C50F4">
        <w:rPr>
          <w:rFonts w:hint="eastAsia"/>
        </w:rPr>
        <w:t>객체의 속성명이 달라도 된다.</w:t>
      </w:r>
    </w:p>
    <w:p w14:paraId="196E8146" w14:textId="7BCA2F3B" w:rsidR="0077352E" w:rsidRDefault="0077352E" w:rsidP="0077352E"/>
    <w:p w14:paraId="7549BED2" w14:textId="3EBFA20C" w:rsidR="0017699B" w:rsidRDefault="0017699B" w:rsidP="0017699B">
      <w:pPr>
        <w:pStyle w:val="Heading2"/>
      </w:pPr>
      <w:bookmarkStart w:id="28" w:name="_Toc84755538"/>
      <w:r>
        <w:rPr>
          <w:rFonts w:hint="eastAsia"/>
        </w:rPr>
        <w:lastRenderedPageBreak/>
        <w:t>R</w:t>
      </w:r>
      <w:r>
        <w:t>egisterMapper.</w:t>
      </w:r>
      <w:r>
        <w:rPr>
          <w:rFonts w:hint="eastAsia"/>
        </w:rPr>
        <w:t>j</w:t>
      </w:r>
      <w:r>
        <w:t xml:space="preserve">ava </w:t>
      </w:r>
      <w:r w:rsidR="007308B0">
        <w:rPr>
          <w:rFonts w:hint="eastAsia"/>
        </w:rPr>
        <w:t>구현</w:t>
      </w:r>
      <w:bookmarkEnd w:id="28"/>
    </w:p>
    <w:p w14:paraId="292A8217" w14:textId="6F131A71" w:rsidR="0017699B" w:rsidRDefault="0017699B" w:rsidP="0017699B">
      <w:pPr>
        <w:pStyle w:val="Heading3"/>
      </w:pPr>
      <w:r>
        <w:rPr>
          <w:rFonts w:hint="eastAsia"/>
        </w:rPr>
        <w:t>s</w:t>
      </w:r>
      <w:r>
        <w:t>rc/main/java/net/skhu/mapper/RegisterMapper.java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7699B" w14:paraId="2D15C725" w14:textId="77777777" w:rsidTr="00092BDE">
        <w:tc>
          <w:tcPr>
            <w:tcW w:w="426" w:type="dxa"/>
          </w:tcPr>
          <w:p w14:paraId="44F05E12" w14:textId="77777777" w:rsidR="0017699B" w:rsidRPr="00185935" w:rsidRDefault="0017699B" w:rsidP="00D4277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455ACAF" w14:textId="77777777" w:rsidR="0017699B" w:rsidRPr="00185935" w:rsidRDefault="0017699B" w:rsidP="00D4277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5CE8EBC" w14:textId="77777777" w:rsidR="0017699B" w:rsidRPr="00185935" w:rsidRDefault="0017699B" w:rsidP="00D4277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046C859" w14:textId="77777777" w:rsidR="0017699B" w:rsidRPr="00185935" w:rsidRDefault="0017699B" w:rsidP="00D4277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680B02A" w14:textId="77777777" w:rsidR="0017699B" w:rsidRPr="00185935" w:rsidRDefault="0017699B" w:rsidP="00D4277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1F2E6B8" w14:textId="77777777" w:rsidR="0017699B" w:rsidRPr="00185935" w:rsidRDefault="0017699B" w:rsidP="00D4277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E89E1CF" w14:textId="77777777" w:rsidR="0017699B" w:rsidRPr="00185935" w:rsidRDefault="0017699B" w:rsidP="00D4277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AA8882E" w14:textId="77777777" w:rsidR="0017699B" w:rsidRPr="00185935" w:rsidRDefault="0017699B" w:rsidP="00D4277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E7D3F94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5FCD5C7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FA1F1EF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2CB31F9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848D042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C6A53A9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6185283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E223672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18F787F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80E8C1D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121DE32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B55FDB3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CF2BE8E" w14:textId="77777777" w:rsidR="0017699B" w:rsidRDefault="0017699B" w:rsidP="00D4277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71BEEF9" w14:textId="24C0F6D6" w:rsidR="0017699B" w:rsidRPr="00185935" w:rsidRDefault="0017699B" w:rsidP="00D42779">
            <w:pPr>
              <w:pStyle w:val="a0"/>
            </w:pPr>
          </w:p>
        </w:tc>
        <w:tc>
          <w:tcPr>
            <w:tcW w:w="10631" w:type="dxa"/>
          </w:tcPr>
          <w:p w14:paraId="571C812F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7B94C608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57E1892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21814FAA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8D9F031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5BE073EC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org.apache.ibatis.annotations.ResultMap;</w:t>
            </w:r>
          </w:p>
          <w:p w14:paraId="4CCC02C5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499317D5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B061F2C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net.skhu.dto.Register;</w:t>
            </w:r>
          </w:p>
          <w:p w14:paraId="24E697D4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D5B6660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767339DA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RegisterMapper {</w:t>
            </w:r>
          </w:p>
          <w:p w14:paraId="3D7F5D40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29403B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@ResultMap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D42779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RegisterWithStudentAndCourse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B920B6B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r.*, s.studentNumber, s.name studentName, c.courseName, c.unit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CCD0EF8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FROM register r JOIN student s ON r.studentId = s.id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1C406C0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               JOIN course c ON r.courseId = c.id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6843D89A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ORDER BY s.studentNumber                          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DD97885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</w:t>
            </w:r>
            <w:r w:rsidRPr="00D4277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Register</w:t>
            </w:r>
            <w:r>
              <w:rPr>
                <w:rFonts w:cs="굴림체"/>
                <w:color w:val="000000"/>
                <w:kern w:val="0"/>
                <w:szCs w:val="20"/>
              </w:rPr>
              <w:t>&gt; findAll();</w:t>
            </w:r>
          </w:p>
          <w:p w14:paraId="6AF1415C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465455B" w14:textId="77777777" w:rsidR="00D42779" w:rsidRDefault="00D42779" w:rsidP="00D4277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5AB70DE" w14:textId="77777777" w:rsidR="0017699B" w:rsidRDefault="0017699B" w:rsidP="00D42779">
            <w:pPr>
              <w:pStyle w:val="a0"/>
            </w:pPr>
          </w:p>
        </w:tc>
      </w:tr>
    </w:tbl>
    <w:p w14:paraId="1926B474" w14:textId="77777777" w:rsidR="0017699B" w:rsidRDefault="0017699B" w:rsidP="0017699B"/>
    <w:p w14:paraId="3625A305" w14:textId="77777777" w:rsidR="0046109D" w:rsidRDefault="0046109D" w:rsidP="0046109D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@ResultMap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</w:t>
      </w:r>
      <w:r w:rsidRPr="0046109D">
        <w:rPr>
          <w:rFonts w:cs="굴림체"/>
          <w:color w:val="2A00FF"/>
          <w:kern w:val="0"/>
          <w:szCs w:val="20"/>
          <w:shd w:val="clear" w:color="auto" w:fill="CCFFFF"/>
        </w:rPr>
        <w:t>RegisterWithStudentAndCourse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>)</w:t>
      </w:r>
    </w:p>
    <w:p w14:paraId="48416434" w14:textId="26EDF8ED" w:rsidR="0046109D" w:rsidRDefault="0046109D" w:rsidP="001769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</w:t>
      </w:r>
      <w:r>
        <w:t xml:space="preserve">egisterMapper.xml </w:t>
      </w:r>
      <w:r>
        <w:rPr>
          <w:rFonts w:hint="eastAsia"/>
        </w:rPr>
        <w:t>파일</w:t>
      </w:r>
      <w:r w:rsidR="00672322">
        <w:rPr>
          <w:rFonts w:hint="eastAsia"/>
        </w:rPr>
        <w:t xml:space="preserve">의 </w:t>
      </w:r>
      <w:r>
        <w:rPr>
          <w:rFonts w:cs="굴림체"/>
          <w:color w:val="7F007F"/>
          <w:kern w:val="0"/>
          <w:szCs w:val="20"/>
        </w:rPr>
        <w:t>id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46109D">
        <w:rPr>
          <w:rFonts w:cs="굴림체"/>
          <w:color w:val="2A00FF"/>
          <w:kern w:val="0"/>
          <w:szCs w:val="20"/>
          <w:shd w:val="clear" w:color="auto" w:fill="CCFFFF"/>
        </w:rPr>
        <w:t>RegisterWithStudentAndCourse</w:t>
      </w:r>
      <w:r>
        <w:rPr>
          <w:rFonts w:cs="굴림체"/>
          <w:color w:val="2A00FF"/>
          <w:kern w:val="0"/>
          <w:szCs w:val="20"/>
        </w:rPr>
        <w:t>"</w:t>
      </w:r>
      <w:r w:rsidRPr="0046109D">
        <w:t xml:space="preserve"> </w:t>
      </w:r>
      <w:r w:rsidRPr="0046109D">
        <w:rPr>
          <w:rFonts w:hint="eastAsia"/>
        </w:rPr>
        <w:t>r</w:t>
      </w:r>
      <w:r w:rsidRPr="0046109D">
        <w:t>esultMap</w:t>
      </w:r>
      <w:r w:rsidR="00672322">
        <w:rPr>
          <w:rFonts w:hint="eastAsia"/>
        </w:rPr>
        <w:t xml:space="preserve"> 방법으로 </w:t>
      </w:r>
    </w:p>
    <w:p w14:paraId="6D53257A" w14:textId="221E855A" w:rsidR="00672322" w:rsidRDefault="00672322" w:rsidP="001769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조회 결과를 </w:t>
      </w:r>
      <w:r>
        <w:t xml:space="preserve">Java </w:t>
      </w:r>
      <w:r>
        <w:rPr>
          <w:rFonts w:hint="eastAsia"/>
        </w:rPr>
        <w:t>객체</w:t>
      </w:r>
      <w:r w:rsidR="00B714CF">
        <w:rPr>
          <w:rFonts w:hint="eastAsia"/>
        </w:rPr>
        <w:t>들</w:t>
      </w:r>
      <w:r>
        <w:rPr>
          <w:rFonts w:hint="eastAsia"/>
        </w:rPr>
        <w:t>에 채워서 리턴한다.</w:t>
      </w:r>
    </w:p>
    <w:p w14:paraId="03EF3CE1" w14:textId="77777777" w:rsidR="00672322" w:rsidRDefault="00672322" w:rsidP="0017699B"/>
    <w:p w14:paraId="7C1C1D57" w14:textId="6654B345" w:rsidR="00901672" w:rsidRDefault="00B303D3" w:rsidP="0017699B">
      <w:r>
        <w:t xml:space="preserve">mapper xml </w:t>
      </w:r>
      <w:r>
        <w:rPr>
          <w:rFonts w:hint="eastAsia"/>
        </w:rPr>
        <w:t xml:space="preserve">파일과 </w:t>
      </w:r>
      <w:r>
        <w:t xml:space="preserve">mapper java </w:t>
      </w:r>
      <w:r>
        <w:rPr>
          <w:rFonts w:hint="eastAsia"/>
        </w:rPr>
        <w:t>파일에서 노란색과 파란색으로 칠한 부분이 각각 일치해야 한다.</w:t>
      </w:r>
    </w:p>
    <w:p w14:paraId="51E20B43" w14:textId="067B17DB" w:rsidR="00B303D3" w:rsidRDefault="00C451C6" w:rsidP="0017699B">
      <w:r>
        <w:rPr>
          <w:rFonts w:hint="eastAsia"/>
        </w:rPr>
        <w:t>오타를 조심하자.</w:t>
      </w:r>
    </w:p>
    <w:p w14:paraId="279B1F23" w14:textId="77777777" w:rsidR="00901672" w:rsidRDefault="00901672" w:rsidP="0017699B"/>
    <w:p w14:paraId="57B13944" w14:textId="005AED79" w:rsidR="00167C13" w:rsidRDefault="00167C1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B54DE79" w14:textId="2D457864" w:rsidR="00672322" w:rsidRDefault="00167C13" w:rsidP="00167C13">
      <w:pPr>
        <w:pStyle w:val="Heading2"/>
      </w:pPr>
      <w:bookmarkStart w:id="29" w:name="_Toc84755539"/>
      <w:r>
        <w:rPr>
          <w:rFonts w:hint="eastAsia"/>
        </w:rPr>
        <w:lastRenderedPageBreak/>
        <w:t>R</w:t>
      </w:r>
      <w:r>
        <w:t xml:space="preserve">egisterController.java </w:t>
      </w:r>
      <w:r w:rsidR="00A8744C">
        <w:rPr>
          <w:rFonts w:hint="eastAsia"/>
        </w:rPr>
        <w:t>구현</w:t>
      </w:r>
      <w:bookmarkEnd w:id="29"/>
    </w:p>
    <w:p w14:paraId="7FA548F2" w14:textId="3D628EE9" w:rsidR="00167C13" w:rsidRPr="00497E4D" w:rsidRDefault="00167C13" w:rsidP="00167C13">
      <w:pPr>
        <w:pStyle w:val="Heading3"/>
      </w:pPr>
      <w:r>
        <w:rPr>
          <w:rFonts w:hint="eastAsia"/>
        </w:rPr>
        <w:t>s</w:t>
      </w:r>
      <w:r>
        <w:t>rc/main/java/net/skhu/</w:t>
      </w:r>
      <w:r w:rsidR="00E05628">
        <w:rPr>
          <w:rFonts w:hint="eastAsia"/>
        </w:rPr>
        <w:t>c</w:t>
      </w:r>
      <w:r w:rsidR="00E05628">
        <w:t>on</w:t>
      </w:r>
      <w:r w:rsidR="00667668">
        <w:t>troller</w:t>
      </w:r>
      <w:r>
        <w:t>/</w:t>
      </w:r>
      <w:r w:rsidR="00667668">
        <w:t>RegisterController</w:t>
      </w:r>
      <w: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67C13" w14:paraId="5823B76F" w14:textId="77777777" w:rsidTr="00092BDE">
        <w:tc>
          <w:tcPr>
            <w:tcW w:w="426" w:type="dxa"/>
          </w:tcPr>
          <w:p w14:paraId="719BF4AB" w14:textId="77777777" w:rsidR="00167C13" w:rsidRPr="00185935" w:rsidRDefault="00167C13" w:rsidP="00E36E5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7063BA3" w14:textId="77777777" w:rsidR="00167C13" w:rsidRPr="00185935" w:rsidRDefault="00167C13" w:rsidP="00E36E5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52A84E7" w14:textId="77777777" w:rsidR="00167C13" w:rsidRPr="00185935" w:rsidRDefault="00167C13" w:rsidP="00E36E5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B395D99" w14:textId="77777777" w:rsidR="00167C13" w:rsidRPr="00185935" w:rsidRDefault="00167C13" w:rsidP="00E36E5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2C87B98" w14:textId="77777777" w:rsidR="00167C13" w:rsidRPr="00185935" w:rsidRDefault="00167C13" w:rsidP="00E36E5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03A34DB" w14:textId="77777777" w:rsidR="00167C13" w:rsidRPr="00185935" w:rsidRDefault="00167C13" w:rsidP="00E36E5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40AB012" w14:textId="77777777" w:rsidR="00167C13" w:rsidRPr="00185935" w:rsidRDefault="00167C13" w:rsidP="00E36E5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9116C59" w14:textId="77777777" w:rsidR="00167C13" w:rsidRPr="00185935" w:rsidRDefault="00167C13" w:rsidP="00E36E5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C764296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FE54D6E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AD8661A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AD1D812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F5B2892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7303099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EC522F7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BDB3F35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514E086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CF6295B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A9D5621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0FE3A89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41847B4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2838522" w14:textId="77777777" w:rsidR="00167C13" w:rsidRDefault="00167C13" w:rsidP="00E36E57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3BC28D9" w14:textId="684B6311" w:rsidR="00167C13" w:rsidRPr="00185935" w:rsidRDefault="00167C13" w:rsidP="00E36E57">
            <w:pPr>
              <w:pStyle w:val="a0"/>
            </w:pPr>
          </w:p>
        </w:tc>
        <w:tc>
          <w:tcPr>
            <w:tcW w:w="10631" w:type="dxa"/>
          </w:tcPr>
          <w:p w14:paraId="4180F2B0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0AEB0F1A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6AEFEA8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326C654C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376EE9A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04AC4332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5F9A7FF2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52B5C40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net.skhu.mapper.RegisterMapper;</w:t>
            </w:r>
          </w:p>
          <w:p w14:paraId="2B7EEE53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F89AF48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201641CA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"register"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0E693B0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RegisterController {</w:t>
            </w:r>
          </w:p>
          <w:p w14:paraId="78BC8E57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4ADA3C7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RegisterMapper </w:t>
            </w:r>
            <w:r>
              <w:rPr>
                <w:rFonts w:cs="굴림체"/>
                <w:color w:val="0000C0"/>
                <w:kern w:val="0"/>
                <w:szCs w:val="20"/>
              </w:rPr>
              <w:t>registerMapper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470F304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C27C5AF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CD78D42" w14:textId="4D7459AD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4531024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"registers"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registerMapper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119F15E3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"register/list"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F177305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1A43A37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45A410B" w14:textId="77777777" w:rsidR="00E36E57" w:rsidRDefault="00E36E57" w:rsidP="00E36E5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477EF4A" w14:textId="77777777" w:rsidR="00167C13" w:rsidRDefault="00167C13" w:rsidP="00E36E57">
            <w:pPr>
              <w:pStyle w:val="a0"/>
            </w:pPr>
          </w:p>
        </w:tc>
      </w:tr>
    </w:tbl>
    <w:p w14:paraId="01B38D5A" w14:textId="77777777" w:rsidR="00167C13" w:rsidRPr="00167C13" w:rsidRDefault="00167C13" w:rsidP="00167C13"/>
    <w:p w14:paraId="16F1E0C4" w14:textId="77777777" w:rsidR="00672322" w:rsidRDefault="00672322" w:rsidP="0017699B"/>
    <w:p w14:paraId="2402523E" w14:textId="0819E85F" w:rsidR="0085403A" w:rsidRDefault="0085403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1CABB6" w14:textId="77777777" w:rsidR="00F6385F" w:rsidRDefault="00F6385F" w:rsidP="00F6385F">
      <w:pPr>
        <w:pStyle w:val="Heading2"/>
      </w:pPr>
      <w:bookmarkStart w:id="30" w:name="_Toc84755540"/>
      <w:r>
        <w:rPr>
          <w:rFonts w:hint="eastAsia"/>
        </w:rPr>
        <w:lastRenderedPageBreak/>
        <w:t>c</w:t>
      </w:r>
      <w:r>
        <w:t xml:space="preserve">ommons.css </w:t>
      </w:r>
      <w:r>
        <w:rPr>
          <w:rFonts w:hint="eastAsia"/>
        </w:rPr>
        <w:t>구현</w:t>
      </w:r>
      <w:bookmarkEnd w:id="30"/>
    </w:p>
    <w:p w14:paraId="3EF433B8" w14:textId="77777777" w:rsidR="00F6385F" w:rsidRDefault="00F6385F" w:rsidP="00F6385F">
      <w:pPr>
        <w:pStyle w:val="Heading3"/>
      </w:pPr>
      <w:r>
        <w:rPr>
          <w:rFonts w:hint="eastAsia"/>
        </w:rPr>
        <w:t>s</w:t>
      </w:r>
      <w:r>
        <w:t>rc/main/resources/static/common.css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6385F" w14:paraId="0852E5C8" w14:textId="77777777" w:rsidTr="00633F2F">
        <w:tc>
          <w:tcPr>
            <w:tcW w:w="426" w:type="dxa"/>
          </w:tcPr>
          <w:p w14:paraId="3970E213" w14:textId="77777777" w:rsidR="00F6385F" w:rsidRPr="00185935" w:rsidRDefault="00F6385F" w:rsidP="00633F2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A9DD0A3" w14:textId="77777777" w:rsidR="00F6385F" w:rsidRPr="00185935" w:rsidRDefault="00F6385F" w:rsidP="00633F2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359DFF8" w14:textId="77777777" w:rsidR="00F6385F" w:rsidRPr="00185935" w:rsidRDefault="00F6385F" w:rsidP="00633F2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9F2165E" w14:textId="77777777" w:rsidR="00F6385F" w:rsidRPr="00185935" w:rsidRDefault="00F6385F" w:rsidP="00633F2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750F5DC" w14:textId="77777777" w:rsidR="00F6385F" w:rsidRPr="00185935" w:rsidRDefault="00F6385F" w:rsidP="00633F2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7F4A701" w14:textId="77777777" w:rsidR="00F6385F" w:rsidRPr="00185935" w:rsidRDefault="00F6385F" w:rsidP="00633F2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FB7A00A" w14:textId="77777777" w:rsidR="00F6385F" w:rsidRPr="00185935" w:rsidRDefault="00F6385F" w:rsidP="00633F2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2836ED5" w14:textId="77777777" w:rsidR="00F6385F" w:rsidRPr="00185935" w:rsidRDefault="00F6385F" w:rsidP="00633F2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73FBAFE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2F58568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00BA62B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9F2B317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ECD2963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FB97F00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A49FA24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30E1A6F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F18E89E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9A0DC80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B37F1F0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C49836A" w14:textId="77777777" w:rsidR="00F6385F" w:rsidRDefault="00F6385F" w:rsidP="00633F2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B4363D6" w14:textId="77777777" w:rsidR="00F6385F" w:rsidRPr="00185935" w:rsidRDefault="00F6385F" w:rsidP="00633F2F">
            <w:pPr>
              <w:pStyle w:val="a0"/>
            </w:pPr>
          </w:p>
        </w:tc>
        <w:tc>
          <w:tcPr>
            <w:tcW w:w="10631" w:type="dxa"/>
          </w:tcPr>
          <w:p w14:paraId="3359B28E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323B2B4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B8B50F2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0AAD3E8A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3344F9D1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8309DEA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C2715C9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027BC2EC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0F197CC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595291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0C14CE9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2B03E04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E480236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B899487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813E0BF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DA1FA32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081EEA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496CD2C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84A0CD8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BDB779D" w14:textId="77777777" w:rsidR="00F6385F" w:rsidRDefault="00F6385F" w:rsidP="00633F2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tr[data-url]:hover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D887DE7" w14:textId="77777777" w:rsidR="00F6385F" w:rsidRPr="005E1863" w:rsidRDefault="00F6385F" w:rsidP="00633F2F">
            <w:pPr>
              <w:pStyle w:val="a0"/>
            </w:pPr>
          </w:p>
        </w:tc>
      </w:tr>
    </w:tbl>
    <w:p w14:paraId="6F45DB7B" w14:textId="6601F5DE" w:rsidR="00F6385F" w:rsidRDefault="00F6385F" w:rsidP="00F6385F"/>
    <w:p w14:paraId="74422CF9" w14:textId="29C438CE" w:rsidR="00F6385F" w:rsidRDefault="00F6385F" w:rsidP="00F6385F"/>
    <w:p w14:paraId="67C4037C" w14:textId="65C6A547" w:rsidR="00F6385F" w:rsidRDefault="00F6385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F441CD" w14:textId="58D9C1F7" w:rsidR="0085403A" w:rsidRDefault="0085403A" w:rsidP="0085403A">
      <w:pPr>
        <w:pStyle w:val="Heading2"/>
      </w:pPr>
      <w:bookmarkStart w:id="31" w:name="_Toc84755541"/>
      <w:r>
        <w:rPr>
          <w:rFonts w:hint="eastAsia"/>
        </w:rPr>
        <w:lastRenderedPageBreak/>
        <w:t>r</w:t>
      </w:r>
      <w:r>
        <w:t>egister/list.jsp</w:t>
      </w:r>
      <w:bookmarkEnd w:id="31"/>
    </w:p>
    <w:p w14:paraId="0DFD92A4" w14:textId="34F2F6E6" w:rsidR="0085403A" w:rsidRDefault="0085403A" w:rsidP="0085403A">
      <w:pPr>
        <w:pStyle w:val="Heading3"/>
      </w:pPr>
      <w:r>
        <w:rPr>
          <w:rFonts w:hint="eastAsia"/>
        </w:rPr>
        <w:t>s</w:t>
      </w:r>
      <w:r>
        <w:t>rc/main/webapp/WEB-INF/views/register/list.jsp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5403A" w14:paraId="4B312997" w14:textId="77777777" w:rsidTr="00E87452">
        <w:tc>
          <w:tcPr>
            <w:tcW w:w="426" w:type="dxa"/>
          </w:tcPr>
          <w:p w14:paraId="53EF4A9C" w14:textId="77777777" w:rsidR="0085403A" w:rsidRPr="00185935" w:rsidRDefault="0085403A" w:rsidP="008A4CC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E0E22E2" w14:textId="77777777" w:rsidR="0085403A" w:rsidRPr="00185935" w:rsidRDefault="0085403A" w:rsidP="008A4CC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F5CF445" w14:textId="77777777" w:rsidR="0085403A" w:rsidRPr="00185935" w:rsidRDefault="0085403A" w:rsidP="008A4CC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C13CF6F" w14:textId="77777777" w:rsidR="0085403A" w:rsidRPr="00185935" w:rsidRDefault="0085403A" w:rsidP="008A4CC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F09C365" w14:textId="77777777" w:rsidR="0085403A" w:rsidRPr="00185935" w:rsidRDefault="0085403A" w:rsidP="008A4CC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499CD03" w14:textId="77777777" w:rsidR="0085403A" w:rsidRPr="00185935" w:rsidRDefault="0085403A" w:rsidP="008A4CC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B5AC554" w14:textId="77777777" w:rsidR="0085403A" w:rsidRPr="00185935" w:rsidRDefault="0085403A" w:rsidP="008A4CC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4510E2B" w14:textId="77777777" w:rsidR="0085403A" w:rsidRPr="00185935" w:rsidRDefault="0085403A" w:rsidP="008A4CC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4995B9D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A5C87A1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ACBED0C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C51E317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C81BB67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7FF3448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485B481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86A8690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9B92A03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F8D9DEA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6EFF844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F1435E0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5639ECD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9D002CD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C0854A0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6A37C61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8E771A0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1FEDF8A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9D297DC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F18ADE2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0D3A492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25D5D56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2D2A674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56486D6E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339B0521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D20999B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6B1A840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8906A08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7407306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E8976EA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AA3984B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1165250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50606B1A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1DF9AC73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E597B37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9D8B2BE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94DDA9F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AC8D70F" w14:textId="77777777" w:rsidR="0085403A" w:rsidRDefault="0085403A" w:rsidP="008A4CC9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75EF375B" w14:textId="77777777" w:rsidR="0085403A" w:rsidRPr="00185935" w:rsidRDefault="0085403A" w:rsidP="008A4CC9">
            <w:pPr>
              <w:pStyle w:val="a0"/>
            </w:pPr>
          </w:p>
        </w:tc>
        <w:tc>
          <w:tcPr>
            <w:tcW w:w="10631" w:type="dxa"/>
          </w:tcPr>
          <w:p w14:paraId="5ACCCF17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E319824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FA6A7C5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77F12CC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7100FAF7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A8D449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E4C66A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9CBECD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F50A6B2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17EDE8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5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7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8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50E9ED8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F09BD6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9732A3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7E8582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D4B474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수강목록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1B9305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E3E83A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50E8DC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02406D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6E5CDB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신청일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ED0D6E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2926EE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C73681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강좌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82B59F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강좌명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7E8EE5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3CC407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점수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391C67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038FC8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AFC8DE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B9C4FD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"register"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registers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C6FDAB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FE6835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F07FFD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register.createDate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6AD25E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8A4CC9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register.student.studentNumber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154899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8A4CC9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register.student.name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8EF75C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8A4CC9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register.course.id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B48633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8A4CC9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register.course.courseName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8D1D16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8A4CC9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register.course.unit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A17E34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register.grade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7366FB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42A012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03BA2A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09BF1D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F59DEB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B806CE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E9DCC9" w14:textId="77777777" w:rsidR="008A4CC9" w:rsidRDefault="008A4CC9" w:rsidP="008A4CC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CEF246" w14:textId="77777777" w:rsidR="0085403A" w:rsidRDefault="0085403A" w:rsidP="008A4CC9">
            <w:pPr>
              <w:pStyle w:val="a0"/>
            </w:pPr>
          </w:p>
        </w:tc>
      </w:tr>
    </w:tbl>
    <w:p w14:paraId="4D10490C" w14:textId="7C32BC3E" w:rsidR="0085403A" w:rsidRDefault="0085403A" w:rsidP="0085403A"/>
    <w:p w14:paraId="416C9933" w14:textId="69EA77A2" w:rsidR="00F16460" w:rsidRDefault="00515FF0" w:rsidP="0085403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${ </w:t>
      </w:r>
      <w:r w:rsidRPr="008A4CC9">
        <w:rPr>
          <w:rFonts w:cs="굴림체"/>
          <w:color w:val="000000"/>
          <w:kern w:val="0"/>
          <w:szCs w:val="20"/>
          <w:shd w:val="clear" w:color="auto" w:fill="FFFF99"/>
        </w:rPr>
        <w:t>register.student.studentNumber</w:t>
      </w:r>
      <w:r>
        <w:rPr>
          <w:rFonts w:cs="굴림체"/>
          <w:color w:val="000000"/>
          <w:kern w:val="0"/>
          <w:szCs w:val="20"/>
        </w:rPr>
        <w:t xml:space="preserve"> }</w:t>
      </w:r>
    </w:p>
    <w:p w14:paraId="62FC7012" w14:textId="3F45BF10" w:rsidR="00515FF0" w:rsidRDefault="00515FF0" w:rsidP="0085403A">
      <w:r>
        <w:t xml:space="preserve">  register </w:t>
      </w:r>
      <w:r>
        <w:rPr>
          <w:rFonts w:hint="eastAsia"/>
        </w:rPr>
        <w:t xml:space="preserve">객체에 </w:t>
      </w:r>
      <w:r>
        <w:t xml:space="preserve">student </w:t>
      </w:r>
      <w:r>
        <w:rPr>
          <w:rFonts w:hint="eastAsia"/>
        </w:rPr>
        <w:t>속성</w:t>
      </w:r>
      <w:r w:rsidR="00A24F12">
        <w:rPr>
          <w:rFonts w:hint="eastAsia"/>
        </w:rPr>
        <w:t>이 있다.</w:t>
      </w:r>
      <w:r w:rsidR="00A24F12">
        <w:t xml:space="preserve"> student </w:t>
      </w:r>
      <w:r w:rsidR="00A24F12">
        <w:rPr>
          <w:rFonts w:hint="eastAsia"/>
        </w:rPr>
        <w:t xml:space="preserve">속성은 </w:t>
      </w:r>
      <w:r w:rsidR="00A24F12">
        <w:t xml:space="preserve">Student </w:t>
      </w:r>
      <w:r w:rsidR="00A24F12">
        <w:rPr>
          <w:rFonts w:hint="eastAsia"/>
        </w:rPr>
        <w:t>클래스이다.</w:t>
      </w:r>
    </w:p>
    <w:p w14:paraId="7B138A63" w14:textId="5EAAE2BF" w:rsidR="00A24F12" w:rsidRDefault="00A24F12" w:rsidP="0085403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 </w:t>
      </w:r>
      <w:r>
        <w:t xml:space="preserve">student </w:t>
      </w:r>
      <w:r>
        <w:rPr>
          <w:rFonts w:hint="eastAsia"/>
        </w:rPr>
        <w:t xml:space="preserve">속성의 </w:t>
      </w:r>
      <w:r>
        <w:t xml:space="preserve">studentNumber </w:t>
      </w:r>
      <w:r>
        <w:rPr>
          <w:rFonts w:hint="eastAsia"/>
        </w:rPr>
        <w:t>속성값을 출력한다.</w:t>
      </w:r>
    </w:p>
    <w:p w14:paraId="5CC9AECC" w14:textId="62ABB0A4" w:rsidR="00A24F12" w:rsidRDefault="00A24F12" w:rsidP="0085403A"/>
    <w:p w14:paraId="6FA465BB" w14:textId="4A4A3A9F" w:rsidR="009D6842" w:rsidRDefault="009D6842" w:rsidP="0085403A">
      <w:r>
        <w:t>register.getStudent().getStudentNumber()</w:t>
      </w:r>
    </w:p>
    <w:p w14:paraId="672F9644" w14:textId="3F5D6D58" w:rsidR="00515FF0" w:rsidRPr="0085403A" w:rsidRDefault="009D6842" w:rsidP="0085403A">
      <w:r>
        <w:rPr>
          <w:rFonts w:hint="eastAsia"/>
        </w:rPr>
        <w:t xml:space="preserve"> 위 표현식의 값이 출력된다.</w:t>
      </w:r>
    </w:p>
    <w:p w14:paraId="2EAD1E46" w14:textId="77777777" w:rsidR="00CE5D55" w:rsidRPr="0017699B" w:rsidRDefault="00CE5D55" w:rsidP="0017699B"/>
    <w:p w14:paraId="742973BB" w14:textId="01CB9D5D" w:rsidR="00560C53" w:rsidRDefault="00560C5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60B3AD" w14:textId="3506DCE7" w:rsidR="008C7300" w:rsidRDefault="00560C53" w:rsidP="00560C53">
      <w:pPr>
        <w:pStyle w:val="Heading2"/>
      </w:pPr>
      <w:bookmarkStart w:id="32" w:name="_Toc84755542"/>
      <w:r>
        <w:rPr>
          <w:rFonts w:hint="eastAsia"/>
        </w:rPr>
        <w:lastRenderedPageBreak/>
        <w:t>실행</w:t>
      </w:r>
      <w:bookmarkEnd w:id="32"/>
    </w:p>
    <w:p w14:paraId="5A20C658" w14:textId="791D27F9" w:rsidR="00560C53" w:rsidRDefault="001A4ACF" w:rsidP="00560C53">
      <w:r w:rsidRPr="001A4ACF">
        <w:t>http://localhost:8088/register/list2</w:t>
      </w:r>
    </w:p>
    <w:p w14:paraId="001D1AAB" w14:textId="27801A76" w:rsidR="00560C53" w:rsidRDefault="00560C53" w:rsidP="00560C53">
      <w:r>
        <w:rPr>
          <w:noProof/>
        </w:rPr>
        <w:drawing>
          <wp:inline distT="0" distB="0" distL="0" distR="0" wp14:anchorId="7883E4F9" wp14:editId="3E3D3755">
            <wp:extent cx="6645910" cy="5637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08C8" w14:textId="77777777" w:rsidR="001A4ACF" w:rsidRDefault="001A4ACF" w:rsidP="00560C53"/>
    <w:p w14:paraId="4E7BD49B" w14:textId="77777777" w:rsidR="001A4ACF" w:rsidRDefault="001A4ACF" w:rsidP="00560C53"/>
    <w:p w14:paraId="07EEE679" w14:textId="77777777" w:rsidR="001A4ACF" w:rsidRDefault="001A4ACF" w:rsidP="00560C53"/>
    <w:p w14:paraId="5FD6373F" w14:textId="77777777" w:rsidR="001A4ACF" w:rsidRDefault="001A4ACF" w:rsidP="001A4ACF"/>
    <w:p w14:paraId="38125157" w14:textId="77777777" w:rsidR="001A4ACF" w:rsidRDefault="001A4ACF" w:rsidP="001A4ACF">
      <w:pPr>
        <w:pStyle w:val="Heading2"/>
      </w:pPr>
      <w:bookmarkStart w:id="33" w:name="_Toc84755543"/>
      <w:r>
        <w:rPr>
          <w:rFonts w:hint="eastAsia"/>
        </w:rPr>
        <w:t>평가</w:t>
      </w:r>
      <w:bookmarkEnd w:id="33"/>
    </w:p>
    <w:p w14:paraId="0BCE2989" w14:textId="77777777" w:rsidR="00BA2F4E" w:rsidRDefault="001A4ACF" w:rsidP="001A4ACF">
      <w:r>
        <w:rPr>
          <w:rFonts w:hint="eastAsia"/>
        </w:rPr>
        <w:t>r</w:t>
      </w:r>
      <w:r>
        <w:t xml:space="preserve">esultMap </w:t>
      </w:r>
      <w:r>
        <w:rPr>
          <w:rFonts w:hint="eastAsia"/>
        </w:rPr>
        <w:t xml:space="preserve">구현 방법의 장점은 </w:t>
      </w:r>
      <w:r w:rsidR="00BA2F4E">
        <w:rPr>
          <w:rFonts w:hint="eastAsia"/>
        </w:rPr>
        <w:t>깔끔한 객체 구조에 조회 결과를 채워서 리턴할 수 있다는 점이다.</w:t>
      </w:r>
    </w:p>
    <w:p w14:paraId="746CF774" w14:textId="77777777" w:rsidR="00BA2F4E" w:rsidRDefault="00BA2F4E" w:rsidP="001A4ACF"/>
    <w:p w14:paraId="648477A9" w14:textId="06BBCCF8" w:rsidR="001A4ACF" w:rsidRDefault="001A4ACF" w:rsidP="001A4ACF"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클래스의 속성은 다음과 같다.</w:t>
      </w:r>
    </w:p>
    <w:p w14:paraId="48EF77BE" w14:textId="77777777" w:rsidR="001A4ACF" w:rsidRDefault="001A4ACF" w:rsidP="001A4ACF">
      <w:r>
        <w:t xml:space="preserve">  </w:t>
      </w: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 xml:space="preserve">테이블 </w:t>
      </w:r>
      <w:r>
        <w:t>(id, studentId, courseId, grade, createDate)</w:t>
      </w:r>
    </w:p>
    <w:p w14:paraId="6F0129D7" w14:textId="0F7F76AD" w:rsidR="006B4AC6" w:rsidRDefault="001A4ACF" w:rsidP="001A4ACF">
      <w:r>
        <w:t xml:space="preserve">  </w:t>
      </w:r>
      <w:r w:rsidR="006B4AC6">
        <w:t>S</w:t>
      </w:r>
      <w:r>
        <w:t>tudent</w:t>
      </w:r>
      <w:r w:rsidR="006B4AC6">
        <w:t xml:space="preserve"> </w:t>
      </w:r>
      <w:r w:rsidR="006B4AC6">
        <w:rPr>
          <w:rFonts w:hint="eastAsia"/>
        </w:rPr>
        <w:t>객체</w:t>
      </w:r>
      <w:r>
        <w:t xml:space="preserve"> </w:t>
      </w:r>
      <w:r w:rsidR="006B4AC6">
        <w:rPr>
          <w:rFonts w:hint="eastAsia"/>
        </w:rPr>
        <w:t>속성</w:t>
      </w:r>
    </w:p>
    <w:p w14:paraId="3071FEBF" w14:textId="35A532C6" w:rsidR="001A4ACF" w:rsidRDefault="001A4ACF" w:rsidP="001A4ACF">
      <w:r>
        <w:t xml:space="preserve">  </w:t>
      </w:r>
      <w:r w:rsidR="006B4AC6">
        <w:t>C</w:t>
      </w:r>
      <w:r>
        <w:t xml:space="preserve">ourse </w:t>
      </w:r>
      <w:r w:rsidR="006B4AC6">
        <w:rPr>
          <w:rFonts w:hint="eastAsia"/>
        </w:rPr>
        <w:t>속성</w:t>
      </w:r>
    </w:p>
    <w:p w14:paraId="7295FA47" w14:textId="77777777" w:rsidR="006B4AC6" w:rsidRDefault="006B4AC6" w:rsidP="001A4ACF"/>
    <w:p w14:paraId="66AEF288" w14:textId="227D1178" w:rsidR="000A13CA" w:rsidRDefault="000A13CA" w:rsidP="001A4ACF">
      <w:r>
        <w:t xml:space="preserve">student </w:t>
      </w:r>
      <w:r>
        <w:rPr>
          <w:rFonts w:hint="eastAsia"/>
        </w:rPr>
        <w:t xml:space="preserve">테이블에 해당하는 컬럼들은 </w:t>
      </w:r>
      <w:r>
        <w:t xml:space="preserve">Student </w:t>
      </w:r>
      <w:r>
        <w:rPr>
          <w:rFonts w:hint="eastAsia"/>
        </w:rPr>
        <w:t>객체에 채우고,</w:t>
      </w:r>
    </w:p>
    <w:p w14:paraId="7A886039" w14:textId="2E59A0E6" w:rsidR="000A13CA" w:rsidRDefault="000A13CA" w:rsidP="001A4ACF">
      <w:r>
        <w:rPr>
          <w:rFonts w:hint="eastAsia"/>
        </w:rPr>
        <w:t>c</w:t>
      </w:r>
      <w:r>
        <w:t xml:space="preserve">ourse </w:t>
      </w:r>
      <w:r>
        <w:rPr>
          <w:rFonts w:hint="eastAsia"/>
        </w:rPr>
        <w:t xml:space="preserve">테이블에 해당하는 컬럼들은 </w:t>
      </w:r>
      <w:r>
        <w:t xml:space="preserve">Course </w:t>
      </w:r>
      <w:r>
        <w:rPr>
          <w:rFonts w:hint="eastAsia"/>
        </w:rPr>
        <w:t>객체에 채</w:t>
      </w:r>
      <w:r w:rsidR="003002C8">
        <w:rPr>
          <w:rFonts w:hint="eastAsia"/>
        </w:rPr>
        <w:t>운다.</w:t>
      </w:r>
    </w:p>
    <w:p w14:paraId="3B1EBFF8" w14:textId="77777777" w:rsidR="001A4ACF" w:rsidRPr="00616CD9" w:rsidRDefault="001A4ACF" w:rsidP="001A4ACF"/>
    <w:p w14:paraId="7BFFB7DE" w14:textId="77777777" w:rsidR="001A4ACF" w:rsidRDefault="001A4ACF" w:rsidP="001A4ACF"/>
    <w:p w14:paraId="3E01A2FA" w14:textId="0E368926" w:rsidR="00C11830" w:rsidRDefault="00C118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D383D76" w14:textId="6A1095C0" w:rsidR="001A4ACF" w:rsidRDefault="00C11830" w:rsidP="00C11830">
      <w:pPr>
        <w:pStyle w:val="Heading1"/>
      </w:pPr>
      <w:bookmarkStart w:id="34" w:name="_Toc84755544"/>
      <w:r>
        <w:rPr>
          <w:rFonts w:hint="eastAsia"/>
        </w:rPr>
        <w:lastRenderedPageBreak/>
        <w:t>연습문제</w:t>
      </w:r>
      <w:bookmarkEnd w:id="34"/>
    </w:p>
    <w:p w14:paraId="3846CB6A" w14:textId="6EBB80D8" w:rsidR="00C11830" w:rsidRDefault="00C11830" w:rsidP="00560C53"/>
    <w:p w14:paraId="2A4AD408" w14:textId="25AB0F92" w:rsidR="006A42AB" w:rsidRDefault="006A42AB" w:rsidP="006A42AB">
      <w:pPr>
        <w:pStyle w:val="Heading2"/>
      </w:pPr>
      <w:bookmarkStart w:id="35" w:name="_Toc84755545"/>
      <w:r>
        <w:rPr>
          <w:rFonts w:hint="eastAsia"/>
        </w:rPr>
        <w:t>s</w:t>
      </w:r>
      <w:r>
        <w:t xml:space="preserve">tudent/list </w:t>
      </w:r>
      <w:r>
        <w:rPr>
          <w:rFonts w:hint="eastAsia"/>
        </w:rPr>
        <w:t>학생 목록 구현</w:t>
      </w:r>
      <w:bookmarkEnd w:id="35"/>
    </w:p>
    <w:p w14:paraId="6456F01D" w14:textId="7E72ADE4" w:rsidR="00210111" w:rsidRDefault="00C11830" w:rsidP="00560C53">
      <w:r>
        <w:rPr>
          <w:rFonts w:hint="eastAsia"/>
        </w:rPr>
        <w:t>S</w:t>
      </w:r>
      <w:r>
        <w:t xml:space="preserve">tudent </w:t>
      </w:r>
      <w:r w:rsidR="00210111">
        <w:t xml:space="preserve">DTO </w:t>
      </w:r>
      <w:r>
        <w:rPr>
          <w:rFonts w:hint="eastAsia"/>
        </w:rPr>
        <w:t xml:space="preserve">클래스에 </w:t>
      </w:r>
      <w:r w:rsidR="00210111">
        <w:t xml:space="preserve">String </w:t>
      </w:r>
      <w:r>
        <w:t>department</w:t>
      </w:r>
      <w:r w:rsidR="00210111">
        <w:t xml:space="preserve">Name </w:t>
      </w:r>
      <w:r w:rsidR="00210111">
        <w:rPr>
          <w:rFonts w:hint="eastAsia"/>
        </w:rPr>
        <w:t xml:space="preserve">속성 대신 </w:t>
      </w:r>
      <w:r w:rsidR="00210111">
        <w:t xml:space="preserve">Department department </w:t>
      </w:r>
      <w:r w:rsidR="00210111">
        <w:rPr>
          <w:rFonts w:hint="eastAsia"/>
        </w:rPr>
        <w:t>객체 속성을 만들자.</w:t>
      </w:r>
    </w:p>
    <w:p w14:paraId="1085F952" w14:textId="6A05B59F" w:rsidR="00210111" w:rsidRDefault="00210111" w:rsidP="00560C53">
      <w:r>
        <w:rPr>
          <w:rFonts w:hint="eastAsia"/>
        </w:rPr>
        <w:t xml:space="preserve">그리고 학생 목록 조회 결과에서 </w:t>
      </w:r>
      <w:r>
        <w:t xml:space="preserve">departmentId, departmentName </w:t>
      </w:r>
      <w:r>
        <w:rPr>
          <w:rFonts w:hint="eastAsia"/>
        </w:rPr>
        <w:t>컬럼</w:t>
      </w:r>
      <w:r w:rsidR="00F46D1A">
        <w:rPr>
          <w:rFonts w:hint="eastAsia"/>
        </w:rPr>
        <w:t>들을</w:t>
      </w:r>
    </w:p>
    <w:p w14:paraId="36ED5FAB" w14:textId="0ABB31AE" w:rsidR="00210111" w:rsidRDefault="00210111" w:rsidP="00560C53">
      <w:r>
        <w:rPr>
          <w:rFonts w:hint="eastAsia"/>
        </w:rPr>
        <w:t>s</w:t>
      </w:r>
      <w:r>
        <w:t>tudent.department</w:t>
      </w:r>
      <w:r w:rsidR="002F3AA2">
        <w:t xml:space="preserve">.id, student.department.departmentName </w:t>
      </w:r>
      <w:r>
        <w:rPr>
          <w:rFonts w:hint="eastAsia"/>
        </w:rPr>
        <w:t xml:space="preserve">속성에 </w:t>
      </w:r>
      <w:r w:rsidR="00F46D1A">
        <w:rPr>
          <w:rFonts w:hint="eastAsia"/>
        </w:rPr>
        <w:t xml:space="preserve">각각 </w:t>
      </w:r>
      <w:r>
        <w:rPr>
          <w:rFonts w:hint="eastAsia"/>
        </w:rPr>
        <w:t>채우자</w:t>
      </w:r>
    </w:p>
    <w:p w14:paraId="79C88011" w14:textId="1BE6093C" w:rsidR="00210111" w:rsidRDefault="00210111" w:rsidP="00560C53"/>
    <w:p w14:paraId="62FCFC6A" w14:textId="77777777" w:rsidR="00210111" w:rsidRDefault="00210111" w:rsidP="00560C53"/>
    <w:p w14:paraId="4D26D864" w14:textId="77777777" w:rsidR="00C11830" w:rsidRDefault="00C11830" w:rsidP="00560C53"/>
    <w:p w14:paraId="76879505" w14:textId="7B2FF7C5" w:rsidR="00E13500" w:rsidRDefault="00E1350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413394" w14:textId="1606CE89" w:rsidR="00C11830" w:rsidRDefault="00E13500" w:rsidP="00E13500">
      <w:pPr>
        <w:pStyle w:val="Heading2"/>
      </w:pPr>
      <w:r>
        <w:rPr>
          <w:rFonts w:hint="eastAsia"/>
        </w:rPr>
        <w:lastRenderedPageBreak/>
        <w:t>R</w:t>
      </w:r>
      <w:r>
        <w:t xml:space="preserve">egisterMapper </w:t>
      </w:r>
      <w:r>
        <w:rPr>
          <w:rFonts w:hint="eastAsia"/>
        </w:rPr>
        <w:t>수정</w:t>
      </w:r>
    </w:p>
    <w:p w14:paraId="1ECAE28A" w14:textId="68618CFD" w:rsidR="00DA1AD3" w:rsidRPr="00DA1AD3" w:rsidRDefault="00DA1AD3" w:rsidP="00DA1AD3">
      <w:pPr>
        <w:pStyle w:val="Heading3"/>
        <w:rPr>
          <w:rFonts w:hint="eastAsia"/>
        </w:rPr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</w:p>
    <w:p w14:paraId="1DC9B3F0" w14:textId="040F229F" w:rsidR="00E13500" w:rsidRDefault="00E13500" w:rsidP="00DA1AD3">
      <w:pPr>
        <w:pStyle w:val="a0"/>
      </w:pPr>
      <w:r>
        <w:rPr>
          <w:rFonts w:hint="eastAsia"/>
        </w:rPr>
        <w:t>s</w:t>
      </w:r>
      <w:r>
        <w:t>rc/main/java/net/skhu/mapper/RegisterMapper.java</w:t>
      </w:r>
      <w:r w:rsidR="000E200D"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13500" w14:paraId="2D45EEF5" w14:textId="77777777" w:rsidTr="0049049E">
        <w:tc>
          <w:tcPr>
            <w:tcW w:w="426" w:type="dxa"/>
          </w:tcPr>
          <w:p w14:paraId="5E08AE4A" w14:textId="77777777" w:rsidR="00E13500" w:rsidRPr="00185935" w:rsidRDefault="00E13500" w:rsidP="0049049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E133E41" w14:textId="77777777" w:rsidR="00E13500" w:rsidRPr="00185935" w:rsidRDefault="00E13500" w:rsidP="0049049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347F046" w14:textId="77777777" w:rsidR="00E13500" w:rsidRPr="00185935" w:rsidRDefault="00E13500" w:rsidP="0049049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9D96ACC" w14:textId="77777777" w:rsidR="00E13500" w:rsidRPr="00185935" w:rsidRDefault="00E13500" w:rsidP="0049049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4E2E4E2" w14:textId="77777777" w:rsidR="00E13500" w:rsidRPr="00185935" w:rsidRDefault="00E13500" w:rsidP="0049049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F738498" w14:textId="77777777" w:rsidR="00E13500" w:rsidRPr="00185935" w:rsidRDefault="00E13500" w:rsidP="0049049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DB2BAE6" w14:textId="77777777" w:rsidR="00E13500" w:rsidRPr="00185935" w:rsidRDefault="00E13500" w:rsidP="0049049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CB8D0D0" w14:textId="77777777" w:rsidR="00E13500" w:rsidRPr="00185935" w:rsidRDefault="00E13500" w:rsidP="0049049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92F8B6F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005134B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DC1E25C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215D384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A603E9A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94E7702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2385221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5B3A3FC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7A6FF40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C9AE1BD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CD2DEEF" w14:textId="77777777" w:rsidR="00E13500" w:rsidRDefault="00E13500" w:rsidP="0049049E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0BF5768" w14:textId="77777777" w:rsidR="00E13500" w:rsidRPr="00185935" w:rsidRDefault="00E13500" w:rsidP="0049049E">
            <w:pPr>
              <w:pStyle w:val="a0"/>
            </w:pPr>
          </w:p>
        </w:tc>
        <w:tc>
          <w:tcPr>
            <w:tcW w:w="10631" w:type="dxa"/>
          </w:tcPr>
          <w:p w14:paraId="57890FCA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402F9E83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DE0D12A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34C546B3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F36000C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25AC769F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644F7652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7B0958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net.skhu.dto.Register;</w:t>
            </w:r>
          </w:p>
          <w:p w14:paraId="262261D7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0104C07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5C4150A1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RegisterMapper {</w:t>
            </w:r>
          </w:p>
          <w:p w14:paraId="50BF1125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D019E6B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r.*, s.studentNumber, s.name studentName, c.courseName, c.unit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22750E0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FROM register r JOIN student s ON r.studentId = s.id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495691B1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                JOIN course c ON r.courseId = c.id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92017DB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 ORDER BY s.studentNumber                                             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F3FFD41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List&lt;Register&gt; findAll();</w:t>
            </w:r>
          </w:p>
          <w:p w14:paraId="54E39881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5E6A4D" w14:textId="77777777" w:rsidR="00E13500" w:rsidRDefault="00E13500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320D2DB" w14:textId="77777777" w:rsidR="00E13500" w:rsidRDefault="00E13500" w:rsidP="0049049E">
            <w:pPr>
              <w:pStyle w:val="a0"/>
            </w:pPr>
          </w:p>
        </w:tc>
      </w:tr>
    </w:tbl>
    <w:p w14:paraId="6897ACB6" w14:textId="3106EA3A" w:rsidR="000E200D" w:rsidRDefault="000E200D" w:rsidP="00E13500"/>
    <w:p w14:paraId="0A77CD2D" w14:textId="239022EE" w:rsidR="00E13500" w:rsidRDefault="000E200D" w:rsidP="000E200D">
      <w:pPr>
        <w:pStyle w:val="Heading3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6BF11F67" w14:textId="77777777" w:rsidR="00DA1AD3" w:rsidRDefault="00DA1AD3" w:rsidP="00DA1AD3">
      <w:pPr>
        <w:pStyle w:val="a0"/>
      </w:pPr>
      <w:r>
        <w:rPr>
          <w:rFonts w:hint="eastAsia"/>
        </w:rPr>
        <w:t>s</w:t>
      </w:r>
      <w:r>
        <w:t xml:space="preserve">rc/main/java/net/skhu/mapper/RegisterMapper.java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E200D" w14:paraId="48C52666" w14:textId="77777777" w:rsidTr="0049049E">
        <w:tc>
          <w:tcPr>
            <w:tcW w:w="426" w:type="dxa"/>
          </w:tcPr>
          <w:p w14:paraId="6E0D06B7" w14:textId="77777777" w:rsidR="000E200D" w:rsidRPr="00185935" w:rsidRDefault="000E200D" w:rsidP="0049049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4C785B5" w14:textId="77777777" w:rsidR="000E200D" w:rsidRPr="00185935" w:rsidRDefault="000E200D" w:rsidP="0049049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5612187" w14:textId="77777777" w:rsidR="000E200D" w:rsidRPr="00185935" w:rsidRDefault="000E200D" w:rsidP="0049049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A5041C3" w14:textId="77777777" w:rsidR="000E200D" w:rsidRPr="00185935" w:rsidRDefault="000E200D" w:rsidP="0049049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3F7AA48" w14:textId="77777777" w:rsidR="000E200D" w:rsidRPr="00185935" w:rsidRDefault="000E200D" w:rsidP="0049049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F4C8132" w14:textId="77777777" w:rsidR="000E200D" w:rsidRPr="00185935" w:rsidRDefault="000E200D" w:rsidP="0049049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5052A5E" w14:textId="77777777" w:rsidR="000E200D" w:rsidRPr="00185935" w:rsidRDefault="000E200D" w:rsidP="0049049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2370B66" w14:textId="77777777" w:rsidR="000E200D" w:rsidRPr="00185935" w:rsidRDefault="000E200D" w:rsidP="0049049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4BD2B30" w14:textId="77777777" w:rsidR="000E200D" w:rsidRDefault="000E200D" w:rsidP="0049049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82E8FD5" w14:textId="77777777" w:rsidR="000E200D" w:rsidRDefault="000E200D" w:rsidP="0049049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D50851D" w14:textId="77777777" w:rsidR="000E200D" w:rsidRDefault="000E200D" w:rsidP="0049049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50FA638" w14:textId="77777777" w:rsidR="000E200D" w:rsidRDefault="000E200D" w:rsidP="0049049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4686F6A" w14:textId="77777777" w:rsidR="000E200D" w:rsidRDefault="000E200D" w:rsidP="0049049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586EA69" w14:textId="77777777" w:rsidR="000E200D" w:rsidRDefault="000E200D" w:rsidP="0049049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3DB7AC3" w14:textId="77777777" w:rsidR="000E200D" w:rsidRDefault="000E200D" w:rsidP="0049049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0C88B88" w14:textId="23C0FE2D" w:rsidR="000E200D" w:rsidRPr="00185935" w:rsidRDefault="000E200D" w:rsidP="000E200D">
            <w:pPr>
              <w:pStyle w:val="a0"/>
            </w:pPr>
          </w:p>
        </w:tc>
        <w:tc>
          <w:tcPr>
            <w:tcW w:w="10631" w:type="dxa"/>
          </w:tcPr>
          <w:p w14:paraId="389DB766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1591997A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DB9937F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235C2F21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288BD1D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72CBB6E2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0C33E288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D863A92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net.skhu.dto.Register;</w:t>
            </w:r>
          </w:p>
          <w:p w14:paraId="6181D199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C52BD43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1D3395A6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RegisterMapper {</w:t>
            </w:r>
          </w:p>
          <w:p w14:paraId="5F00C0C4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DA00331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List&lt;Register&gt; findAll();</w:t>
            </w:r>
          </w:p>
          <w:p w14:paraId="3EA7487E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294CD82" w14:textId="77777777" w:rsidR="000E200D" w:rsidRDefault="000E200D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19CD5DC" w14:textId="77777777" w:rsidR="000E200D" w:rsidRDefault="000E200D" w:rsidP="0049049E">
            <w:pPr>
              <w:pStyle w:val="a0"/>
            </w:pPr>
          </w:p>
        </w:tc>
      </w:tr>
    </w:tbl>
    <w:p w14:paraId="6258A45C" w14:textId="77777777" w:rsidR="000E200D" w:rsidRDefault="000E200D" w:rsidP="000E200D"/>
    <w:p w14:paraId="3A35E26E" w14:textId="6C719D65" w:rsidR="00DA1AD3" w:rsidRDefault="00DA1AD3" w:rsidP="00DA1AD3">
      <w:pPr>
        <w:pStyle w:val="a0"/>
      </w:pPr>
      <w:r>
        <w:rPr>
          <w:rFonts w:hint="eastAsia"/>
        </w:rPr>
        <w:t>s</w:t>
      </w:r>
      <w:r>
        <w:t>rc/main/java/net/skhu/mapper/RegisterMapper.</w:t>
      </w:r>
      <w:r>
        <w:t>xml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B0236" w14:paraId="7F5305B2" w14:textId="77777777" w:rsidTr="0049049E">
        <w:tc>
          <w:tcPr>
            <w:tcW w:w="426" w:type="dxa"/>
          </w:tcPr>
          <w:p w14:paraId="7AFF204B" w14:textId="77777777" w:rsidR="009B0236" w:rsidRPr="00185935" w:rsidRDefault="009B0236" w:rsidP="0049049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886D6DB" w14:textId="77777777" w:rsidR="009B0236" w:rsidRPr="00185935" w:rsidRDefault="009B0236" w:rsidP="0049049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7ED61E7" w14:textId="77777777" w:rsidR="009B0236" w:rsidRPr="00185935" w:rsidRDefault="009B0236" w:rsidP="0049049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8D1CCA9" w14:textId="77777777" w:rsidR="009B0236" w:rsidRPr="00185935" w:rsidRDefault="009B0236" w:rsidP="0049049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3A53EE5" w14:textId="77777777" w:rsidR="009B0236" w:rsidRPr="00185935" w:rsidRDefault="009B0236" w:rsidP="0049049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56AA650" w14:textId="77777777" w:rsidR="009B0236" w:rsidRPr="00185935" w:rsidRDefault="009B0236" w:rsidP="0049049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77B4412" w14:textId="77777777" w:rsidR="009B0236" w:rsidRPr="00185935" w:rsidRDefault="009B0236" w:rsidP="0049049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EEF4DCA" w14:textId="77777777" w:rsidR="009B0236" w:rsidRPr="00185935" w:rsidRDefault="009B0236" w:rsidP="0049049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D8823C3" w14:textId="77777777" w:rsidR="009B0236" w:rsidRDefault="009B0236" w:rsidP="0049049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AD0C077" w14:textId="77777777" w:rsidR="009B0236" w:rsidRDefault="009B0236" w:rsidP="0049049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57459CB" w14:textId="77777777" w:rsidR="009B0236" w:rsidRDefault="009B0236" w:rsidP="0049049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BA57BF0" w14:textId="77777777" w:rsidR="009B0236" w:rsidRDefault="009B0236" w:rsidP="0049049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690930E" w14:textId="77777777" w:rsidR="009B0236" w:rsidRDefault="009B0236" w:rsidP="0049049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3667D5E" w14:textId="77777777" w:rsidR="009B0236" w:rsidRDefault="009B0236" w:rsidP="0049049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1F51190" w14:textId="77777777" w:rsidR="009B0236" w:rsidRPr="00185935" w:rsidRDefault="009B0236" w:rsidP="0049049E">
            <w:pPr>
              <w:pStyle w:val="a0"/>
            </w:pPr>
          </w:p>
        </w:tc>
        <w:tc>
          <w:tcPr>
            <w:tcW w:w="10631" w:type="dxa"/>
          </w:tcPr>
          <w:p w14:paraId="61AFB8AC" w14:textId="77777777" w:rsidR="009B0236" w:rsidRDefault="009B0236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&lt;?</w:t>
            </w:r>
            <w:r>
              <w:rPr>
                <w:rFonts w:cs="굴림체"/>
                <w:color w:val="3F7F7F"/>
                <w:kern w:val="0"/>
                <w:szCs w:val="20"/>
              </w:rPr>
              <w:t>xml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version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"1.0"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?&gt;</w:t>
            </w:r>
          </w:p>
          <w:p w14:paraId="2D4C85F6" w14:textId="77777777" w:rsidR="009B0236" w:rsidRDefault="009B0236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mapper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808080"/>
                <w:kern w:val="0"/>
                <w:szCs w:val="20"/>
              </w:rPr>
              <w:t>PUBLIC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"-//mybatis.org//DTD Mapper 3.0//EN"</w:t>
            </w:r>
          </w:p>
          <w:p w14:paraId="6BBC0249" w14:textId="77777777" w:rsidR="009B0236" w:rsidRDefault="009B0236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     </w:t>
            </w:r>
            <w:r>
              <w:rPr>
                <w:rFonts w:cs="굴림체"/>
                <w:color w:val="3F7F5F"/>
                <w:kern w:val="0"/>
                <w:szCs w:val="20"/>
              </w:rPr>
              <w:t>"http://mybatis.org/dtd/mybatis-3-mapper.dtd"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B09525" w14:textId="77777777" w:rsidR="009B0236" w:rsidRDefault="009B0236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F567233" w14:textId="14402745" w:rsidR="009B0236" w:rsidRDefault="009B0236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mapper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namespace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"net.skhu.mapper.</w:t>
            </w:r>
            <w:r>
              <w:rPr>
                <w:rFonts w:cs="굴림체"/>
                <w:color w:val="2A00FF"/>
                <w:kern w:val="0"/>
                <w:szCs w:val="20"/>
              </w:rPr>
              <w:t>Register</w:t>
            </w:r>
            <w:r>
              <w:rPr>
                <w:rFonts w:cs="굴림체"/>
                <w:color w:val="2A00FF"/>
                <w:kern w:val="0"/>
                <w:szCs w:val="20"/>
              </w:rPr>
              <w:t>Mapper"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67EC7E" w14:textId="77777777" w:rsidR="009B0236" w:rsidRDefault="009B0236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7E848B5" w14:textId="58FC3095" w:rsidR="009B0236" w:rsidRDefault="009B0236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"findAll"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="00F43C01">
              <w:rPr>
                <w:rFonts w:cs="굴림체"/>
                <w:color w:val="7F007F"/>
                <w:kern w:val="0"/>
                <w:szCs w:val="20"/>
              </w:rPr>
              <w:t>resultT</w:t>
            </w:r>
            <w:r w:rsidR="003A5FE9">
              <w:rPr>
                <w:rFonts w:cs="굴림체"/>
                <w:color w:val="7F007F"/>
                <w:kern w:val="0"/>
                <w:szCs w:val="20"/>
              </w:rPr>
              <w:t>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3A5FE9">
              <w:rPr>
                <w:rFonts w:cs="굴림체"/>
                <w:color w:val="2A00FF"/>
                <w:kern w:val="0"/>
                <w:szCs w:val="20"/>
              </w:rPr>
              <w:t>net.skhu.dto.Register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FDDAD1" w14:textId="534C7478" w:rsidR="00F43C01" w:rsidRPr="00F43C01" w:rsidRDefault="009B0236" w:rsidP="00F43C01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="00F43C01" w:rsidRPr="00F43C01">
              <w:rPr>
                <w:rFonts w:cs="굴림체"/>
                <w:color w:val="000000"/>
                <w:kern w:val="0"/>
                <w:szCs w:val="20"/>
              </w:rPr>
              <w:t>SELECT r.*, s.studentNumber, s.name studentName, c.courseName, c.unit</w:t>
            </w:r>
          </w:p>
          <w:p w14:paraId="4BC067BB" w14:textId="51406F6F" w:rsidR="00F43C01" w:rsidRPr="00F43C01" w:rsidRDefault="00F43C01" w:rsidP="00F43C01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 w:rsidRPr="00F43C01">
              <w:rPr>
                <w:rFonts w:cs="굴림체"/>
                <w:color w:val="000000"/>
                <w:kern w:val="0"/>
                <w:szCs w:val="20"/>
              </w:rPr>
              <w:t xml:space="preserve">    FROM register r JOIN student s ON r.studentId = s.id</w:t>
            </w:r>
          </w:p>
          <w:p w14:paraId="2F5848AD" w14:textId="2473610C" w:rsidR="00F43C01" w:rsidRPr="00F43C01" w:rsidRDefault="00F43C01" w:rsidP="00F43C01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 w:rsidRPr="00F43C01">
              <w:rPr>
                <w:rFonts w:cs="굴림체"/>
                <w:color w:val="000000"/>
                <w:kern w:val="0"/>
                <w:szCs w:val="20"/>
              </w:rPr>
              <w:t xml:space="preserve">                    JOIN course c ON r.courseId = c.id</w:t>
            </w:r>
          </w:p>
          <w:p w14:paraId="2F2361AA" w14:textId="7B6673BF" w:rsidR="00F43C01" w:rsidRDefault="00F43C01" w:rsidP="00F43C01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 w:rsidRPr="00F43C01">
              <w:rPr>
                <w:rFonts w:cs="굴림체"/>
                <w:color w:val="000000"/>
                <w:kern w:val="0"/>
                <w:szCs w:val="20"/>
              </w:rPr>
              <w:t xml:space="preserve">    ORDER BY s.studentNumber</w:t>
            </w:r>
          </w:p>
          <w:p w14:paraId="52879301" w14:textId="0D0C624A" w:rsidR="009B0236" w:rsidRDefault="009B0236" w:rsidP="00F43C01">
            <w:pPr>
              <w:pStyle w:val="a0"/>
              <w:rPr>
                <w:rFonts w:cs="굴림체"/>
                <w:color w:val="008080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913102" w14:textId="77777777" w:rsidR="009B0236" w:rsidRDefault="009B0236" w:rsidP="0049049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EFB9AAF" w14:textId="77777777" w:rsidR="009B0236" w:rsidRDefault="009B0236" w:rsidP="0049049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mapper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6A051C" w14:textId="77777777" w:rsidR="009B0236" w:rsidRDefault="009B0236" w:rsidP="0049049E">
            <w:pPr>
              <w:pStyle w:val="a0"/>
            </w:pPr>
          </w:p>
        </w:tc>
      </w:tr>
    </w:tbl>
    <w:p w14:paraId="640D0B74" w14:textId="1CCB91AA" w:rsidR="00DA1AD3" w:rsidRPr="00DA1AD3" w:rsidRDefault="00DA1AD3" w:rsidP="000E200D">
      <w:pPr>
        <w:rPr>
          <w:rFonts w:hint="eastAsia"/>
        </w:rPr>
      </w:pPr>
    </w:p>
    <w:sectPr w:rsidR="00DA1AD3" w:rsidRPr="00DA1AD3" w:rsidSect="00B12C18">
      <w:footerReference w:type="default" r:id="rId26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1B23" w14:textId="77777777" w:rsidR="00875FCA" w:rsidRDefault="00875FCA" w:rsidP="00B12C18">
      <w:r>
        <w:separator/>
      </w:r>
    </w:p>
  </w:endnote>
  <w:endnote w:type="continuationSeparator" w:id="0">
    <w:p w14:paraId="61A93711" w14:textId="77777777" w:rsidR="00875FCA" w:rsidRDefault="00875FCA" w:rsidP="00B12C18">
      <w:r>
        <w:continuationSeparator/>
      </w:r>
    </w:p>
  </w:endnote>
  <w:endnote w:type="continuationNotice" w:id="1">
    <w:p w14:paraId="5D6EA60E" w14:textId="77777777" w:rsidR="00875FCA" w:rsidRDefault="0087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AE38" w14:textId="77777777" w:rsidR="00875FCA" w:rsidRDefault="00875FCA" w:rsidP="00B12C18">
      <w:r>
        <w:separator/>
      </w:r>
    </w:p>
  </w:footnote>
  <w:footnote w:type="continuationSeparator" w:id="0">
    <w:p w14:paraId="79025FFC" w14:textId="77777777" w:rsidR="00875FCA" w:rsidRDefault="00875FCA" w:rsidP="00B12C18">
      <w:r>
        <w:continuationSeparator/>
      </w:r>
    </w:p>
  </w:footnote>
  <w:footnote w:type="continuationNotice" w:id="1">
    <w:p w14:paraId="26C6055E" w14:textId="77777777" w:rsidR="00875FCA" w:rsidRDefault="00875F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9120056">
    <w:abstractNumId w:val="2"/>
  </w:num>
  <w:num w:numId="2" w16cid:durableId="1692560522">
    <w:abstractNumId w:val="0"/>
  </w:num>
  <w:num w:numId="3" w16cid:durableId="56901380">
    <w:abstractNumId w:val="3"/>
  </w:num>
  <w:num w:numId="4" w16cid:durableId="2107731165">
    <w:abstractNumId w:val="2"/>
  </w:num>
  <w:num w:numId="5" w16cid:durableId="864900502">
    <w:abstractNumId w:val="2"/>
  </w:num>
  <w:num w:numId="6" w16cid:durableId="268509277">
    <w:abstractNumId w:val="5"/>
  </w:num>
  <w:num w:numId="7" w16cid:durableId="1907295208">
    <w:abstractNumId w:val="1"/>
  </w:num>
  <w:num w:numId="8" w16cid:durableId="20035794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72838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4804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46C53"/>
    <w:rsid w:val="00050C60"/>
    <w:rsid w:val="0005304F"/>
    <w:rsid w:val="00060E9D"/>
    <w:rsid w:val="000639B9"/>
    <w:rsid w:val="00070454"/>
    <w:rsid w:val="00070AC8"/>
    <w:rsid w:val="00071D5E"/>
    <w:rsid w:val="00075027"/>
    <w:rsid w:val="00080E4A"/>
    <w:rsid w:val="000828C5"/>
    <w:rsid w:val="00085DEA"/>
    <w:rsid w:val="00090205"/>
    <w:rsid w:val="000907FF"/>
    <w:rsid w:val="00094E18"/>
    <w:rsid w:val="00095207"/>
    <w:rsid w:val="00096933"/>
    <w:rsid w:val="000A13CA"/>
    <w:rsid w:val="000A39FF"/>
    <w:rsid w:val="000A433A"/>
    <w:rsid w:val="000A454D"/>
    <w:rsid w:val="000B5A24"/>
    <w:rsid w:val="000C3516"/>
    <w:rsid w:val="000C3BB4"/>
    <w:rsid w:val="000C5328"/>
    <w:rsid w:val="000D2A8B"/>
    <w:rsid w:val="000D2A98"/>
    <w:rsid w:val="000D5B3C"/>
    <w:rsid w:val="000E200D"/>
    <w:rsid w:val="000E43BF"/>
    <w:rsid w:val="000E4622"/>
    <w:rsid w:val="000E673A"/>
    <w:rsid w:val="000F25E2"/>
    <w:rsid w:val="000F404B"/>
    <w:rsid w:val="000F5ECD"/>
    <w:rsid w:val="000F741F"/>
    <w:rsid w:val="00104982"/>
    <w:rsid w:val="00110876"/>
    <w:rsid w:val="00114DCD"/>
    <w:rsid w:val="00120C14"/>
    <w:rsid w:val="00121FDE"/>
    <w:rsid w:val="00123E4D"/>
    <w:rsid w:val="001273D0"/>
    <w:rsid w:val="00127DE4"/>
    <w:rsid w:val="00134DC4"/>
    <w:rsid w:val="0014047A"/>
    <w:rsid w:val="00140F3C"/>
    <w:rsid w:val="00142722"/>
    <w:rsid w:val="00144E9B"/>
    <w:rsid w:val="00144F24"/>
    <w:rsid w:val="0015159E"/>
    <w:rsid w:val="00160417"/>
    <w:rsid w:val="0016160C"/>
    <w:rsid w:val="0016412E"/>
    <w:rsid w:val="001657E8"/>
    <w:rsid w:val="001659A3"/>
    <w:rsid w:val="00167C13"/>
    <w:rsid w:val="00172F2A"/>
    <w:rsid w:val="00173D0E"/>
    <w:rsid w:val="00174B3E"/>
    <w:rsid w:val="001762D3"/>
    <w:rsid w:val="0017699B"/>
    <w:rsid w:val="00176DCA"/>
    <w:rsid w:val="00181F04"/>
    <w:rsid w:val="001844F3"/>
    <w:rsid w:val="001910CE"/>
    <w:rsid w:val="00191B0A"/>
    <w:rsid w:val="00191F40"/>
    <w:rsid w:val="00192B43"/>
    <w:rsid w:val="00194CA8"/>
    <w:rsid w:val="001A01B1"/>
    <w:rsid w:val="001A121C"/>
    <w:rsid w:val="001A4521"/>
    <w:rsid w:val="001A4ACF"/>
    <w:rsid w:val="001A4C2B"/>
    <w:rsid w:val="001A5082"/>
    <w:rsid w:val="001B01A5"/>
    <w:rsid w:val="001B6EE1"/>
    <w:rsid w:val="001B7D20"/>
    <w:rsid w:val="001C1AE9"/>
    <w:rsid w:val="001C2E94"/>
    <w:rsid w:val="001D3060"/>
    <w:rsid w:val="001D3323"/>
    <w:rsid w:val="001D50A4"/>
    <w:rsid w:val="001E0593"/>
    <w:rsid w:val="001E286B"/>
    <w:rsid w:val="001E34EE"/>
    <w:rsid w:val="001E52F5"/>
    <w:rsid w:val="00202721"/>
    <w:rsid w:val="0020772B"/>
    <w:rsid w:val="00210111"/>
    <w:rsid w:val="002161B8"/>
    <w:rsid w:val="002162CC"/>
    <w:rsid w:val="00222199"/>
    <w:rsid w:val="00224B5D"/>
    <w:rsid w:val="00225603"/>
    <w:rsid w:val="0023024A"/>
    <w:rsid w:val="00230789"/>
    <w:rsid w:val="00230914"/>
    <w:rsid w:val="00231304"/>
    <w:rsid w:val="00231C5F"/>
    <w:rsid w:val="00232EFE"/>
    <w:rsid w:val="00236695"/>
    <w:rsid w:val="00242B3A"/>
    <w:rsid w:val="00245774"/>
    <w:rsid w:val="0025173A"/>
    <w:rsid w:val="00260A1E"/>
    <w:rsid w:val="00266991"/>
    <w:rsid w:val="00271942"/>
    <w:rsid w:val="00275589"/>
    <w:rsid w:val="00281FEC"/>
    <w:rsid w:val="002836CF"/>
    <w:rsid w:val="00284B95"/>
    <w:rsid w:val="00290C13"/>
    <w:rsid w:val="002926E2"/>
    <w:rsid w:val="00294997"/>
    <w:rsid w:val="00294C3A"/>
    <w:rsid w:val="002968E9"/>
    <w:rsid w:val="002A3CD3"/>
    <w:rsid w:val="002B099B"/>
    <w:rsid w:val="002B7CDB"/>
    <w:rsid w:val="002C4D8F"/>
    <w:rsid w:val="002C78D5"/>
    <w:rsid w:val="002D263E"/>
    <w:rsid w:val="002D2753"/>
    <w:rsid w:val="002D5EE3"/>
    <w:rsid w:val="002E17CE"/>
    <w:rsid w:val="002E5C4A"/>
    <w:rsid w:val="002E5F76"/>
    <w:rsid w:val="002E68CB"/>
    <w:rsid w:val="002F238A"/>
    <w:rsid w:val="002F28AF"/>
    <w:rsid w:val="002F2DB2"/>
    <w:rsid w:val="002F2F96"/>
    <w:rsid w:val="002F3AA2"/>
    <w:rsid w:val="002F4BD0"/>
    <w:rsid w:val="002F5D4E"/>
    <w:rsid w:val="002F6FB8"/>
    <w:rsid w:val="003002C8"/>
    <w:rsid w:val="003017EA"/>
    <w:rsid w:val="00302508"/>
    <w:rsid w:val="0030255D"/>
    <w:rsid w:val="00303E33"/>
    <w:rsid w:val="00306C82"/>
    <w:rsid w:val="00314A13"/>
    <w:rsid w:val="003173A7"/>
    <w:rsid w:val="003230D0"/>
    <w:rsid w:val="0032434B"/>
    <w:rsid w:val="00326452"/>
    <w:rsid w:val="00353057"/>
    <w:rsid w:val="003601EA"/>
    <w:rsid w:val="003625DA"/>
    <w:rsid w:val="00365F08"/>
    <w:rsid w:val="00374A83"/>
    <w:rsid w:val="003769DF"/>
    <w:rsid w:val="003822BE"/>
    <w:rsid w:val="00390C52"/>
    <w:rsid w:val="00393E0E"/>
    <w:rsid w:val="00394B3A"/>
    <w:rsid w:val="0039576C"/>
    <w:rsid w:val="003A0BC6"/>
    <w:rsid w:val="003A5FE9"/>
    <w:rsid w:val="003B01A6"/>
    <w:rsid w:val="003B2C95"/>
    <w:rsid w:val="003B479C"/>
    <w:rsid w:val="003B536C"/>
    <w:rsid w:val="003B5B12"/>
    <w:rsid w:val="003B64A6"/>
    <w:rsid w:val="003B677C"/>
    <w:rsid w:val="003B6A45"/>
    <w:rsid w:val="003C0A11"/>
    <w:rsid w:val="003C0DA0"/>
    <w:rsid w:val="003C256C"/>
    <w:rsid w:val="003C3908"/>
    <w:rsid w:val="003C512B"/>
    <w:rsid w:val="003D0249"/>
    <w:rsid w:val="003D1DA4"/>
    <w:rsid w:val="003D37FF"/>
    <w:rsid w:val="003D3D77"/>
    <w:rsid w:val="003E4C62"/>
    <w:rsid w:val="003E5944"/>
    <w:rsid w:val="003F137C"/>
    <w:rsid w:val="003F695B"/>
    <w:rsid w:val="004009AB"/>
    <w:rsid w:val="0040136E"/>
    <w:rsid w:val="00403F00"/>
    <w:rsid w:val="00404E95"/>
    <w:rsid w:val="004118FD"/>
    <w:rsid w:val="00412A3C"/>
    <w:rsid w:val="00416FDB"/>
    <w:rsid w:val="00423D78"/>
    <w:rsid w:val="00427FA3"/>
    <w:rsid w:val="004310DB"/>
    <w:rsid w:val="004312B5"/>
    <w:rsid w:val="00440512"/>
    <w:rsid w:val="0044083B"/>
    <w:rsid w:val="004413E4"/>
    <w:rsid w:val="00442D37"/>
    <w:rsid w:val="00456091"/>
    <w:rsid w:val="00460C59"/>
    <w:rsid w:val="0046109D"/>
    <w:rsid w:val="00463030"/>
    <w:rsid w:val="004630D9"/>
    <w:rsid w:val="00465F2A"/>
    <w:rsid w:val="00466827"/>
    <w:rsid w:val="0046699F"/>
    <w:rsid w:val="00472308"/>
    <w:rsid w:val="004738E4"/>
    <w:rsid w:val="00474C4F"/>
    <w:rsid w:val="0047556C"/>
    <w:rsid w:val="0047689E"/>
    <w:rsid w:val="00476C31"/>
    <w:rsid w:val="0048569E"/>
    <w:rsid w:val="00485F8D"/>
    <w:rsid w:val="00486F9D"/>
    <w:rsid w:val="00487EE2"/>
    <w:rsid w:val="0049153F"/>
    <w:rsid w:val="00494859"/>
    <w:rsid w:val="00497E4D"/>
    <w:rsid w:val="004A0348"/>
    <w:rsid w:val="004A0698"/>
    <w:rsid w:val="004A5FC0"/>
    <w:rsid w:val="004B6C95"/>
    <w:rsid w:val="004B7EEF"/>
    <w:rsid w:val="004C32F4"/>
    <w:rsid w:val="004C4953"/>
    <w:rsid w:val="004C5012"/>
    <w:rsid w:val="004D08A8"/>
    <w:rsid w:val="004E2CC2"/>
    <w:rsid w:val="004E4CD1"/>
    <w:rsid w:val="004F0083"/>
    <w:rsid w:val="004F562E"/>
    <w:rsid w:val="004F6028"/>
    <w:rsid w:val="005028DC"/>
    <w:rsid w:val="005037E2"/>
    <w:rsid w:val="00504032"/>
    <w:rsid w:val="005068AB"/>
    <w:rsid w:val="005113EB"/>
    <w:rsid w:val="005115FE"/>
    <w:rsid w:val="005140E7"/>
    <w:rsid w:val="005148CE"/>
    <w:rsid w:val="00515A2B"/>
    <w:rsid w:val="00515FF0"/>
    <w:rsid w:val="00517AC2"/>
    <w:rsid w:val="00520900"/>
    <w:rsid w:val="00523300"/>
    <w:rsid w:val="00526EDB"/>
    <w:rsid w:val="00530E33"/>
    <w:rsid w:val="00534C7B"/>
    <w:rsid w:val="00540537"/>
    <w:rsid w:val="00540B43"/>
    <w:rsid w:val="00545128"/>
    <w:rsid w:val="005502F4"/>
    <w:rsid w:val="00552088"/>
    <w:rsid w:val="00553E7B"/>
    <w:rsid w:val="00555C5A"/>
    <w:rsid w:val="00560C53"/>
    <w:rsid w:val="005652A6"/>
    <w:rsid w:val="00567EA1"/>
    <w:rsid w:val="005714C7"/>
    <w:rsid w:val="00574501"/>
    <w:rsid w:val="005874F3"/>
    <w:rsid w:val="005931C0"/>
    <w:rsid w:val="0059675C"/>
    <w:rsid w:val="00597CE5"/>
    <w:rsid w:val="005A37A4"/>
    <w:rsid w:val="005A5EC7"/>
    <w:rsid w:val="005B70F8"/>
    <w:rsid w:val="005C1A0D"/>
    <w:rsid w:val="005C21AF"/>
    <w:rsid w:val="005C3C39"/>
    <w:rsid w:val="005C5B1F"/>
    <w:rsid w:val="005D3A15"/>
    <w:rsid w:val="005D79F6"/>
    <w:rsid w:val="005E1109"/>
    <w:rsid w:val="005E1863"/>
    <w:rsid w:val="005E2939"/>
    <w:rsid w:val="005E5353"/>
    <w:rsid w:val="005E5B26"/>
    <w:rsid w:val="005F0044"/>
    <w:rsid w:val="005F0D56"/>
    <w:rsid w:val="005F3C74"/>
    <w:rsid w:val="005F49DA"/>
    <w:rsid w:val="005F6AD8"/>
    <w:rsid w:val="00600CC2"/>
    <w:rsid w:val="006019AD"/>
    <w:rsid w:val="006129CC"/>
    <w:rsid w:val="00613BF2"/>
    <w:rsid w:val="00613F05"/>
    <w:rsid w:val="006156D5"/>
    <w:rsid w:val="00616CD9"/>
    <w:rsid w:val="006220F9"/>
    <w:rsid w:val="00626DEA"/>
    <w:rsid w:val="00632DEE"/>
    <w:rsid w:val="00637966"/>
    <w:rsid w:val="0064292A"/>
    <w:rsid w:val="00646CDF"/>
    <w:rsid w:val="00651D7B"/>
    <w:rsid w:val="00654C8A"/>
    <w:rsid w:val="0065613D"/>
    <w:rsid w:val="00660709"/>
    <w:rsid w:val="00667668"/>
    <w:rsid w:val="00671851"/>
    <w:rsid w:val="0067187B"/>
    <w:rsid w:val="00672322"/>
    <w:rsid w:val="00672AC3"/>
    <w:rsid w:val="006732ED"/>
    <w:rsid w:val="006817B3"/>
    <w:rsid w:val="00682E59"/>
    <w:rsid w:val="00683A13"/>
    <w:rsid w:val="00683AA9"/>
    <w:rsid w:val="006858E1"/>
    <w:rsid w:val="00686B48"/>
    <w:rsid w:val="00687535"/>
    <w:rsid w:val="00691A0A"/>
    <w:rsid w:val="006A1101"/>
    <w:rsid w:val="006A2D93"/>
    <w:rsid w:val="006A42AB"/>
    <w:rsid w:val="006A44B3"/>
    <w:rsid w:val="006A642D"/>
    <w:rsid w:val="006B3C2E"/>
    <w:rsid w:val="006B4AC6"/>
    <w:rsid w:val="006B66C1"/>
    <w:rsid w:val="006C0D66"/>
    <w:rsid w:val="006C2D55"/>
    <w:rsid w:val="006C3413"/>
    <w:rsid w:val="006D2DE0"/>
    <w:rsid w:val="006D4452"/>
    <w:rsid w:val="006E0B71"/>
    <w:rsid w:val="006E3413"/>
    <w:rsid w:val="006E5A09"/>
    <w:rsid w:val="006E7642"/>
    <w:rsid w:val="006F1AB8"/>
    <w:rsid w:val="006F306A"/>
    <w:rsid w:val="006F43FB"/>
    <w:rsid w:val="006F6088"/>
    <w:rsid w:val="00701598"/>
    <w:rsid w:val="0070181B"/>
    <w:rsid w:val="007103AA"/>
    <w:rsid w:val="00712353"/>
    <w:rsid w:val="00712EEB"/>
    <w:rsid w:val="00714E44"/>
    <w:rsid w:val="00716812"/>
    <w:rsid w:val="0071724B"/>
    <w:rsid w:val="00720B4B"/>
    <w:rsid w:val="00723C11"/>
    <w:rsid w:val="00726C84"/>
    <w:rsid w:val="00730000"/>
    <w:rsid w:val="007308B0"/>
    <w:rsid w:val="00732FF4"/>
    <w:rsid w:val="007352F3"/>
    <w:rsid w:val="00737CC2"/>
    <w:rsid w:val="007425C0"/>
    <w:rsid w:val="00746D61"/>
    <w:rsid w:val="00753A16"/>
    <w:rsid w:val="00753C76"/>
    <w:rsid w:val="00762C77"/>
    <w:rsid w:val="0077221F"/>
    <w:rsid w:val="0077352E"/>
    <w:rsid w:val="00774473"/>
    <w:rsid w:val="007765D0"/>
    <w:rsid w:val="00777708"/>
    <w:rsid w:val="007850B5"/>
    <w:rsid w:val="00785E43"/>
    <w:rsid w:val="00787207"/>
    <w:rsid w:val="00794BCB"/>
    <w:rsid w:val="007954DA"/>
    <w:rsid w:val="00795CB8"/>
    <w:rsid w:val="007A2271"/>
    <w:rsid w:val="007A3960"/>
    <w:rsid w:val="007A41B0"/>
    <w:rsid w:val="007A67E8"/>
    <w:rsid w:val="007B0810"/>
    <w:rsid w:val="007B0EA3"/>
    <w:rsid w:val="007B3393"/>
    <w:rsid w:val="007B493E"/>
    <w:rsid w:val="007C0EA8"/>
    <w:rsid w:val="007C1DDE"/>
    <w:rsid w:val="007D038C"/>
    <w:rsid w:val="007D4019"/>
    <w:rsid w:val="007D463C"/>
    <w:rsid w:val="007D53DC"/>
    <w:rsid w:val="007D690A"/>
    <w:rsid w:val="007E0A12"/>
    <w:rsid w:val="007E2E65"/>
    <w:rsid w:val="007E35E8"/>
    <w:rsid w:val="007E4611"/>
    <w:rsid w:val="007E47E7"/>
    <w:rsid w:val="007E51A5"/>
    <w:rsid w:val="007F2FFA"/>
    <w:rsid w:val="007F705E"/>
    <w:rsid w:val="008023C8"/>
    <w:rsid w:val="00802610"/>
    <w:rsid w:val="00805869"/>
    <w:rsid w:val="00806D63"/>
    <w:rsid w:val="0080790E"/>
    <w:rsid w:val="008234F6"/>
    <w:rsid w:val="008257B6"/>
    <w:rsid w:val="00825DBB"/>
    <w:rsid w:val="00832817"/>
    <w:rsid w:val="00833F05"/>
    <w:rsid w:val="0083686F"/>
    <w:rsid w:val="00841579"/>
    <w:rsid w:val="00842FB2"/>
    <w:rsid w:val="008469F4"/>
    <w:rsid w:val="00846E21"/>
    <w:rsid w:val="008503D8"/>
    <w:rsid w:val="0085206C"/>
    <w:rsid w:val="008539AF"/>
    <w:rsid w:val="0085403A"/>
    <w:rsid w:val="00855F0E"/>
    <w:rsid w:val="00856FD5"/>
    <w:rsid w:val="00861C49"/>
    <w:rsid w:val="00875976"/>
    <w:rsid w:val="00875FCA"/>
    <w:rsid w:val="00890732"/>
    <w:rsid w:val="008915E0"/>
    <w:rsid w:val="00896288"/>
    <w:rsid w:val="008A3FB6"/>
    <w:rsid w:val="008A43B1"/>
    <w:rsid w:val="008A4CC9"/>
    <w:rsid w:val="008B0849"/>
    <w:rsid w:val="008B1D06"/>
    <w:rsid w:val="008B1DAE"/>
    <w:rsid w:val="008B408D"/>
    <w:rsid w:val="008B4410"/>
    <w:rsid w:val="008C50F4"/>
    <w:rsid w:val="008C7300"/>
    <w:rsid w:val="008C7901"/>
    <w:rsid w:val="008D261F"/>
    <w:rsid w:val="008D52E8"/>
    <w:rsid w:val="008D7EE4"/>
    <w:rsid w:val="008F5952"/>
    <w:rsid w:val="00901672"/>
    <w:rsid w:val="00903BDC"/>
    <w:rsid w:val="00905752"/>
    <w:rsid w:val="00912978"/>
    <w:rsid w:val="00914145"/>
    <w:rsid w:val="0091538E"/>
    <w:rsid w:val="009172CD"/>
    <w:rsid w:val="0092459C"/>
    <w:rsid w:val="00925615"/>
    <w:rsid w:val="00927E69"/>
    <w:rsid w:val="00930E7E"/>
    <w:rsid w:val="0093428F"/>
    <w:rsid w:val="00934C62"/>
    <w:rsid w:val="00936055"/>
    <w:rsid w:val="009401DA"/>
    <w:rsid w:val="009404DC"/>
    <w:rsid w:val="0094254D"/>
    <w:rsid w:val="00942769"/>
    <w:rsid w:val="00944015"/>
    <w:rsid w:val="00944356"/>
    <w:rsid w:val="00945A25"/>
    <w:rsid w:val="00945B30"/>
    <w:rsid w:val="009507AB"/>
    <w:rsid w:val="00955B09"/>
    <w:rsid w:val="00956358"/>
    <w:rsid w:val="009609CC"/>
    <w:rsid w:val="009624C5"/>
    <w:rsid w:val="00971B63"/>
    <w:rsid w:val="009810C8"/>
    <w:rsid w:val="0098229B"/>
    <w:rsid w:val="009879A8"/>
    <w:rsid w:val="0099206C"/>
    <w:rsid w:val="00996351"/>
    <w:rsid w:val="009A2504"/>
    <w:rsid w:val="009A30A4"/>
    <w:rsid w:val="009A3761"/>
    <w:rsid w:val="009A538A"/>
    <w:rsid w:val="009A558B"/>
    <w:rsid w:val="009B0236"/>
    <w:rsid w:val="009B0A07"/>
    <w:rsid w:val="009B47F6"/>
    <w:rsid w:val="009B507C"/>
    <w:rsid w:val="009C0629"/>
    <w:rsid w:val="009C0687"/>
    <w:rsid w:val="009C62CF"/>
    <w:rsid w:val="009C65E5"/>
    <w:rsid w:val="009D133E"/>
    <w:rsid w:val="009D30A6"/>
    <w:rsid w:val="009D6842"/>
    <w:rsid w:val="009E3CC5"/>
    <w:rsid w:val="009E401B"/>
    <w:rsid w:val="009E5853"/>
    <w:rsid w:val="009F0C5C"/>
    <w:rsid w:val="009F1A85"/>
    <w:rsid w:val="009F2902"/>
    <w:rsid w:val="009F32E1"/>
    <w:rsid w:val="009F6231"/>
    <w:rsid w:val="009F7256"/>
    <w:rsid w:val="00A03767"/>
    <w:rsid w:val="00A0422A"/>
    <w:rsid w:val="00A166C1"/>
    <w:rsid w:val="00A204E1"/>
    <w:rsid w:val="00A21E51"/>
    <w:rsid w:val="00A22275"/>
    <w:rsid w:val="00A24F12"/>
    <w:rsid w:val="00A259E6"/>
    <w:rsid w:val="00A26ED4"/>
    <w:rsid w:val="00A2765E"/>
    <w:rsid w:val="00A308D4"/>
    <w:rsid w:val="00A51167"/>
    <w:rsid w:val="00A52C88"/>
    <w:rsid w:val="00A52E39"/>
    <w:rsid w:val="00A53ADD"/>
    <w:rsid w:val="00A60B6F"/>
    <w:rsid w:val="00A622E6"/>
    <w:rsid w:val="00A652DF"/>
    <w:rsid w:val="00A7169A"/>
    <w:rsid w:val="00A72697"/>
    <w:rsid w:val="00A76AEC"/>
    <w:rsid w:val="00A77A24"/>
    <w:rsid w:val="00A8469D"/>
    <w:rsid w:val="00A852D9"/>
    <w:rsid w:val="00A8549A"/>
    <w:rsid w:val="00A85A47"/>
    <w:rsid w:val="00A8665B"/>
    <w:rsid w:val="00A86C98"/>
    <w:rsid w:val="00A86CD4"/>
    <w:rsid w:val="00A8744C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59C8"/>
    <w:rsid w:val="00AC7DF6"/>
    <w:rsid w:val="00AD23B8"/>
    <w:rsid w:val="00AD28FA"/>
    <w:rsid w:val="00AD391E"/>
    <w:rsid w:val="00AD5169"/>
    <w:rsid w:val="00AE2DAD"/>
    <w:rsid w:val="00AE55D2"/>
    <w:rsid w:val="00AF21A0"/>
    <w:rsid w:val="00AF461F"/>
    <w:rsid w:val="00AF5142"/>
    <w:rsid w:val="00B02303"/>
    <w:rsid w:val="00B04305"/>
    <w:rsid w:val="00B06D3F"/>
    <w:rsid w:val="00B07DCC"/>
    <w:rsid w:val="00B12C18"/>
    <w:rsid w:val="00B144FB"/>
    <w:rsid w:val="00B14F3D"/>
    <w:rsid w:val="00B14FAC"/>
    <w:rsid w:val="00B16E53"/>
    <w:rsid w:val="00B303D3"/>
    <w:rsid w:val="00B304DA"/>
    <w:rsid w:val="00B3736F"/>
    <w:rsid w:val="00B37F0E"/>
    <w:rsid w:val="00B457D0"/>
    <w:rsid w:val="00B51508"/>
    <w:rsid w:val="00B572EC"/>
    <w:rsid w:val="00B60293"/>
    <w:rsid w:val="00B6166F"/>
    <w:rsid w:val="00B640AD"/>
    <w:rsid w:val="00B66AE8"/>
    <w:rsid w:val="00B7026E"/>
    <w:rsid w:val="00B714CF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0F44"/>
    <w:rsid w:val="00BA2F4E"/>
    <w:rsid w:val="00BA7BF7"/>
    <w:rsid w:val="00BB1670"/>
    <w:rsid w:val="00BB2C32"/>
    <w:rsid w:val="00BB505D"/>
    <w:rsid w:val="00BC4671"/>
    <w:rsid w:val="00BC6DA7"/>
    <w:rsid w:val="00BC71D0"/>
    <w:rsid w:val="00BD0079"/>
    <w:rsid w:val="00BD2A13"/>
    <w:rsid w:val="00BD6C39"/>
    <w:rsid w:val="00BE0A7B"/>
    <w:rsid w:val="00BE113C"/>
    <w:rsid w:val="00BE3660"/>
    <w:rsid w:val="00BE4DD8"/>
    <w:rsid w:val="00BE7BF0"/>
    <w:rsid w:val="00BF0935"/>
    <w:rsid w:val="00BF11A4"/>
    <w:rsid w:val="00BF14D3"/>
    <w:rsid w:val="00BF34CE"/>
    <w:rsid w:val="00BF5CCA"/>
    <w:rsid w:val="00BF7624"/>
    <w:rsid w:val="00C0361F"/>
    <w:rsid w:val="00C1122A"/>
    <w:rsid w:val="00C11830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451C6"/>
    <w:rsid w:val="00C45619"/>
    <w:rsid w:val="00C55BDE"/>
    <w:rsid w:val="00C57B80"/>
    <w:rsid w:val="00C63758"/>
    <w:rsid w:val="00C6431F"/>
    <w:rsid w:val="00C66CA3"/>
    <w:rsid w:val="00C73FE2"/>
    <w:rsid w:val="00C77795"/>
    <w:rsid w:val="00C81961"/>
    <w:rsid w:val="00C8273B"/>
    <w:rsid w:val="00C831E7"/>
    <w:rsid w:val="00C84036"/>
    <w:rsid w:val="00C866CC"/>
    <w:rsid w:val="00CA2500"/>
    <w:rsid w:val="00CB098F"/>
    <w:rsid w:val="00CB354B"/>
    <w:rsid w:val="00CB6640"/>
    <w:rsid w:val="00CB6892"/>
    <w:rsid w:val="00CB765E"/>
    <w:rsid w:val="00CC0C1D"/>
    <w:rsid w:val="00CC485A"/>
    <w:rsid w:val="00CC6834"/>
    <w:rsid w:val="00CD09DD"/>
    <w:rsid w:val="00CD799D"/>
    <w:rsid w:val="00CE130B"/>
    <w:rsid w:val="00CE5D55"/>
    <w:rsid w:val="00CE7ADF"/>
    <w:rsid w:val="00CF3BCD"/>
    <w:rsid w:val="00CF5943"/>
    <w:rsid w:val="00CF6482"/>
    <w:rsid w:val="00CF6B14"/>
    <w:rsid w:val="00D03D69"/>
    <w:rsid w:val="00D05FC0"/>
    <w:rsid w:val="00D0635C"/>
    <w:rsid w:val="00D0799F"/>
    <w:rsid w:val="00D1473E"/>
    <w:rsid w:val="00D147F9"/>
    <w:rsid w:val="00D21573"/>
    <w:rsid w:val="00D21943"/>
    <w:rsid w:val="00D257CE"/>
    <w:rsid w:val="00D27B74"/>
    <w:rsid w:val="00D30472"/>
    <w:rsid w:val="00D31EBB"/>
    <w:rsid w:val="00D35F46"/>
    <w:rsid w:val="00D36027"/>
    <w:rsid w:val="00D36F89"/>
    <w:rsid w:val="00D42779"/>
    <w:rsid w:val="00D44757"/>
    <w:rsid w:val="00D535F4"/>
    <w:rsid w:val="00D542F4"/>
    <w:rsid w:val="00D55CF5"/>
    <w:rsid w:val="00D64B8C"/>
    <w:rsid w:val="00D64EC7"/>
    <w:rsid w:val="00D65514"/>
    <w:rsid w:val="00D71C09"/>
    <w:rsid w:val="00D72F52"/>
    <w:rsid w:val="00D735FD"/>
    <w:rsid w:val="00D74A5F"/>
    <w:rsid w:val="00D77A06"/>
    <w:rsid w:val="00D81F19"/>
    <w:rsid w:val="00D82418"/>
    <w:rsid w:val="00D86D33"/>
    <w:rsid w:val="00D870D1"/>
    <w:rsid w:val="00D873E4"/>
    <w:rsid w:val="00D97399"/>
    <w:rsid w:val="00DA032C"/>
    <w:rsid w:val="00DA0928"/>
    <w:rsid w:val="00DA194C"/>
    <w:rsid w:val="00DA1AD3"/>
    <w:rsid w:val="00DB02F1"/>
    <w:rsid w:val="00DB03E1"/>
    <w:rsid w:val="00DB0875"/>
    <w:rsid w:val="00DB143C"/>
    <w:rsid w:val="00DB2F87"/>
    <w:rsid w:val="00DB3CAC"/>
    <w:rsid w:val="00DB471B"/>
    <w:rsid w:val="00DB4DFC"/>
    <w:rsid w:val="00DB6D62"/>
    <w:rsid w:val="00DB77AC"/>
    <w:rsid w:val="00DB7F1B"/>
    <w:rsid w:val="00DC1275"/>
    <w:rsid w:val="00DC4122"/>
    <w:rsid w:val="00DC7642"/>
    <w:rsid w:val="00DD7926"/>
    <w:rsid w:val="00DD7A56"/>
    <w:rsid w:val="00DE30DA"/>
    <w:rsid w:val="00DE4629"/>
    <w:rsid w:val="00DE5949"/>
    <w:rsid w:val="00DE660F"/>
    <w:rsid w:val="00DE792B"/>
    <w:rsid w:val="00DF046E"/>
    <w:rsid w:val="00DF207C"/>
    <w:rsid w:val="00DF4D62"/>
    <w:rsid w:val="00DF5DB4"/>
    <w:rsid w:val="00DF6B16"/>
    <w:rsid w:val="00E01AEB"/>
    <w:rsid w:val="00E053D6"/>
    <w:rsid w:val="00E05628"/>
    <w:rsid w:val="00E06ECD"/>
    <w:rsid w:val="00E07BE7"/>
    <w:rsid w:val="00E13500"/>
    <w:rsid w:val="00E1594D"/>
    <w:rsid w:val="00E17D2E"/>
    <w:rsid w:val="00E237B0"/>
    <w:rsid w:val="00E248A8"/>
    <w:rsid w:val="00E33DC5"/>
    <w:rsid w:val="00E35E02"/>
    <w:rsid w:val="00E36E57"/>
    <w:rsid w:val="00E370C0"/>
    <w:rsid w:val="00E37306"/>
    <w:rsid w:val="00E422CC"/>
    <w:rsid w:val="00E43429"/>
    <w:rsid w:val="00E50655"/>
    <w:rsid w:val="00E612F9"/>
    <w:rsid w:val="00E64F4F"/>
    <w:rsid w:val="00E66E4B"/>
    <w:rsid w:val="00E71424"/>
    <w:rsid w:val="00E82B65"/>
    <w:rsid w:val="00E82FFB"/>
    <w:rsid w:val="00E85D1D"/>
    <w:rsid w:val="00E86001"/>
    <w:rsid w:val="00E91E92"/>
    <w:rsid w:val="00E94053"/>
    <w:rsid w:val="00E947E8"/>
    <w:rsid w:val="00E97723"/>
    <w:rsid w:val="00EA262E"/>
    <w:rsid w:val="00EA6F4C"/>
    <w:rsid w:val="00EB358A"/>
    <w:rsid w:val="00EB3A29"/>
    <w:rsid w:val="00EB5BD1"/>
    <w:rsid w:val="00EB6052"/>
    <w:rsid w:val="00EB790E"/>
    <w:rsid w:val="00EC23CE"/>
    <w:rsid w:val="00EC5160"/>
    <w:rsid w:val="00EE047E"/>
    <w:rsid w:val="00EE0F6B"/>
    <w:rsid w:val="00EE2509"/>
    <w:rsid w:val="00EF137D"/>
    <w:rsid w:val="00EF37B7"/>
    <w:rsid w:val="00EF7B0A"/>
    <w:rsid w:val="00F01150"/>
    <w:rsid w:val="00F12F8A"/>
    <w:rsid w:val="00F162A3"/>
    <w:rsid w:val="00F16460"/>
    <w:rsid w:val="00F16DD6"/>
    <w:rsid w:val="00F17127"/>
    <w:rsid w:val="00F20D0F"/>
    <w:rsid w:val="00F22CFC"/>
    <w:rsid w:val="00F2452E"/>
    <w:rsid w:val="00F255F3"/>
    <w:rsid w:val="00F27942"/>
    <w:rsid w:val="00F330BA"/>
    <w:rsid w:val="00F35D9B"/>
    <w:rsid w:val="00F43C01"/>
    <w:rsid w:val="00F467F8"/>
    <w:rsid w:val="00F46D1A"/>
    <w:rsid w:val="00F521D9"/>
    <w:rsid w:val="00F54B6E"/>
    <w:rsid w:val="00F56A8A"/>
    <w:rsid w:val="00F56E2D"/>
    <w:rsid w:val="00F579D5"/>
    <w:rsid w:val="00F57BA4"/>
    <w:rsid w:val="00F60D28"/>
    <w:rsid w:val="00F6385F"/>
    <w:rsid w:val="00F717E0"/>
    <w:rsid w:val="00F723EA"/>
    <w:rsid w:val="00F73468"/>
    <w:rsid w:val="00F76341"/>
    <w:rsid w:val="00F80A28"/>
    <w:rsid w:val="00F932C2"/>
    <w:rsid w:val="00F933F2"/>
    <w:rsid w:val="00F93C1D"/>
    <w:rsid w:val="00FA4360"/>
    <w:rsid w:val="00FA714C"/>
    <w:rsid w:val="00FB0BC8"/>
    <w:rsid w:val="00FB13EF"/>
    <w:rsid w:val="00FB20CE"/>
    <w:rsid w:val="00FB21D3"/>
    <w:rsid w:val="00FC2BB9"/>
    <w:rsid w:val="00FD2401"/>
    <w:rsid w:val="00FD334A"/>
    <w:rsid w:val="00FD4549"/>
    <w:rsid w:val="00FD4E77"/>
    <w:rsid w:val="00FD791C"/>
    <w:rsid w:val="00FE0346"/>
    <w:rsid w:val="00FE1F8D"/>
    <w:rsid w:val="00FE3E61"/>
    <w:rsid w:val="00FE49AF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00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00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00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500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13500"/>
    <w:pPr>
      <w:keepNext/>
      <w:ind w:left="200" w:hangingChars="200" w:hanging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08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  <w:rsid w:val="00E1350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13500"/>
  </w:style>
  <w:style w:type="character" w:customStyle="1" w:styleId="Heading1Char">
    <w:name w:val="Heading 1 Char"/>
    <w:basedOn w:val="DefaultParagraphFont"/>
    <w:link w:val="Heading1"/>
    <w:uiPriority w:val="9"/>
    <w:rsid w:val="00E13500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500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500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E135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E13500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E13500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E135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E13500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E1350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E1350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13500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E13500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E13500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E13500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E13500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E1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500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3500"/>
  </w:style>
  <w:style w:type="character" w:customStyle="1" w:styleId="DateChar">
    <w:name w:val="Date Char"/>
    <w:basedOn w:val="DefaultParagraphFont"/>
    <w:link w:val="Date"/>
    <w:uiPriority w:val="99"/>
    <w:semiHidden/>
    <w:rsid w:val="00E13500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E13500"/>
  </w:style>
  <w:style w:type="paragraph" w:styleId="TOC2">
    <w:name w:val="toc 2"/>
    <w:basedOn w:val="Normal"/>
    <w:next w:val="Normal"/>
    <w:autoRedefine/>
    <w:uiPriority w:val="39"/>
    <w:unhideWhenUsed/>
    <w:rsid w:val="00E13500"/>
    <w:pPr>
      <w:ind w:leftChars="200" w:left="425"/>
    </w:pPr>
  </w:style>
  <w:style w:type="character" w:customStyle="1" w:styleId="ng-binding">
    <w:name w:val="ng-binding"/>
    <w:basedOn w:val="DefaultParagraphFont"/>
    <w:rsid w:val="00E13500"/>
  </w:style>
  <w:style w:type="paragraph" w:styleId="NormalWeb">
    <w:name w:val="Normal (Web)"/>
    <w:basedOn w:val="Normal"/>
    <w:uiPriority w:val="99"/>
    <w:unhideWhenUsed/>
    <w:rsid w:val="00E1350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13500"/>
  </w:style>
  <w:style w:type="paragraph" w:customStyle="1" w:styleId="a1">
    <w:name w:val="코드표"/>
    <w:basedOn w:val="Normal"/>
    <w:link w:val="Char1"/>
    <w:qFormat/>
    <w:rsid w:val="00E13500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E13500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E13500"/>
  </w:style>
  <w:style w:type="character" w:customStyle="1" w:styleId="im">
    <w:name w:val="im"/>
    <w:basedOn w:val="DefaultParagraphFont"/>
    <w:rsid w:val="00E13500"/>
  </w:style>
  <w:style w:type="paragraph" w:customStyle="1" w:styleId="a2">
    <w:name w:val="바탕글"/>
    <w:basedOn w:val="Normal"/>
    <w:rsid w:val="00E1350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E13500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E1350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E1350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E1350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E1350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E1350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E1350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E13500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E13500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E13500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E13500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E13500"/>
    <w:rPr>
      <w:rFonts w:ascii="굴림체" w:eastAsia="굴림체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B087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1779</TotalTime>
  <Pages>31</Pages>
  <Words>3626</Words>
  <Characters>20672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774</cp:revision>
  <dcterms:created xsi:type="dcterms:W3CDTF">2016-08-29T22:19:00Z</dcterms:created>
  <dcterms:modified xsi:type="dcterms:W3CDTF">2022-10-17T01:50:00Z</dcterms:modified>
</cp:coreProperties>
</file>